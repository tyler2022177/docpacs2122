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D2C6" w14:textId="6031DC6F"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63124E">
        <w:rPr>
          <w:rStyle w:val="BookTitle"/>
          <w:sz w:val="24"/>
          <w:szCs w:val="24"/>
        </w:rPr>
        <w:t>Sep 1</w:t>
      </w:r>
      <w:r w:rsidR="00652304">
        <w:rPr>
          <w:rStyle w:val="BookTitle"/>
          <w:sz w:val="24"/>
          <w:szCs w:val="24"/>
        </w:rPr>
        <w:t>7</w:t>
      </w:r>
      <w:r w:rsidR="0063124E" w:rsidRPr="0063124E">
        <w:rPr>
          <w:rStyle w:val="BookTitle"/>
          <w:sz w:val="24"/>
          <w:szCs w:val="24"/>
          <w:vertAlign w:val="superscript"/>
        </w:rPr>
        <w:t>th</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73E26517" w:rsidR="00163AC6" w:rsidRDefault="00652304" w:rsidP="00163AC6">
            <w:r>
              <w:t>Team</w:t>
            </w:r>
            <w:r w:rsidR="00163AC6">
              <w:t>:</w:t>
            </w:r>
            <w:r>
              <w:t xml:space="preserve"> </w:t>
            </w:r>
            <w:r w:rsidR="00163AC6">
              <w:t>_______</w:t>
            </w:r>
          </w:p>
        </w:tc>
        <w:tc>
          <w:tcPr>
            <w:tcW w:w="6889" w:type="dxa"/>
          </w:tcPr>
          <w:p w14:paraId="5A7F2408" w14:textId="4BECD4ED" w:rsidR="00163AC6" w:rsidRDefault="00163AC6" w:rsidP="00163AC6">
            <w:r>
              <w:t>Student:</w:t>
            </w:r>
            <w:r w:rsidR="00652304">
              <w:t xml:space="preserve"> </w:t>
            </w:r>
            <w:r>
              <w:t>___________________________</w:t>
            </w:r>
          </w:p>
        </w:tc>
      </w:tr>
    </w:tbl>
    <w:p w14:paraId="359320DA" w14:textId="71F5081E" w:rsidR="00BD6924" w:rsidRDefault="00BD6924" w:rsidP="00BD6924">
      <w:pPr>
        <w:pStyle w:val="Heading1"/>
      </w:pPr>
      <w:r>
        <w:t>Goals:</w:t>
      </w:r>
    </w:p>
    <w:p w14:paraId="1DBBD46C" w14:textId="748E2501" w:rsidR="001F11D3" w:rsidRDefault="00652304" w:rsidP="00655C23">
      <w:pPr>
        <w:pStyle w:val="ListParagraph"/>
        <w:numPr>
          <w:ilvl w:val="0"/>
          <w:numId w:val="20"/>
        </w:numPr>
      </w:pPr>
      <w:r>
        <w:t>Import ExpressJS middleware into your Nodejs HTTP server project</w:t>
      </w:r>
    </w:p>
    <w:p w14:paraId="0C2E8AAE" w14:textId="567207D7" w:rsidR="00652304" w:rsidRDefault="00652304" w:rsidP="00655C23">
      <w:pPr>
        <w:pStyle w:val="ListParagraph"/>
        <w:numPr>
          <w:ilvl w:val="0"/>
          <w:numId w:val="20"/>
        </w:numPr>
      </w:pPr>
      <w:r>
        <w:t>Create “endpoints” users can navigate to in ExpressJS</w:t>
      </w:r>
    </w:p>
    <w:p w14:paraId="6FA39C31" w14:textId="56C4FA99" w:rsidR="00652304" w:rsidRDefault="00652304" w:rsidP="00655C23">
      <w:pPr>
        <w:pStyle w:val="ListParagraph"/>
        <w:numPr>
          <w:ilvl w:val="0"/>
          <w:numId w:val="20"/>
        </w:numPr>
      </w:pPr>
      <w:r>
        <w:t>Serve HTML files with CSS stylesheets and Javascript files from ExpressJS</w:t>
      </w:r>
    </w:p>
    <w:p w14:paraId="5DCE9779" w14:textId="60A28FB9" w:rsidR="00652304" w:rsidRDefault="00652304" w:rsidP="00655C23">
      <w:pPr>
        <w:pStyle w:val="ListParagraph"/>
        <w:numPr>
          <w:ilvl w:val="0"/>
          <w:numId w:val="20"/>
        </w:numPr>
      </w:pPr>
      <w:r>
        <w:t>Create a complete website using ExpressJS and the goals above</w:t>
      </w:r>
    </w:p>
    <w:p w14:paraId="57709555" w14:textId="47691803" w:rsidR="00652304" w:rsidRDefault="00652304" w:rsidP="00655C23">
      <w:pPr>
        <w:pStyle w:val="ListParagraph"/>
        <w:numPr>
          <w:ilvl w:val="0"/>
          <w:numId w:val="20"/>
        </w:numPr>
      </w:pPr>
      <w:r>
        <w:t>Learn how to update, replace missing, and print DocPacs</w:t>
      </w:r>
    </w:p>
    <w:p w14:paraId="05F8D5BA" w14:textId="27FA3ECD" w:rsidR="00652304" w:rsidRDefault="00652304" w:rsidP="00655C23">
      <w:pPr>
        <w:pStyle w:val="ListParagraph"/>
        <w:numPr>
          <w:ilvl w:val="0"/>
          <w:numId w:val="20"/>
        </w:numPr>
      </w:pPr>
      <w:r>
        <w:t>Create a schedule and track it over time</w:t>
      </w:r>
    </w:p>
    <w:p w14:paraId="2384B819" w14:textId="2C7C0B40" w:rsidR="0016152E" w:rsidRDefault="00C900E5" w:rsidP="00B67547">
      <w:pPr>
        <w:pStyle w:val="Heading1"/>
      </w:pPr>
      <w:r>
        <w:t>Included Documentation</w:t>
      </w:r>
    </w:p>
    <w:p w14:paraId="4689C8E6" w14:textId="13D7B4AD" w:rsidR="00345039" w:rsidRDefault="00652304" w:rsidP="00B57E47">
      <w:pPr>
        <w:pStyle w:val="ListParagraph"/>
        <w:numPr>
          <w:ilvl w:val="0"/>
          <w:numId w:val="42"/>
        </w:numPr>
      </w:pPr>
      <w:r>
        <w:t>ExpressJS Middleware</w:t>
      </w:r>
      <w:r w:rsidR="00B57E47">
        <w:t xml:space="preserve"> (pg. 2)</w:t>
      </w:r>
    </w:p>
    <w:p w14:paraId="553B091E" w14:textId="356B7B99" w:rsidR="00652304" w:rsidRDefault="00652304" w:rsidP="00B57E47">
      <w:pPr>
        <w:pStyle w:val="ListParagraph"/>
        <w:numPr>
          <w:ilvl w:val="0"/>
          <w:numId w:val="42"/>
        </w:numPr>
      </w:pPr>
      <w:r>
        <w:t>ExpressJS Team Website (pg. 2)</w:t>
      </w:r>
    </w:p>
    <w:p w14:paraId="2F6FC7B7" w14:textId="3FD864F5" w:rsidR="00C12C95" w:rsidRDefault="001C341E" w:rsidP="00C12C95">
      <w:pPr>
        <w:pStyle w:val="Heading1"/>
      </w:pPr>
      <w:r>
        <w:t>Required Documentation</w:t>
      </w:r>
    </w:p>
    <w:p w14:paraId="2EDE6C72" w14:textId="282F0E2F" w:rsidR="00497B0A" w:rsidRDefault="00497B0A" w:rsidP="00497B0A">
      <w:pPr>
        <w:pStyle w:val="ListParagraph"/>
        <w:numPr>
          <w:ilvl w:val="0"/>
          <w:numId w:val="31"/>
        </w:numPr>
      </w:pPr>
      <w:r>
        <w:rPr>
          <w:noProof/>
        </w:rPr>
        <w:drawing>
          <wp:inline distT="0" distB="0" distL="0" distR="0" wp14:anchorId="7B64FE94" wp14:editId="6C8761AF">
            <wp:extent cx="129654" cy="129654"/>
            <wp:effectExtent l="0" t="0" r="3810" b="3810"/>
            <wp:docPr id="6" name="Picture 6"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“Express Middleware (pg. 2)”</w:t>
      </w:r>
    </w:p>
    <w:p w14:paraId="4F09ED5D" w14:textId="7C807973" w:rsidR="00D9462B" w:rsidRDefault="00C93A3E" w:rsidP="009B43E3">
      <w:pPr>
        <w:pStyle w:val="ListParagraph"/>
        <w:numPr>
          <w:ilvl w:val="0"/>
          <w:numId w:val="31"/>
        </w:numPr>
      </w:pPr>
      <w:r>
        <w:pict w14:anchorId="25896A8D">
          <v:shape id="_x0000_i1027" type="#_x0000_t75" alt="Eye Icon - Free Download at Icons8" style="width:12pt;height:12pt;flip:y;visibility:visible;mso-wrap-style:square">
            <v:imagedata r:id="rId12" o:title="Eye Icon - Free Download at Icons8"/>
          </v:shape>
        </w:pict>
      </w:r>
      <w:r w:rsidR="00345039">
        <w:t xml:space="preserve"> </w:t>
      </w:r>
      <w:r w:rsidR="00325FF4">
        <w:t>“</w:t>
      </w:r>
      <w:proofErr w:type="spellStart"/>
      <w:r w:rsidR="00652304">
        <w:t>ExpressJS</w:t>
      </w:r>
      <w:proofErr w:type="spellEnd"/>
      <w:r w:rsidR="00652304">
        <w:t xml:space="preserve"> </w:t>
      </w:r>
      <w:r w:rsidR="00497B0A">
        <w:t>Team Website (pg. 2)”</w:t>
      </w:r>
    </w:p>
    <w:p w14:paraId="5B9F84B2" w14:textId="7484CA65" w:rsidR="000E5CB2" w:rsidRDefault="000E5CB2" w:rsidP="000E5CB2">
      <w:pPr>
        <w:pStyle w:val="ListParagraph"/>
        <w:numPr>
          <w:ilvl w:val="0"/>
          <w:numId w:val="31"/>
        </w:numPr>
      </w:pPr>
      <w:r>
        <w:rPr>
          <w:noProof/>
        </w:rPr>
        <w:drawing>
          <wp:inline distT="0" distB="0" distL="0" distR="0" wp14:anchorId="0694153B" wp14:editId="79FF3E43">
            <wp:extent cx="129654" cy="129654"/>
            <wp:effectExtent l="0" t="0" r="3810" b="3810"/>
            <wp:docPr id="4" name="Picture 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652304">
        <w:t>Updated Version of this DocPac</w:t>
      </w:r>
    </w:p>
    <w:p w14:paraId="00CA96CD" w14:textId="2E6C40D6" w:rsidR="00073D92" w:rsidRPr="00073D92" w:rsidRDefault="00363516" w:rsidP="00073D92">
      <w:pPr>
        <w:pStyle w:val="Heading1"/>
      </w:pPr>
      <w:r>
        <w:t>Changes:</w:t>
      </w:r>
    </w:p>
    <w:p w14:paraId="6FD2A77E" w14:textId="15E8A103" w:rsidR="00EE084A" w:rsidRDefault="00652304" w:rsidP="00363516">
      <w:pPr>
        <w:pStyle w:val="ListParagraph"/>
        <w:numPr>
          <w:ilvl w:val="0"/>
          <w:numId w:val="39"/>
        </w:numPr>
      </w:pPr>
      <w:r>
        <w:t>To reduce confusion, “Companies” and “Departments” are just called “Teams”</w:t>
      </w:r>
    </w:p>
    <w:p w14:paraId="1875B04E" w14:textId="4264F88E" w:rsidR="00E21FC6" w:rsidRPr="00363516" w:rsidRDefault="00E21FC6" w:rsidP="00363516">
      <w:pPr>
        <w:pStyle w:val="ListParagraph"/>
        <w:numPr>
          <w:ilvl w:val="0"/>
          <w:numId w:val="39"/>
        </w:numPr>
      </w:pPr>
      <w:r>
        <w:t>Some tasks can now be worth multiple check marks when scored</w:t>
      </w:r>
    </w:p>
    <w:p w14:paraId="426E7B27" w14:textId="4797119E" w:rsidR="00E3399F" w:rsidRDefault="00E605F0" w:rsidP="006D2DB9">
      <w:pPr>
        <w:pStyle w:val="Heading1"/>
      </w:pPr>
      <w:r>
        <w:t>Events</w:t>
      </w:r>
      <w:r w:rsidR="00E3399F">
        <w:t>:</w:t>
      </w:r>
    </w:p>
    <w:p w14:paraId="3652B594" w14:textId="225A67C0" w:rsidR="00E3399F" w:rsidRDefault="000709FE" w:rsidP="00E3399F">
      <w:pPr>
        <w:pStyle w:val="ListParagraph"/>
        <w:numPr>
          <w:ilvl w:val="0"/>
          <w:numId w:val="38"/>
        </w:numPr>
      </w:pPr>
      <w:r>
        <w:t xml:space="preserve">Sep. </w:t>
      </w:r>
      <w:r w:rsidR="00652304">
        <w:t>13</w:t>
      </w:r>
      <w:r w:rsidRPr="000709FE">
        <w:rPr>
          <w:vertAlign w:val="superscript"/>
        </w:rPr>
        <w:t>th</w:t>
      </w:r>
      <w:r w:rsidR="00115222">
        <w:t xml:space="preserve">: </w:t>
      </w:r>
      <w:r w:rsidR="00652304">
        <w:t>Quick Weekly Review</w:t>
      </w:r>
    </w:p>
    <w:p w14:paraId="34EE33F6" w14:textId="360A9105" w:rsidR="009F6244" w:rsidRDefault="009F6244" w:rsidP="009F6244">
      <w:pPr>
        <w:pStyle w:val="ListParagraph"/>
        <w:numPr>
          <w:ilvl w:val="0"/>
          <w:numId w:val="38"/>
        </w:numPr>
      </w:pPr>
      <w:r>
        <w:t xml:space="preserve">Sep. </w:t>
      </w:r>
      <w:r w:rsidR="00652304">
        <w:t>14</w:t>
      </w:r>
      <w:r w:rsidRPr="000709FE">
        <w:rPr>
          <w:vertAlign w:val="superscript"/>
        </w:rPr>
        <w:t>th</w:t>
      </w:r>
      <w:r>
        <w:t xml:space="preserve">: </w:t>
      </w:r>
      <w:r w:rsidR="00652304">
        <w:t>[Live Tutorial] Updating DocPacs Lesson</w:t>
      </w:r>
    </w:p>
    <w:p w14:paraId="314C3CB5" w14:textId="09B71844" w:rsidR="009F6244" w:rsidRDefault="009F6244" w:rsidP="009F6244">
      <w:pPr>
        <w:pStyle w:val="ListParagraph"/>
        <w:numPr>
          <w:ilvl w:val="0"/>
          <w:numId w:val="38"/>
        </w:numPr>
      </w:pPr>
      <w:r>
        <w:t xml:space="preserve">Sep. </w:t>
      </w:r>
      <w:r w:rsidR="00652304">
        <w:t>15</w:t>
      </w:r>
      <w:r w:rsidRPr="000709FE">
        <w:rPr>
          <w:vertAlign w:val="superscript"/>
        </w:rPr>
        <w:t>th</w:t>
      </w:r>
      <w:r>
        <w:t xml:space="preserve">: </w:t>
      </w:r>
      <w:r w:rsidR="00652304">
        <w:t>Last Week’s DocPac Full Review</w:t>
      </w:r>
    </w:p>
    <w:p w14:paraId="4A36C7E5" w14:textId="223C7328" w:rsidR="00497B0A" w:rsidRDefault="00497B0A" w:rsidP="00497B0A">
      <w:pPr>
        <w:pStyle w:val="ListParagraph"/>
        <w:numPr>
          <w:ilvl w:val="0"/>
          <w:numId w:val="38"/>
        </w:numPr>
      </w:pPr>
      <w:r>
        <w:t>Sep. 15</w:t>
      </w:r>
      <w:r w:rsidRPr="00166370">
        <w:rPr>
          <w:vertAlign w:val="superscript"/>
        </w:rPr>
        <w:t>th</w:t>
      </w:r>
      <w:r>
        <w:t>: [Live Tutorial] Building a Schedule</w:t>
      </w:r>
    </w:p>
    <w:p w14:paraId="12CB0287" w14:textId="24E5D5DB" w:rsidR="00E605F0" w:rsidRDefault="00166370" w:rsidP="009F6244">
      <w:pPr>
        <w:pStyle w:val="ListParagraph"/>
        <w:numPr>
          <w:ilvl w:val="0"/>
          <w:numId w:val="38"/>
        </w:numPr>
      </w:pPr>
      <w:r>
        <w:t xml:space="preserve">Sep. </w:t>
      </w:r>
      <w:r w:rsidR="00652304">
        <w:t>15</w:t>
      </w:r>
      <w:r w:rsidRPr="00166370">
        <w:rPr>
          <w:vertAlign w:val="superscript"/>
        </w:rPr>
        <w:t>th</w:t>
      </w:r>
      <w:r>
        <w:t xml:space="preserve">: </w:t>
      </w:r>
      <w:r w:rsidR="00C67EE6">
        <w:t xml:space="preserve">[Live Tutorial] </w:t>
      </w:r>
      <w:r w:rsidR="00652304">
        <w:t xml:space="preserve">Building an </w:t>
      </w:r>
      <w:proofErr w:type="spellStart"/>
      <w:r w:rsidR="00652304">
        <w:t>ExpressJS</w:t>
      </w:r>
      <w:proofErr w:type="spellEnd"/>
      <w:r w:rsidR="00652304">
        <w:t xml:space="preserve"> Application</w:t>
      </w:r>
    </w:p>
    <w:p w14:paraId="2049FFF6" w14:textId="327DF799" w:rsidR="00A93565" w:rsidRDefault="00A93565" w:rsidP="009F6244">
      <w:pPr>
        <w:pStyle w:val="ListParagraph"/>
        <w:numPr>
          <w:ilvl w:val="0"/>
          <w:numId w:val="38"/>
        </w:numPr>
      </w:pPr>
      <w:r>
        <w:t>Sep. 17</w:t>
      </w:r>
      <w:r w:rsidRPr="00A93565">
        <w:rPr>
          <w:vertAlign w:val="superscript"/>
        </w:rPr>
        <w:t>th</w:t>
      </w:r>
      <w:r>
        <w:t xml:space="preserve">: [Live Tutorial] Parsing Query Params in </w:t>
      </w:r>
      <w:proofErr w:type="spellStart"/>
      <w:r>
        <w:t>ExpressJS</w:t>
      </w:r>
      <w:proofErr w:type="spellEnd"/>
    </w:p>
    <w:p w14:paraId="69915B0E" w14:textId="035A0AD1" w:rsidR="004D1B8A" w:rsidRDefault="004D1B8A" w:rsidP="009F6244">
      <w:pPr>
        <w:pStyle w:val="ListParagraph"/>
        <w:numPr>
          <w:ilvl w:val="0"/>
          <w:numId w:val="38"/>
        </w:numPr>
      </w:pPr>
      <w:r>
        <w:t>Sep. 1</w:t>
      </w:r>
      <w:r w:rsidR="00652304">
        <w:t>7</w:t>
      </w:r>
      <w:r w:rsidRPr="004D1B8A">
        <w:rPr>
          <w:vertAlign w:val="superscript"/>
        </w:rPr>
        <w:t>th</w:t>
      </w:r>
      <w:r>
        <w:t xml:space="preserve">: </w:t>
      </w:r>
      <w:r w:rsidR="00652304">
        <w:t>All Updated DocPacs due</w:t>
      </w:r>
    </w:p>
    <w:p w14:paraId="7A97AA0E" w14:textId="7871A009" w:rsidR="00932C25" w:rsidRDefault="00932C25">
      <w:pPr>
        <w:rPr>
          <w:rStyle w:val="Heading1Char"/>
        </w:rPr>
      </w:pPr>
      <w:r>
        <w:rPr>
          <w:rStyle w:val="Heading1Char"/>
        </w:rPr>
        <w:br w:type="page"/>
      </w:r>
    </w:p>
    <w:p w14:paraId="21DA9063" w14:textId="464C3D28" w:rsidR="00F54D9C" w:rsidRDefault="00497B0A" w:rsidP="00F54D9C">
      <w:pPr>
        <w:pStyle w:val="Heading1"/>
      </w:pPr>
      <w:r>
        <w:lastRenderedPageBreak/>
        <w:t>ExpressJS Middleware</w:t>
      </w:r>
    </w:p>
    <w:p w14:paraId="50FE11AA" w14:textId="038B1283" w:rsidR="00582F00" w:rsidRDefault="00497B0A" w:rsidP="00497B0A">
      <w:r>
        <w:t>As you know, extra code modules can be loaded into your projects to give you more tools to work with. Creating an HTTP server with only the ‘http’ module can be painstaking, which is why many people use ExpressJS. ExpressJS is a module that can “intercept” connections to your HTTP server, and perform a lot of actions automatically for you. There are many great online tutorials and videos on how to use ExpressJS for a basic HTTP server that can send static files. Take some time to research and practice these.</w:t>
      </w:r>
    </w:p>
    <w:p w14:paraId="0951D16F" w14:textId="4D693202" w:rsidR="00497B0A" w:rsidRDefault="00497B0A" w:rsidP="00497B0A">
      <w:pPr>
        <w:pStyle w:val="ListParagraph"/>
        <w:numPr>
          <w:ilvl w:val="0"/>
          <w:numId w:val="45"/>
        </w:numPr>
        <w:rPr>
          <w:sz w:val="22"/>
          <w:szCs w:val="20"/>
        </w:rPr>
      </w:pPr>
      <w:r>
        <w:rPr>
          <w:sz w:val="22"/>
          <w:szCs w:val="20"/>
        </w:rPr>
        <w:t>Create a Nodejs HTTP server using ExpressJS to serve static files</w:t>
      </w:r>
    </w:p>
    <w:p w14:paraId="57B052BD" w14:textId="1530E940" w:rsidR="00497B0A" w:rsidRPr="00497B0A" w:rsidRDefault="00497B0A" w:rsidP="00497B0A">
      <w:pPr>
        <w:pStyle w:val="ListParagraph"/>
        <w:numPr>
          <w:ilvl w:val="0"/>
          <w:numId w:val="45"/>
        </w:numPr>
        <w:rPr>
          <w:sz w:val="22"/>
          <w:szCs w:val="20"/>
        </w:rPr>
      </w:pPr>
      <w:r>
        <w:rPr>
          <w:sz w:val="22"/>
          <w:szCs w:val="20"/>
        </w:rPr>
        <w:t>Print the code and submit in this DocPac</w:t>
      </w:r>
    </w:p>
    <w:p w14:paraId="702B20FD" w14:textId="224FAA27" w:rsidR="007B7F34" w:rsidRDefault="00497B0A" w:rsidP="0006608F">
      <w:pPr>
        <w:pStyle w:val="Heading1"/>
      </w:pPr>
      <w:r>
        <w:t>Express</w:t>
      </w:r>
      <w:r w:rsidR="00EA3BFE">
        <w:t>JS</w:t>
      </w:r>
      <w:r>
        <w:t xml:space="preserve"> </w:t>
      </w:r>
      <w:r w:rsidR="00EA3BFE">
        <w:t>Team Website</w:t>
      </w:r>
    </w:p>
    <w:p w14:paraId="4C5B0E8F" w14:textId="0DB915A3" w:rsidR="00BC771E" w:rsidRDefault="00EA3BFE" w:rsidP="00EA3BFE">
      <w:r>
        <w:t>You and your team are responsible for creating a website for your team using NodeJS and ExpressJS. The requirements for this website are as follows:</w:t>
      </w:r>
    </w:p>
    <w:p w14:paraId="107FD39A" w14:textId="0A051F34" w:rsidR="00EA3BFE" w:rsidRDefault="00EA3BFE" w:rsidP="00EA3BFE">
      <w:pPr>
        <w:pStyle w:val="ListParagraph"/>
        <w:numPr>
          <w:ilvl w:val="0"/>
          <w:numId w:val="46"/>
        </w:numPr>
      </w:pPr>
      <w:r>
        <w:t>ExpressJS must have 5-6 endpoints, as follows:</w:t>
      </w:r>
    </w:p>
    <w:p w14:paraId="018ACC76" w14:textId="450992C6" w:rsidR="00EA3BFE" w:rsidRDefault="00EA3BFE" w:rsidP="00EA3BFE">
      <w:pPr>
        <w:pStyle w:val="ListParagraph"/>
        <w:numPr>
          <w:ilvl w:val="1"/>
          <w:numId w:val="46"/>
        </w:numPr>
      </w:pPr>
      <w:r>
        <w:t>A home page, telling the user about your team and linking to all other pages.</w:t>
      </w:r>
    </w:p>
    <w:p w14:paraId="71E1BD3E" w14:textId="19F9F2D7" w:rsidR="00EA3BFE" w:rsidRDefault="00EA3BFE" w:rsidP="00EA3BFE">
      <w:pPr>
        <w:pStyle w:val="ListParagraph"/>
        <w:numPr>
          <w:ilvl w:val="1"/>
          <w:numId w:val="46"/>
        </w:numPr>
      </w:pPr>
      <w:r>
        <w:t>An ‘About’ page, listing each of the students in your team and linking to their about page</w:t>
      </w:r>
    </w:p>
    <w:p w14:paraId="56C75ECB" w14:textId="479D822D" w:rsidR="00EA3BFE" w:rsidRDefault="00EA3BFE" w:rsidP="00EA3BFE">
      <w:pPr>
        <w:pStyle w:val="ListParagraph"/>
        <w:numPr>
          <w:ilvl w:val="1"/>
          <w:numId w:val="46"/>
        </w:numPr>
      </w:pPr>
      <w:r>
        <w:t>A page for each team member describing them, their specialties, and career goals.</w:t>
      </w:r>
    </w:p>
    <w:p w14:paraId="0097D590" w14:textId="6CEAF8FA" w:rsidR="00EA3BFE" w:rsidRDefault="00EA3BFE" w:rsidP="00EA3BFE">
      <w:pPr>
        <w:pStyle w:val="ListParagraph"/>
        <w:numPr>
          <w:ilvl w:val="0"/>
          <w:numId w:val="46"/>
        </w:numPr>
      </w:pPr>
      <w:r>
        <w:t>Each web page must use the same HTML layout, CSS stylesheet, and at least one feature from a “*.</w:t>
      </w:r>
      <w:proofErr w:type="spellStart"/>
      <w:r>
        <w:t>js</w:t>
      </w:r>
      <w:proofErr w:type="spellEnd"/>
      <w:r>
        <w:t>” file written in Javascript</w:t>
      </w:r>
    </w:p>
    <w:p w14:paraId="0D5E704E" w14:textId="1C67666E" w:rsidR="00EA3BFE" w:rsidRDefault="00EA3BFE" w:rsidP="00EA3BFE">
      <w:pPr>
        <w:pStyle w:val="ListParagraph"/>
        <w:numPr>
          <w:ilvl w:val="0"/>
          <w:numId w:val="46"/>
        </w:numPr>
      </w:pPr>
      <w:r>
        <w:t>ExpressJS must serve these files according to their endpoints</w:t>
      </w:r>
    </w:p>
    <w:p w14:paraId="45D147C7" w14:textId="4F3F68E4" w:rsidR="00EA3BFE" w:rsidRDefault="00EA3BFE" w:rsidP="00EA3BFE">
      <w:pPr>
        <w:pStyle w:val="ListParagraph"/>
        <w:numPr>
          <w:ilvl w:val="0"/>
          <w:numId w:val="46"/>
        </w:numPr>
      </w:pPr>
      <w:r>
        <w:t xml:space="preserve">One team member must start a </w:t>
      </w:r>
      <w:proofErr w:type="spellStart"/>
      <w:r>
        <w:t>Github</w:t>
      </w:r>
      <w:proofErr w:type="spellEnd"/>
      <w:r>
        <w:t xml:space="preserve"> repo</w:t>
      </w:r>
    </w:p>
    <w:p w14:paraId="2DD97810" w14:textId="3977EBAF" w:rsidR="00EA3BFE" w:rsidRDefault="00EA3BFE" w:rsidP="00EA3BFE">
      <w:pPr>
        <w:pStyle w:val="ListParagraph"/>
        <w:numPr>
          <w:ilvl w:val="1"/>
          <w:numId w:val="46"/>
        </w:numPr>
      </w:pPr>
      <w:r>
        <w:t>All other members must have their code added to the project by having a Pull Request accepted by the project repo owner.</w:t>
      </w:r>
    </w:p>
    <w:p w14:paraId="7EF7C504" w14:textId="1A293433" w:rsidR="00A527E2" w:rsidRDefault="00EA3BFE" w:rsidP="00A527E2">
      <w:pPr>
        <w:pStyle w:val="ListParagraph"/>
        <w:numPr>
          <w:ilvl w:val="0"/>
          <w:numId w:val="46"/>
        </w:numPr>
      </w:pPr>
      <w:r>
        <w:t>Website must be running and presented to Mr. Smith before the DocPacs are submitted to receive credit.</w:t>
      </w:r>
    </w:p>
    <w:p w14:paraId="58ED64CF" w14:textId="77777777" w:rsidR="00C93A3E" w:rsidRDefault="00C93A3E" w:rsidP="00C93A3E">
      <w:pPr>
        <w:pStyle w:val="Heading1"/>
      </w:pPr>
      <w:r>
        <w:t>DocPac Update</w:t>
      </w:r>
    </w:p>
    <w:p w14:paraId="0EC8F546" w14:textId="77777777" w:rsidR="00C93A3E" w:rsidRDefault="00C93A3E" w:rsidP="00C93A3E">
      <w:r>
        <w:t xml:space="preserve">Sometimes you may lose a DocPac, or the DocPac needs updated. You can download the DocPac in question from the </w:t>
      </w:r>
      <w:proofErr w:type="spellStart"/>
      <w:r>
        <w:t>Github</w:t>
      </w:r>
      <w:proofErr w:type="spellEnd"/>
      <w:r>
        <w:t xml:space="preserve"> repo or from Schoology. In Word, you can Print the “Media Center on </w:t>
      </w:r>
      <w:proofErr w:type="spellStart"/>
      <w:r>
        <w:t>ycstprint</w:t>
      </w:r>
      <w:proofErr w:type="spellEnd"/>
      <w:r>
        <w:t>” print server. Be sure to use the following settings:</w:t>
      </w:r>
    </w:p>
    <w:p w14:paraId="66CDA608" w14:textId="77777777" w:rsidR="00C93A3E" w:rsidRDefault="00C93A3E" w:rsidP="00C93A3E">
      <w:pPr>
        <w:pStyle w:val="ListParagraph"/>
        <w:numPr>
          <w:ilvl w:val="0"/>
          <w:numId w:val="47"/>
        </w:numPr>
      </w:pPr>
      <w:r>
        <w:t>Page Size: Custom Size 17” x 11”</w:t>
      </w:r>
    </w:p>
    <w:p w14:paraId="29D1733E" w14:textId="77777777" w:rsidR="00C93A3E" w:rsidRDefault="00C93A3E" w:rsidP="00C93A3E">
      <w:pPr>
        <w:pStyle w:val="ListParagraph"/>
        <w:numPr>
          <w:ilvl w:val="0"/>
          <w:numId w:val="47"/>
        </w:numPr>
      </w:pPr>
      <w:r>
        <w:t>Print on Both Sides, Flip pages on Short Edge</w:t>
      </w:r>
    </w:p>
    <w:p w14:paraId="3A6617AD" w14:textId="6049B6E5" w:rsidR="00DE7BCA" w:rsidRPr="006F52A6" w:rsidRDefault="00C93A3E" w:rsidP="00C93A3E">
      <w:r>
        <w:t xml:space="preserve">You can log into any printer in the school, but we will use the one in the Media Center. Make sure you </w:t>
      </w:r>
      <w:r>
        <w:rPr>
          <w:i/>
        </w:rPr>
        <w:t>load 11x17 paper into the bypass tray of the printer before logging in</w:t>
      </w:r>
      <w:r>
        <w:t>. The printer may ask you to select a paper source for your print job. Select Bypass Tray if so and hit start. If you need help, ask Ms. Robinson in the Media Center.</w:t>
      </w:r>
      <w:r w:rsidR="00DE7BCA" w:rsidRPr="006F52A6">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661953AC"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EA3BFE">
              <w:t xml:space="preserve"> ExpressJS Middleware (pg. 2)</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2DBF82DB" w:rsidR="00900B6D" w:rsidRDefault="00EA3BFE" w:rsidP="00900B6D">
            <w:r w:rsidRPr="00451840">
              <w:rPr>
                <w:noProof/>
                <w:sz w:val="16"/>
                <w:szCs w:val="16"/>
              </w:rPr>
              <w:drawing>
                <wp:inline distT="0" distB="0" distL="0" distR="0" wp14:anchorId="583F4212" wp14:editId="0DD68E2D">
                  <wp:extent cx="153909" cy="153909"/>
                  <wp:effectExtent l="0" t="0" r="0" b="0"/>
                  <wp:docPr id="7" name="Picture 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t xml:space="preserve"> ExpressJS Team Website (pg. 2)</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EA3BFE" w:rsidRPr="00390EEB" w14:paraId="2D94D843" w14:textId="77777777" w:rsidTr="00CC2DC7">
        <w:trPr>
          <w:gridAfter w:val="1"/>
          <w:wAfter w:w="455" w:type="dxa"/>
        </w:trPr>
        <w:tc>
          <w:tcPr>
            <w:tcW w:w="5619" w:type="dxa"/>
            <w:gridSpan w:val="2"/>
            <w:tcBorders>
              <w:left w:val="nil"/>
            </w:tcBorders>
          </w:tcPr>
          <w:p w14:paraId="5392EB32" w14:textId="77777777" w:rsidR="00EA3BFE" w:rsidRDefault="00EA3BFE" w:rsidP="00900B6D">
            <w:pPr>
              <w:jc w:val="center"/>
            </w:pPr>
          </w:p>
        </w:tc>
        <w:tc>
          <w:tcPr>
            <w:tcW w:w="3736" w:type="dxa"/>
            <w:gridSpan w:val="3"/>
            <w:shd w:val="clear" w:color="auto" w:fill="BFBFBF" w:themeFill="background1" w:themeFillShade="BF"/>
          </w:tcPr>
          <w:p w14:paraId="5FE9F625" w14:textId="6BEDC1DE" w:rsidR="00EA3BFE" w:rsidRPr="00390EEB" w:rsidRDefault="0089146F" w:rsidP="00900B6D">
            <w:pPr>
              <w:jc w:val="center"/>
              <w:rPr>
                <w:sz w:val="20"/>
                <w:szCs w:val="20"/>
              </w:rPr>
            </w:pPr>
            <w:r>
              <w:rPr>
                <w:sz w:val="20"/>
                <w:szCs w:val="20"/>
              </w:rPr>
              <w:t>Present</w:t>
            </w:r>
          </w:p>
        </w:tc>
      </w:tr>
      <w:tr w:rsidR="00EA3BFE" w:rsidRPr="00390EEB" w14:paraId="0246CC78" w14:textId="77777777" w:rsidTr="005168B4">
        <w:trPr>
          <w:gridAfter w:val="1"/>
          <w:wAfter w:w="455" w:type="dxa"/>
        </w:trPr>
        <w:tc>
          <w:tcPr>
            <w:tcW w:w="5619" w:type="dxa"/>
            <w:gridSpan w:val="2"/>
          </w:tcPr>
          <w:p w14:paraId="42394E9E" w14:textId="12A1CA13" w:rsidR="00EA3BFE" w:rsidRDefault="00EA3BFE"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Updated Version of this DocPac</w:t>
            </w:r>
          </w:p>
        </w:tc>
        <w:tc>
          <w:tcPr>
            <w:tcW w:w="3736" w:type="dxa"/>
            <w:gridSpan w:val="3"/>
          </w:tcPr>
          <w:p w14:paraId="3E4543CC" w14:textId="5AC864E0" w:rsidR="00EA3BFE" w:rsidRPr="00390EEB" w:rsidRDefault="0089146F" w:rsidP="00900B6D">
            <w:pPr>
              <w:jc w:val="center"/>
              <w:rPr>
                <w:szCs w:val="24"/>
              </w:rPr>
            </w:pPr>
            <w:r w:rsidRPr="00390EEB">
              <w:rPr>
                <w:rFonts w:asciiTheme="minorHAnsi" w:hAnsiTheme="minorHAnsi" w:cstheme="minorHAnsi"/>
                <w:noProof/>
                <w:szCs w:val="24"/>
              </w:rPr>
              <w:sym w:font="Wingdings" w:char="F071"/>
            </w:r>
            <w:r w:rsidRPr="00390EEB">
              <w:rPr>
                <w:rFonts w:asciiTheme="minorHAnsi" w:hAnsiTheme="minorHAnsi" w:cstheme="minorHAnsi"/>
                <w:noProof/>
                <w:szCs w:val="24"/>
              </w:rPr>
              <w:sym w:font="Wingdings" w:char="F071"/>
            </w: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24B766B4" w14:textId="25C521AC" w:rsidR="000E3BDE" w:rsidRDefault="000E3BDE" w:rsidP="00A527E2">
      <w:bookmarkStart w:id="0" w:name="_GoBack"/>
      <w:bookmarkEnd w:id="0"/>
    </w:p>
    <w:sectPr w:rsidR="000E3BDE" w:rsidSect="00494219">
      <w:footerReference w:type="default" r:id="rId14"/>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4CC1" w14:textId="77777777" w:rsidR="00033996" w:rsidRDefault="00033996" w:rsidP="00D52BCD">
      <w:pPr>
        <w:spacing w:after="0" w:line="240" w:lineRule="auto"/>
      </w:pPr>
      <w:r>
        <w:separator/>
      </w:r>
    </w:p>
  </w:endnote>
  <w:endnote w:type="continuationSeparator" w:id="0">
    <w:p w14:paraId="70F8E5B8" w14:textId="77777777" w:rsidR="00033996" w:rsidRDefault="00033996" w:rsidP="00D52BCD">
      <w:pPr>
        <w:spacing w:after="0" w:line="240" w:lineRule="auto"/>
      </w:pPr>
      <w:r>
        <w:continuationSeparator/>
      </w:r>
    </w:p>
  </w:endnote>
  <w:endnote w:type="continuationNotice" w:id="1">
    <w:p w14:paraId="4D7CB925" w14:textId="77777777" w:rsidR="00033996" w:rsidRDefault="00033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2913"/>
      <w:gridCol w:w="3105"/>
    </w:tblGrid>
    <w:tr w:rsidR="000F6BD6" w:rsidRPr="00451840" w14:paraId="7F72AF38" w14:textId="77777777" w:rsidTr="000F6BD6">
      <w:tc>
        <w:tcPr>
          <w:tcW w:w="3347" w:type="dxa"/>
        </w:tcPr>
        <w:p w14:paraId="2555EA0F" w14:textId="573090E7" w:rsidR="000F6BD6" w:rsidRPr="00451840" w:rsidRDefault="000F6BD6"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2913" w:type="dxa"/>
        </w:tcPr>
        <w:p w14:paraId="5A0BD697" w14:textId="68EE2E63" w:rsidR="000F6BD6" w:rsidRPr="00451840" w:rsidRDefault="000F6BD6"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3105" w:type="dxa"/>
        </w:tcPr>
        <w:p w14:paraId="6C010D93" w14:textId="1C1483AA" w:rsidR="000F6BD6" w:rsidRPr="00451840" w:rsidRDefault="000F6BD6"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AEF3" w14:textId="77777777" w:rsidR="00033996" w:rsidRDefault="00033996" w:rsidP="00D52BCD">
      <w:pPr>
        <w:spacing w:after="0" w:line="240" w:lineRule="auto"/>
      </w:pPr>
      <w:r>
        <w:separator/>
      </w:r>
    </w:p>
  </w:footnote>
  <w:footnote w:type="continuationSeparator" w:id="0">
    <w:p w14:paraId="30D254EB" w14:textId="77777777" w:rsidR="00033996" w:rsidRDefault="00033996" w:rsidP="00D52BCD">
      <w:pPr>
        <w:spacing w:after="0" w:line="240" w:lineRule="auto"/>
      </w:pPr>
      <w:r>
        <w:continuationSeparator/>
      </w:r>
    </w:p>
  </w:footnote>
  <w:footnote w:type="continuationNotice" w:id="1">
    <w:p w14:paraId="679DA5C3" w14:textId="77777777" w:rsidR="00033996" w:rsidRDefault="000339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wnload from cloud" style="width:15.75pt;height:15.75pt;visibility:visible;mso-wrap-style:square" o:bullet="t">
        <v:imagedata r:id="rId1" o:title="Download from cloud"/>
      </v:shape>
    </w:pict>
  </w:numPicBullet>
  <w:numPicBullet w:numPicBulletId="1">
    <w:pict>
      <v:shape id="_x0000_i1027" type="#_x0000_t75" alt="Eye Icon - Free Download at Icons8" style="width:25.5pt;height:25.5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507EF"/>
    <w:multiLevelType w:val="hybridMultilevel"/>
    <w:tmpl w:val="FA3EA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B756B"/>
    <w:multiLevelType w:val="hybridMultilevel"/>
    <w:tmpl w:val="939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53FBA"/>
    <w:multiLevelType w:val="hybridMultilevel"/>
    <w:tmpl w:val="E8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41"/>
  </w:num>
  <w:num w:numId="4">
    <w:abstractNumId w:val="34"/>
  </w:num>
  <w:num w:numId="5">
    <w:abstractNumId w:val="9"/>
  </w:num>
  <w:num w:numId="6">
    <w:abstractNumId w:val="36"/>
  </w:num>
  <w:num w:numId="7">
    <w:abstractNumId w:val="15"/>
  </w:num>
  <w:num w:numId="8">
    <w:abstractNumId w:val="6"/>
  </w:num>
  <w:num w:numId="9">
    <w:abstractNumId w:val="44"/>
  </w:num>
  <w:num w:numId="10">
    <w:abstractNumId w:val="0"/>
  </w:num>
  <w:num w:numId="11">
    <w:abstractNumId w:val="46"/>
  </w:num>
  <w:num w:numId="12">
    <w:abstractNumId w:val="10"/>
  </w:num>
  <w:num w:numId="13">
    <w:abstractNumId w:val="1"/>
  </w:num>
  <w:num w:numId="14">
    <w:abstractNumId w:val="16"/>
  </w:num>
  <w:num w:numId="15">
    <w:abstractNumId w:val="33"/>
  </w:num>
  <w:num w:numId="16">
    <w:abstractNumId w:val="32"/>
  </w:num>
  <w:num w:numId="17">
    <w:abstractNumId w:val="40"/>
  </w:num>
  <w:num w:numId="18">
    <w:abstractNumId w:val="19"/>
  </w:num>
  <w:num w:numId="19">
    <w:abstractNumId w:val="35"/>
  </w:num>
  <w:num w:numId="20">
    <w:abstractNumId w:val="29"/>
  </w:num>
  <w:num w:numId="21">
    <w:abstractNumId w:val="28"/>
  </w:num>
  <w:num w:numId="22">
    <w:abstractNumId w:val="27"/>
  </w:num>
  <w:num w:numId="23">
    <w:abstractNumId w:val="14"/>
  </w:num>
  <w:num w:numId="24">
    <w:abstractNumId w:val="21"/>
  </w:num>
  <w:num w:numId="25">
    <w:abstractNumId w:val="7"/>
  </w:num>
  <w:num w:numId="26">
    <w:abstractNumId w:val="22"/>
  </w:num>
  <w:num w:numId="27">
    <w:abstractNumId w:val="4"/>
  </w:num>
  <w:num w:numId="28">
    <w:abstractNumId w:val="24"/>
  </w:num>
  <w:num w:numId="29">
    <w:abstractNumId w:val="12"/>
  </w:num>
  <w:num w:numId="30">
    <w:abstractNumId w:val="43"/>
  </w:num>
  <w:num w:numId="31">
    <w:abstractNumId w:val="25"/>
  </w:num>
  <w:num w:numId="32">
    <w:abstractNumId w:val="18"/>
  </w:num>
  <w:num w:numId="33">
    <w:abstractNumId w:val="39"/>
  </w:num>
  <w:num w:numId="34">
    <w:abstractNumId w:val="3"/>
  </w:num>
  <w:num w:numId="35">
    <w:abstractNumId w:val="38"/>
  </w:num>
  <w:num w:numId="36">
    <w:abstractNumId w:val="26"/>
  </w:num>
  <w:num w:numId="37">
    <w:abstractNumId w:val="42"/>
  </w:num>
  <w:num w:numId="38">
    <w:abstractNumId w:val="11"/>
  </w:num>
  <w:num w:numId="39">
    <w:abstractNumId w:val="30"/>
  </w:num>
  <w:num w:numId="40">
    <w:abstractNumId w:val="31"/>
  </w:num>
  <w:num w:numId="41">
    <w:abstractNumId w:val="23"/>
  </w:num>
  <w:num w:numId="42">
    <w:abstractNumId w:val="8"/>
  </w:num>
  <w:num w:numId="43">
    <w:abstractNumId w:val="2"/>
  </w:num>
  <w:num w:numId="44">
    <w:abstractNumId w:val="45"/>
  </w:num>
  <w:num w:numId="45">
    <w:abstractNumId w:val="13"/>
  </w:num>
  <w:num w:numId="46">
    <w:abstractNumId w:val="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4A85"/>
    <w:rsid w:val="003356EF"/>
    <w:rsid w:val="00335931"/>
    <w:rsid w:val="00336D61"/>
    <w:rsid w:val="003372C6"/>
    <w:rsid w:val="00337FBE"/>
    <w:rsid w:val="00341574"/>
    <w:rsid w:val="00341CD1"/>
    <w:rsid w:val="00341D21"/>
    <w:rsid w:val="003422F2"/>
    <w:rsid w:val="00343618"/>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97B0A"/>
    <w:rsid w:val="004A0AC1"/>
    <w:rsid w:val="004A0C0D"/>
    <w:rsid w:val="004A128B"/>
    <w:rsid w:val="004A15D4"/>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50610"/>
    <w:rsid w:val="006507F6"/>
    <w:rsid w:val="00650817"/>
    <w:rsid w:val="00650E8E"/>
    <w:rsid w:val="0065104B"/>
    <w:rsid w:val="00651E2A"/>
    <w:rsid w:val="00652304"/>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46F"/>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27E2"/>
    <w:rsid w:val="00A53D92"/>
    <w:rsid w:val="00A5573F"/>
    <w:rsid w:val="00A56A1B"/>
    <w:rsid w:val="00A576B5"/>
    <w:rsid w:val="00A63408"/>
    <w:rsid w:val="00A65BCA"/>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3565"/>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675"/>
    <w:rsid w:val="00BC0B43"/>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3A3E"/>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7937"/>
    <w:rsid w:val="00DE7BCA"/>
    <w:rsid w:val="00DF57CE"/>
    <w:rsid w:val="00DF6429"/>
    <w:rsid w:val="00DF6A29"/>
    <w:rsid w:val="00E00B9E"/>
    <w:rsid w:val="00E0637E"/>
    <w:rsid w:val="00E06796"/>
    <w:rsid w:val="00E1063B"/>
    <w:rsid w:val="00E10BB3"/>
    <w:rsid w:val="00E10C00"/>
    <w:rsid w:val="00E13249"/>
    <w:rsid w:val="00E151A3"/>
    <w:rsid w:val="00E20A4B"/>
    <w:rsid w:val="00E21FC6"/>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3BFE"/>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82188251">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2.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9282B-67B3-426A-88CF-06741A57A774}">
  <ds:schemaRefs>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dcmitype/"/>
    <ds:schemaRef ds:uri="fc2bff61-6a31-4c51-9f32-b9bba46405e5"/>
    <ds:schemaRef ds:uri="http://www.w3.org/XML/1998/namespace"/>
    <ds:schemaRef ds:uri="cc9255bc-4d99-4f42-bba5-857cbcc6e725"/>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8D9B8DDB-91C6-4602-80C7-CFCBCFC1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TheBook.dotx</Template>
  <TotalTime>388</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SMITH, CHRISTOPHER</cp:lastModifiedBy>
  <cp:revision>173</cp:revision>
  <cp:lastPrinted>2020-03-09T16:27:00Z</cp:lastPrinted>
  <dcterms:created xsi:type="dcterms:W3CDTF">2021-07-28T13:59:00Z</dcterms:created>
  <dcterms:modified xsi:type="dcterms:W3CDTF">2021-09-14T16:46:00Z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