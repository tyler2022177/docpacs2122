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6DD2C6" w14:textId="3E921C22" w:rsidR="005269FE" w:rsidRPr="005269FE" w:rsidRDefault="004B07CB" w:rsidP="005269FE">
      <w:pPr>
        <w:rPr>
          <w:b/>
          <w:bCs/>
          <w:i/>
          <w:iCs/>
          <w:spacing w:val="5"/>
          <w:szCs w:val="24"/>
        </w:rPr>
      </w:pPr>
      <w:r>
        <w:rPr>
          <w:rStyle w:val="BookTitle"/>
        </w:rPr>
        <w:t xml:space="preserve">Documentation Packet </w:t>
      </w:r>
      <w:r w:rsidRPr="00A85ABB">
        <w:rPr>
          <w:rStyle w:val="BookTitle"/>
          <w:sz w:val="24"/>
          <w:szCs w:val="24"/>
        </w:rPr>
        <w:t>Week Ending</w:t>
      </w:r>
      <w:r w:rsidR="00536EEB">
        <w:rPr>
          <w:rStyle w:val="BookTitle"/>
          <w:sz w:val="24"/>
          <w:szCs w:val="24"/>
        </w:rPr>
        <w:t xml:space="preserve"> [</w:t>
      </w:r>
      <w:r w:rsidR="007F6182">
        <w:rPr>
          <w:rStyle w:val="BookTitle"/>
          <w:sz w:val="24"/>
          <w:szCs w:val="24"/>
        </w:rPr>
        <w:t xml:space="preserve">Oct </w:t>
      </w:r>
      <w:r w:rsidR="003818A1">
        <w:rPr>
          <w:rStyle w:val="BookTitle"/>
          <w:sz w:val="24"/>
          <w:szCs w:val="24"/>
        </w:rPr>
        <w:t>8</w:t>
      </w:r>
      <w:r w:rsidR="003818A1" w:rsidRPr="003818A1">
        <w:rPr>
          <w:rStyle w:val="BookTitle"/>
          <w:sz w:val="24"/>
          <w:szCs w:val="24"/>
          <w:vertAlign w:val="superscript"/>
        </w:rPr>
        <w:t>th</w:t>
      </w:r>
      <w:r w:rsidR="00BD6924">
        <w:rPr>
          <w:rStyle w:val="BookTitle"/>
          <w:sz w:val="24"/>
          <w:szCs w:val="24"/>
        </w:rPr>
        <w:t>]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71"/>
        <w:gridCol w:w="6889"/>
      </w:tblGrid>
      <w:tr w:rsidR="00163AC6" w14:paraId="5A962850" w14:textId="77777777" w:rsidTr="00163AC6">
        <w:tc>
          <w:tcPr>
            <w:tcW w:w="2471" w:type="dxa"/>
          </w:tcPr>
          <w:p w14:paraId="52E5F1EE" w14:textId="73E26517" w:rsidR="00163AC6" w:rsidRDefault="00652304" w:rsidP="00163AC6">
            <w:r>
              <w:t>Team</w:t>
            </w:r>
            <w:r w:rsidR="00163AC6">
              <w:t>:</w:t>
            </w:r>
            <w:r>
              <w:t xml:space="preserve"> </w:t>
            </w:r>
            <w:r w:rsidR="00163AC6">
              <w:t>_______</w:t>
            </w:r>
          </w:p>
        </w:tc>
        <w:tc>
          <w:tcPr>
            <w:tcW w:w="6889" w:type="dxa"/>
          </w:tcPr>
          <w:p w14:paraId="5A7F2408" w14:textId="4BECD4ED" w:rsidR="00163AC6" w:rsidRDefault="00163AC6" w:rsidP="00163AC6">
            <w:r>
              <w:t>Student:</w:t>
            </w:r>
            <w:r w:rsidR="00652304">
              <w:t xml:space="preserve"> </w:t>
            </w:r>
            <w:r>
              <w:t>___________________________</w:t>
            </w:r>
          </w:p>
        </w:tc>
      </w:tr>
    </w:tbl>
    <w:p w14:paraId="359320DA" w14:textId="71F5081E" w:rsidR="00BD6924" w:rsidRDefault="00BD6924" w:rsidP="00BD6924">
      <w:pPr>
        <w:pStyle w:val="Heading1"/>
      </w:pPr>
      <w:r>
        <w:t>Goals:</w:t>
      </w:r>
    </w:p>
    <w:p w14:paraId="4EBB5F74" w14:textId="091CEFBC" w:rsidR="003C23B2" w:rsidRDefault="00E40224" w:rsidP="005F2FB6">
      <w:pPr>
        <w:pStyle w:val="ListParagraph"/>
        <w:numPr>
          <w:ilvl w:val="0"/>
          <w:numId w:val="20"/>
        </w:numPr>
      </w:pPr>
      <w:r>
        <w:t>Establish and document standards for Notebook entries for your team.</w:t>
      </w:r>
    </w:p>
    <w:p w14:paraId="3625C68E" w14:textId="2DBA99D6" w:rsidR="00E40224" w:rsidRDefault="007E013A" w:rsidP="005F2FB6">
      <w:pPr>
        <w:pStyle w:val="ListParagraph"/>
        <w:numPr>
          <w:ilvl w:val="0"/>
          <w:numId w:val="20"/>
        </w:numPr>
      </w:pPr>
      <w:r>
        <w:t>Create JSON files to store Javascript Objects on the hard disk.</w:t>
      </w:r>
    </w:p>
    <w:p w14:paraId="6AAC641B" w14:textId="361CED9E" w:rsidR="007E013A" w:rsidRDefault="00EE1928" w:rsidP="005F2FB6">
      <w:pPr>
        <w:pStyle w:val="ListParagraph"/>
        <w:numPr>
          <w:ilvl w:val="0"/>
          <w:numId w:val="20"/>
        </w:numPr>
      </w:pPr>
      <w:r>
        <w:t>Read</w:t>
      </w:r>
      <w:r w:rsidR="00EC4A78">
        <w:t xml:space="preserve"> JSON files </w:t>
      </w:r>
      <w:r w:rsidR="008F7AFB">
        <w:t>in NodeJS as parse into a Javascript Object</w:t>
      </w:r>
    </w:p>
    <w:p w14:paraId="0ED4917B" w14:textId="017FA04C" w:rsidR="008F7AFB" w:rsidRDefault="008F7AFB" w:rsidP="005F2FB6">
      <w:pPr>
        <w:pStyle w:val="ListParagraph"/>
        <w:numPr>
          <w:ilvl w:val="0"/>
          <w:numId w:val="20"/>
        </w:numPr>
      </w:pPr>
      <w:r>
        <w:t>Convert Javascript Objects to a string to save in a JSON file</w:t>
      </w:r>
    </w:p>
    <w:p w14:paraId="1835421A" w14:textId="01EB6DCA" w:rsidR="008F7AFB" w:rsidRDefault="00E426C2" w:rsidP="005F2FB6">
      <w:pPr>
        <w:pStyle w:val="ListParagraph"/>
        <w:numPr>
          <w:ilvl w:val="0"/>
          <w:numId w:val="20"/>
        </w:numPr>
      </w:pPr>
      <w:r>
        <w:t>Use data from a JSON file to populate EJS Templates with data</w:t>
      </w:r>
    </w:p>
    <w:p w14:paraId="3FDF9A8D" w14:textId="5F979ABD" w:rsidR="00E426C2" w:rsidRDefault="00CD220F" w:rsidP="005F2FB6">
      <w:pPr>
        <w:pStyle w:val="ListParagraph"/>
        <w:numPr>
          <w:ilvl w:val="0"/>
          <w:numId w:val="20"/>
        </w:numPr>
      </w:pPr>
      <w:r>
        <w:t>Read Query Parameters with ExpressJS</w:t>
      </w:r>
    </w:p>
    <w:p w14:paraId="561824CB" w14:textId="62083CD1" w:rsidR="00CD220F" w:rsidRDefault="00CD220F" w:rsidP="005F2FB6">
      <w:pPr>
        <w:pStyle w:val="ListParagraph"/>
        <w:numPr>
          <w:ilvl w:val="0"/>
          <w:numId w:val="20"/>
        </w:numPr>
      </w:pPr>
      <w:r>
        <w:t xml:space="preserve">Save data </w:t>
      </w:r>
      <w:r w:rsidR="00CD08DB">
        <w:t xml:space="preserve">passed </w:t>
      </w:r>
      <w:r w:rsidR="007C6A56">
        <w:t>by Query Parameters to a JSON file</w:t>
      </w:r>
    </w:p>
    <w:p w14:paraId="2384B819" w14:textId="2C7C0B40" w:rsidR="0016152E" w:rsidRDefault="00C900E5" w:rsidP="00B67547">
      <w:pPr>
        <w:pStyle w:val="Heading1"/>
      </w:pPr>
      <w:r>
        <w:t>Included Documentation</w:t>
      </w:r>
    </w:p>
    <w:p w14:paraId="0E83EB8D" w14:textId="57680A75" w:rsidR="00B7025C" w:rsidRDefault="003A6B24" w:rsidP="00B57E47">
      <w:pPr>
        <w:pStyle w:val="ListParagraph"/>
        <w:numPr>
          <w:ilvl w:val="0"/>
          <w:numId w:val="42"/>
        </w:numPr>
      </w:pPr>
      <w:r>
        <w:t>Team Documentation: Notebook Entry Format</w:t>
      </w:r>
      <w:r w:rsidR="009A1DD6">
        <w:t xml:space="preserve"> (pg. 2)</w:t>
      </w:r>
    </w:p>
    <w:p w14:paraId="41400FD9" w14:textId="394AB078" w:rsidR="000E4ED4" w:rsidRDefault="000E4ED4" w:rsidP="000E4ED4">
      <w:pPr>
        <w:pStyle w:val="ListParagraph"/>
        <w:numPr>
          <w:ilvl w:val="0"/>
          <w:numId w:val="42"/>
        </w:numPr>
      </w:pPr>
      <w:r>
        <w:t>Team Web</w:t>
      </w:r>
      <w:r w:rsidR="00457FE4">
        <w:t>s</w:t>
      </w:r>
      <w:r>
        <w:t>ite Upgrade: Load Team Profiles from JSON</w:t>
      </w:r>
      <w:r w:rsidR="009A1DD6">
        <w:t xml:space="preserve"> </w:t>
      </w:r>
      <w:r w:rsidR="009A1DD6">
        <w:t>(pg. 2)</w:t>
      </w:r>
    </w:p>
    <w:p w14:paraId="16E17DC8" w14:textId="766C5D0C" w:rsidR="00517AEF" w:rsidRDefault="000E4ED4" w:rsidP="00B26B96">
      <w:pPr>
        <w:pStyle w:val="ListParagraph"/>
        <w:numPr>
          <w:ilvl w:val="0"/>
          <w:numId w:val="42"/>
        </w:numPr>
      </w:pPr>
      <w:r>
        <w:t>Team Web</w:t>
      </w:r>
      <w:r w:rsidR="00457FE4">
        <w:t>s</w:t>
      </w:r>
      <w:r>
        <w:t xml:space="preserve">ite Upgrade: </w:t>
      </w:r>
      <w:r w:rsidR="00457FE4">
        <w:t>Save Query Param</w:t>
      </w:r>
      <w:r w:rsidR="001807A8">
        <w:t>eters</w:t>
      </w:r>
      <w:r w:rsidR="00457FE4">
        <w:t xml:space="preserve"> to JSON</w:t>
      </w:r>
      <w:r w:rsidR="009A1DD6">
        <w:t xml:space="preserve"> </w:t>
      </w:r>
      <w:r w:rsidR="009A1DD6">
        <w:t>(pg. 2)</w:t>
      </w:r>
      <w:bookmarkStart w:id="0" w:name="_GoBack"/>
      <w:bookmarkEnd w:id="0"/>
    </w:p>
    <w:p w14:paraId="05C39616" w14:textId="319B5B3D" w:rsidR="00B26B96" w:rsidRDefault="00B26B96" w:rsidP="00B26B96">
      <w:pPr>
        <w:pStyle w:val="ListParagraph"/>
        <w:numPr>
          <w:ilvl w:val="0"/>
          <w:numId w:val="42"/>
        </w:numPr>
      </w:pPr>
      <w:r>
        <w:rPr>
          <w:noProof/>
        </w:rPr>
        <w:drawing>
          <wp:inline distT="0" distB="0" distL="0" distR="0" wp14:anchorId="08F977D5" wp14:editId="6576DA01">
            <wp:extent cx="129654" cy="129654"/>
            <wp:effectExtent l="0" t="0" r="3810" b="3810"/>
            <wp:docPr id="10" name="Picture 10" descr="C:\Users\csmith\AppData\Local\Microsoft\Windows\INetCache\Content.MSO\6867D38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csmith\AppData\Local\Microsoft\Windows\INetCache\Content.MSO\6867D38F.tmp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642" cy="1316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="00D261E2">
        <w:t xml:space="preserve">Analysis: </w:t>
      </w:r>
      <w:r w:rsidR="00D713DA">
        <w:t>Team Composition</w:t>
      </w:r>
    </w:p>
    <w:p w14:paraId="2F6FC7B7" w14:textId="77777777" w:rsidR="00C12C95" w:rsidRDefault="001C341E" w:rsidP="00C12C95">
      <w:pPr>
        <w:pStyle w:val="Heading1"/>
      </w:pPr>
      <w:r>
        <w:t>Required Documentation</w:t>
      </w:r>
    </w:p>
    <w:p w14:paraId="5B9F84B2" w14:textId="5B6C12F4" w:rsidR="000E5CB2" w:rsidRDefault="000E5CB2" w:rsidP="00DA71EF">
      <w:pPr>
        <w:pStyle w:val="ListParagraph"/>
        <w:numPr>
          <w:ilvl w:val="0"/>
          <w:numId w:val="42"/>
        </w:numPr>
      </w:pPr>
      <w:r>
        <w:rPr>
          <w:noProof/>
        </w:rPr>
        <w:drawing>
          <wp:inline distT="0" distB="0" distL="0" distR="0" wp14:anchorId="0694153B" wp14:editId="79FF3E43">
            <wp:extent cx="129654" cy="129654"/>
            <wp:effectExtent l="0" t="0" r="3810" b="3810"/>
            <wp:docPr id="4" name="Picture 4" descr="C:\Users\csmith\AppData\Local\Microsoft\Windows\INetCache\Content.MSO\6867D38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csmith\AppData\Local\Microsoft\Windows\INetCache\Content.MSO\6867D38F.tmp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642" cy="1316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="00CE4C87">
        <w:t>Team Documentation: Notebook Entry Format</w:t>
      </w:r>
    </w:p>
    <w:p w14:paraId="68B0B7A1" w14:textId="3C2BBD8D" w:rsidR="00D713DA" w:rsidRDefault="00D713DA" w:rsidP="00D713DA">
      <w:pPr>
        <w:pStyle w:val="ListParagraph"/>
        <w:numPr>
          <w:ilvl w:val="0"/>
          <w:numId w:val="42"/>
        </w:numPr>
      </w:pPr>
      <w:r>
        <w:rPr>
          <w:noProof/>
        </w:rPr>
        <w:drawing>
          <wp:inline distT="0" distB="0" distL="0" distR="0" wp14:anchorId="2A9B255E" wp14:editId="1CF5438B">
            <wp:extent cx="129654" cy="129654"/>
            <wp:effectExtent l="0" t="0" r="3810" b="3810"/>
            <wp:docPr id="21" name="Picture 21" descr="C:\Users\csmith\AppData\Local\Microsoft\Windows\INetCache\Content.MSO\6867D38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csmith\AppData\Local\Microsoft\Windows\INetCache\Content.MSO\6867D38F.tmp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642" cy="1316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Analysis: Team Composition</w:t>
      </w:r>
    </w:p>
    <w:p w14:paraId="02937FB2" w14:textId="205F0BE7" w:rsidR="00367E1C" w:rsidRDefault="009D7577" w:rsidP="000D1A7B">
      <w:pPr>
        <w:pStyle w:val="ListParagraph"/>
        <w:numPr>
          <w:ilvl w:val="0"/>
          <w:numId w:val="42"/>
        </w:numPr>
      </w:pPr>
      <w:r w:rsidRPr="00451840">
        <w:rPr>
          <w:noProof/>
          <w:sz w:val="16"/>
          <w:szCs w:val="16"/>
        </w:rPr>
        <w:drawing>
          <wp:inline distT="0" distB="0" distL="0" distR="0" wp14:anchorId="0AF36F56" wp14:editId="3802F9AE">
            <wp:extent cx="153909" cy="153909"/>
            <wp:effectExtent l="0" t="0" r="0" b="0"/>
            <wp:docPr id="5" name="Picture 5" descr="Eye Icon - Free Download at Icons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Eye Icon - Free Download at Icons8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155554" cy="1555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Team </w:t>
      </w:r>
      <w:r w:rsidR="000E4ED4">
        <w:t>Web</w:t>
      </w:r>
      <w:r w:rsidR="00457FE4">
        <w:t>s</w:t>
      </w:r>
      <w:r w:rsidR="000E4ED4">
        <w:t>ite Upgrade: Load Team Profiles from JSON</w:t>
      </w:r>
    </w:p>
    <w:p w14:paraId="79586AD7" w14:textId="7726CC6A" w:rsidR="00E45EB7" w:rsidRDefault="009A1DD6" w:rsidP="00E45EB7">
      <w:pPr>
        <w:pStyle w:val="ListParagraph"/>
        <w:numPr>
          <w:ilvl w:val="0"/>
          <w:numId w:val="42"/>
        </w:numPr>
      </w:pPr>
      <w:r>
        <w:pict w14:anchorId="541F357E">
          <v:shape id="_x0000_i1028" type="#_x0000_t75" alt="Eye Icon - Free Download at Icons8" style="width:14.25pt;height:14.25pt;flip:y;visibility:visible;mso-wrap-style:square">
            <v:imagedata r:id="rId13" o:title="Eye Icon - Free Download at Icons8"/>
          </v:shape>
        </w:pict>
      </w:r>
      <w:r w:rsidR="00E45EB7">
        <w:t xml:space="preserve"> Team Website Upgrade: Save Query Params to JSON</w:t>
      </w:r>
    </w:p>
    <w:p w14:paraId="763D4B20" w14:textId="1422B6FF" w:rsidR="001902B1" w:rsidRDefault="001902B1" w:rsidP="00DA71EF">
      <w:pPr>
        <w:pStyle w:val="ListParagraph"/>
        <w:numPr>
          <w:ilvl w:val="0"/>
          <w:numId w:val="42"/>
        </w:numPr>
      </w:pPr>
      <w:r>
        <w:rPr>
          <w:noProof/>
        </w:rPr>
        <w:drawing>
          <wp:inline distT="0" distB="0" distL="0" distR="0" wp14:anchorId="1C2DE7D7" wp14:editId="2823E0FF">
            <wp:extent cx="123776" cy="131276"/>
            <wp:effectExtent l="0" t="0" r="0" b="2540"/>
            <wp:docPr id="15" name="Picture 15" descr="Pencil Svg Png Icon Free Download (#376363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encil Svg Png Icon Free Download (#376363 ...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493" cy="1691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="00B8199E">
        <w:t>Codecademy “Learn Javascript” course, “</w:t>
      </w:r>
      <w:r w:rsidR="00EC4A78">
        <w:t>Functions</w:t>
      </w:r>
      <w:r w:rsidR="00B8199E">
        <w:t>” Chapter</w:t>
      </w:r>
    </w:p>
    <w:p w14:paraId="376BDE83" w14:textId="19349A2B" w:rsidR="00B8199E" w:rsidRDefault="0008585A" w:rsidP="00B8199E">
      <w:pPr>
        <w:pStyle w:val="ListParagraph"/>
        <w:numPr>
          <w:ilvl w:val="1"/>
          <w:numId w:val="42"/>
        </w:numPr>
      </w:pPr>
      <w:r>
        <w:t xml:space="preserve">Includes </w:t>
      </w:r>
      <w:r w:rsidR="00990113">
        <w:t>the</w:t>
      </w:r>
      <w:r>
        <w:t xml:space="preserve"> Lesson, both Projects, </w:t>
      </w:r>
      <w:r w:rsidR="00990113">
        <w:t xml:space="preserve">and </w:t>
      </w:r>
      <w:r>
        <w:t>the Quiz</w:t>
      </w:r>
    </w:p>
    <w:p w14:paraId="00CA96CD" w14:textId="2E6C40D6" w:rsidR="00073D92" w:rsidRPr="00073D92" w:rsidRDefault="00363516" w:rsidP="00073D92">
      <w:pPr>
        <w:pStyle w:val="Heading1"/>
      </w:pPr>
      <w:r>
        <w:t>Changes:</w:t>
      </w:r>
    </w:p>
    <w:p w14:paraId="14D26587" w14:textId="369E6B09" w:rsidR="00772021" w:rsidRPr="00363516" w:rsidRDefault="008E190D" w:rsidP="008E190D">
      <w:pPr>
        <w:pStyle w:val="ListParagraph"/>
        <w:numPr>
          <w:ilvl w:val="0"/>
          <w:numId w:val="39"/>
        </w:numPr>
      </w:pPr>
      <w:r>
        <w:t>Grading Rubric</w:t>
      </w:r>
      <w:r w:rsidR="00D73D19">
        <w:t>:</w:t>
      </w:r>
      <w:r>
        <w:t xml:space="preserve"> </w:t>
      </w:r>
      <w:r w:rsidR="003818A1">
        <w:t>Checkmark is for credit</w:t>
      </w:r>
      <w:r w:rsidR="001C6B4A">
        <w:t>.</w:t>
      </w:r>
      <w:r w:rsidR="003818A1">
        <w:t xml:space="preserve"> </w:t>
      </w:r>
      <w:r w:rsidR="001C6B4A">
        <w:t>C</w:t>
      </w:r>
      <w:r>
        <w:t>ross mark is for missed.</w:t>
      </w:r>
    </w:p>
    <w:p w14:paraId="426E7B27" w14:textId="4797119E" w:rsidR="00E3399F" w:rsidRDefault="00E605F0" w:rsidP="006D2DB9">
      <w:pPr>
        <w:pStyle w:val="Heading1"/>
      </w:pPr>
      <w:r>
        <w:t>Events</w:t>
      </w:r>
      <w:r w:rsidR="00E3399F">
        <w:t>:</w:t>
      </w:r>
    </w:p>
    <w:p w14:paraId="3652B594" w14:textId="71034790" w:rsidR="00E3399F" w:rsidRDefault="004A408A" w:rsidP="00E3399F">
      <w:pPr>
        <w:pStyle w:val="ListParagraph"/>
        <w:numPr>
          <w:ilvl w:val="0"/>
          <w:numId w:val="38"/>
        </w:numPr>
      </w:pPr>
      <w:r>
        <w:t>Oct.</w:t>
      </w:r>
      <w:r w:rsidR="000709FE">
        <w:t xml:space="preserve"> </w:t>
      </w:r>
      <w:r>
        <w:t>4</w:t>
      </w:r>
      <w:r w:rsidRPr="004A408A">
        <w:rPr>
          <w:vertAlign w:val="superscript"/>
        </w:rPr>
        <w:t>th</w:t>
      </w:r>
      <w:r w:rsidR="00115222">
        <w:t xml:space="preserve">: </w:t>
      </w:r>
      <w:r w:rsidR="00652304">
        <w:t>Weekly Review</w:t>
      </w:r>
    </w:p>
    <w:p w14:paraId="07C08E94" w14:textId="53436DE8" w:rsidR="0014464A" w:rsidRDefault="004A408A" w:rsidP="0014464A">
      <w:pPr>
        <w:pStyle w:val="ListParagraph"/>
        <w:numPr>
          <w:ilvl w:val="0"/>
          <w:numId w:val="38"/>
        </w:numPr>
      </w:pPr>
      <w:r>
        <w:t>Oct</w:t>
      </w:r>
      <w:r w:rsidR="0014464A">
        <w:t xml:space="preserve">. </w:t>
      </w:r>
      <w:r w:rsidR="001C6B4A">
        <w:t>5</w:t>
      </w:r>
      <w:r w:rsidR="0014464A" w:rsidRPr="0095311C">
        <w:rPr>
          <w:vertAlign w:val="superscript"/>
        </w:rPr>
        <w:t>th</w:t>
      </w:r>
      <w:r w:rsidR="0014464A">
        <w:t xml:space="preserve">: </w:t>
      </w:r>
      <w:r w:rsidR="00E432EF">
        <w:t xml:space="preserve">[Lesson] </w:t>
      </w:r>
      <w:r w:rsidR="00342783">
        <w:t xml:space="preserve">Working with </w:t>
      </w:r>
      <w:r w:rsidR="00BF5F7B">
        <w:t>JSON Files</w:t>
      </w:r>
    </w:p>
    <w:p w14:paraId="7A97AA0E" w14:textId="089BD0D0" w:rsidR="00932C25" w:rsidRPr="00A873BD" w:rsidRDefault="004A408A" w:rsidP="00A873BD">
      <w:pPr>
        <w:pStyle w:val="ListParagraph"/>
        <w:numPr>
          <w:ilvl w:val="0"/>
          <w:numId w:val="38"/>
        </w:numPr>
        <w:rPr>
          <w:rStyle w:val="Heading1Char"/>
          <w:rFonts w:eastAsiaTheme="minorHAnsi" w:cstheme="minorBidi"/>
          <w:color w:val="auto"/>
          <w:sz w:val="24"/>
          <w:szCs w:val="22"/>
        </w:rPr>
      </w:pPr>
      <w:r>
        <w:t>Oct</w:t>
      </w:r>
      <w:r w:rsidR="006C0B15">
        <w:t xml:space="preserve">. </w:t>
      </w:r>
      <w:r w:rsidR="001C6B4A">
        <w:t>7</w:t>
      </w:r>
      <w:r w:rsidR="00C5596F" w:rsidRPr="00C5596F">
        <w:rPr>
          <w:vertAlign w:val="superscript"/>
        </w:rPr>
        <w:t>th</w:t>
      </w:r>
      <w:r w:rsidR="006C0B15">
        <w:t>: [</w:t>
      </w:r>
      <w:r w:rsidR="009D7577">
        <w:t>Lesson</w:t>
      </w:r>
      <w:r w:rsidR="00367E1C">
        <w:t>]</w:t>
      </w:r>
      <w:r w:rsidR="009D7577">
        <w:t xml:space="preserve"> </w:t>
      </w:r>
      <w:r w:rsidR="00342783">
        <w:t>Reading Query Parameters</w:t>
      </w:r>
      <w:r w:rsidR="00932C25">
        <w:rPr>
          <w:rStyle w:val="Heading1Char"/>
        </w:rPr>
        <w:br w:type="page"/>
      </w:r>
    </w:p>
    <w:p w14:paraId="496EF168" w14:textId="2A77EE80" w:rsidR="00184808" w:rsidRDefault="008A2605" w:rsidP="00184808">
      <w:pPr>
        <w:pStyle w:val="Heading1"/>
      </w:pPr>
      <w:r>
        <w:lastRenderedPageBreak/>
        <w:t>Team Documentation: Notebook Entry Format</w:t>
      </w:r>
    </w:p>
    <w:p w14:paraId="60B98D4F" w14:textId="677A191A" w:rsidR="00184808" w:rsidRDefault="008A2605" w:rsidP="00292108">
      <w:r>
        <w:t xml:space="preserve">Consult </w:t>
      </w:r>
      <w:r w:rsidR="00DC3105">
        <w:t xml:space="preserve">with your team to determine a set of rules for formatting Notebook </w:t>
      </w:r>
      <w:r w:rsidR="006058C0">
        <w:t>entries</w:t>
      </w:r>
      <w:r w:rsidR="00DC3105">
        <w:t xml:space="preserve"> to ensure that all Notebook ent</w:t>
      </w:r>
      <w:r w:rsidR="006058C0">
        <w:t>ries look as though they were made by the same person at the same time. Create a list of rules and instructions</w:t>
      </w:r>
      <w:r w:rsidR="00AC79EE">
        <w:t xml:space="preserve"> each team member must follow while creating a Notebook entry. Use examples</w:t>
      </w:r>
      <w:r w:rsidR="00EC4617">
        <w:t xml:space="preserve"> as you explain. Some example ideas:</w:t>
      </w:r>
    </w:p>
    <w:p w14:paraId="117BC5A9" w14:textId="0C9CA702" w:rsidR="009D6A91" w:rsidRDefault="00EC4617" w:rsidP="00AA3CE7">
      <w:pPr>
        <w:pStyle w:val="ListParagraph"/>
        <w:numPr>
          <w:ilvl w:val="0"/>
          <w:numId w:val="49"/>
        </w:numPr>
        <w:rPr>
          <w:sz w:val="22"/>
          <w:szCs w:val="20"/>
        </w:rPr>
      </w:pPr>
      <w:r>
        <w:rPr>
          <w:sz w:val="22"/>
          <w:szCs w:val="20"/>
        </w:rPr>
        <w:t>How wide are the margins?</w:t>
      </w:r>
    </w:p>
    <w:p w14:paraId="70BFAE46" w14:textId="3CD3521A" w:rsidR="00EC4617" w:rsidRDefault="00EC4617" w:rsidP="00AA3CE7">
      <w:pPr>
        <w:pStyle w:val="ListParagraph"/>
        <w:numPr>
          <w:ilvl w:val="0"/>
          <w:numId w:val="49"/>
        </w:numPr>
        <w:rPr>
          <w:sz w:val="22"/>
          <w:szCs w:val="20"/>
        </w:rPr>
      </w:pPr>
      <w:r>
        <w:rPr>
          <w:sz w:val="22"/>
          <w:szCs w:val="20"/>
        </w:rPr>
        <w:t>What goes in the Header/Footer?</w:t>
      </w:r>
    </w:p>
    <w:p w14:paraId="12018EE8" w14:textId="4BC9F290" w:rsidR="00EC4617" w:rsidRDefault="00EC4617" w:rsidP="00AA3CE7">
      <w:pPr>
        <w:pStyle w:val="ListParagraph"/>
        <w:numPr>
          <w:ilvl w:val="0"/>
          <w:numId w:val="49"/>
        </w:numPr>
        <w:rPr>
          <w:sz w:val="22"/>
          <w:szCs w:val="20"/>
        </w:rPr>
      </w:pPr>
      <w:r>
        <w:rPr>
          <w:sz w:val="22"/>
          <w:szCs w:val="20"/>
        </w:rPr>
        <w:t xml:space="preserve">What </w:t>
      </w:r>
      <w:r w:rsidR="0022254E">
        <w:rPr>
          <w:sz w:val="22"/>
          <w:szCs w:val="20"/>
        </w:rPr>
        <w:t>style will all code use?</w:t>
      </w:r>
    </w:p>
    <w:p w14:paraId="1D6B644B" w14:textId="0A6DB5E0" w:rsidR="0022254E" w:rsidRDefault="0022254E" w:rsidP="00AA3CE7">
      <w:pPr>
        <w:pStyle w:val="ListParagraph"/>
        <w:numPr>
          <w:ilvl w:val="0"/>
          <w:numId w:val="49"/>
        </w:numPr>
        <w:rPr>
          <w:sz w:val="22"/>
          <w:szCs w:val="20"/>
        </w:rPr>
      </w:pPr>
      <w:r>
        <w:rPr>
          <w:sz w:val="22"/>
          <w:szCs w:val="20"/>
        </w:rPr>
        <w:t>How are bulleted lists and steps handled?</w:t>
      </w:r>
    </w:p>
    <w:p w14:paraId="2DE70A0C" w14:textId="267440DB" w:rsidR="0022254E" w:rsidRDefault="0022254E" w:rsidP="00AA3CE7">
      <w:pPr>
        <w:pStyle w:val="ListParagraph"/>
        <w:numPr>
          <w:ilvl w:val="0"/>
          <w:numId w:val="49"/>
        </w:numPr>
        <w:rPr>
          <w:sz w:val="22"/>
          <w:szCs w:val="20"/>
        </w:rPr>
      </w:pPr>
      <w:r>
        <w:rPr>
          <w:sz w:val="22"/>
          <w:szCs w:val="20"/>
        </w:rPr>
        <w:t xml:space="preserve">Where are steps, headers, </w:t>
      </w:r>
      <w:r w:rsidR="002B60BD">
        <w:rPr>
          <w:sz w:val="22"/>
          <w:szCs w:val="20"/>
        </w:rPr>
        <w:t>images, and code blocks indented compared to each</w:t>
      </w:r>
      <w:r w:rsidR="00B77B2E">
        <w:rPr>
          <w:sz w:val="22"/>
          <w:szCs w:val="20"/>
        </w:rPr>
        <w:t xml:space="preserve"> </w:t>
      </w:r>
      <w:r w:rsidR="002B60BD">
        <w:rPr>
          <w:sz w:val="22"/>
          <w:szCs w:val="20"/>
        </w:rPr>
        <w:t>other</w:t>
      </w:r>
    </w:p>
    <w:p w14:paraId="2F9224CF" w14:textId="7AA4FC69" w:rsidR="002B60BD" w:rsidRPr="00AA3CE7" w:rsidRDefault="002B60BD" w:rsidP="00AA3CE7">
      <w:pPr>
        <w:pStyle w:val="ListParagraph"/>
        <w:numPr>
          <w:ilvl w:val="0"/>
          <w:numId w:val="49"/>
        </w:numPr>
        <w:rPr>
          <w:sz w:val="22"/>
          <w:szCs w:val="20"/>
        </w:rPr>
      </w:pPr>
      <w:r>
        <w:rPr>
          <w:sz w:val="22"/>
          <w:szCs w:val="20"/>
        </w:rPr>
        <w:t xml:space="preserve">When is the text and images for </w:t>
      </w:r>
      <w:r w:rsidR="00B77B2E">
        <w:rPr>
          <w:sz w:val="22"/>
          <w:szCs w:val="20"/>
        </w:rPr>
        <w:t>a step considered “enough detail”?</w:t>
      </w:r>
    </w:p>
    <w:p w14:paraId="6E962099" w14:textId="2432A723" w:rsidR="00E6435D" w:rsidRDefault="007202BF" w:rsidP="00E6435D">
      <w:pPr>
        <w:pStyle w:val="Heading1"/>
      </w:pPr>
      <w:r>
        <w:t>Team Website</w:t>
      </w:r>
      <w:r w:rsidR="00A94B5D">
        <w:t xml:space="preserve"> Upgrade: Load Team Profiles from JSON</w:t>
      </w:r>
    </w:p>
    <w:p w14:paraId="106D7E81" w14:textId="74E8C692" w:rsidR="00E6435D" w:rsidRDefault="00A94B5D" w:rsidP="00E6435D">
      <w:r>
        <w:t>Create a JSON file in your team website project folder and populate it with “profile</w:t>
      </w:r>
      <w:r w:rsidR="00C524A4">
        <w:t>s</w:t>
      </w:r>
      <w:r>
        <w:t xml:space="preserve">”. </w:t>
      </w:r>
      <w:r w:rsidR="00706B0F">
        <w:t>Each “profile” has the team member</w:t>
      </w:r>
      <w:r w:rsidR="00C524A4">
        <w:t>’s name as the object key, and the value is a</w:t>
      </w:r>
      <w:r w:rsidR="00EC4A41">
        <w:t>n object with all the properties that describe that team member (name, bio</w:t>
      </w:r>
      <w:r w:rsidR="00313199">
        <w:t xml:space="preserve"> text, image link, title, etc.)</w:t>
      </w:r>
      <w:r w:rsidR="00B22787">
        <w:t>. Example:</w:t>
      </w:r>
    </w:p>
    <w:p w14:paraId="6EB6557D" w14:textId="2026270F" w:rsidR="008F3F5F" w:rsidRDefault="008F3F5F" w:rsidP="008F3F5F">
      <w:pPr>
        <w:pStyle w:val="CodeBlock"/>
      </w:pPr>
      <w:r>
        <w:t>{</w:t>
      </w:r>
    </w:p>
    <w:p w14:paraId="72B524BE" w14:textId="63DC520F" w:rsidR="008F3F5F" w:rsidRDefault="008F3F5F" w:rsidP="008F3F5F">
      <w:pPr>
        <w:pStyle w:val="CodeBlock"/>
      </w:pPr>
      <w:r>
        <w:tab/>
        <w:t>“Lump” : {</w:t>
      </w:r>
    </w:p>
    <w:p w14:paraId="2B6190B9" w14:textId="1E69398A" w:rsidR="008F3F5F" w:rsidRDefault="008F3F5F" w:rsidP="008F3F5F">
      <w:pPr>
        <w:pStyle w:val="CodeBlock"/>
      </w:pPr>
      <w:r>
        <w:tab/>
      </w:r>
      <w:r>
        <w:tab/>
        <w:t>“name” : “Lump”,</w:t>
      </w:r>
    </w:p>
    <w:p w14:paraId="45D115DC" w14:textId="43DF51B6" w:rsidR="008F3F5F" w:rsidRDefault="008F3F5F" w:rsidP="008F3F5F">
      <w:pPr>
        <w:pStyle w:val="CodeBlock"/>
      </w:pPr>
      <w:r>
        <w:tab/>
      </w:r>
      <w:r>
        <w:tab/>
        <w:t>“</w:t>
      </w:r>
      <w:r w:rsidR="008E2ABD">
        <w:t>bio” : “&lt;p&gt;I\’m pretty dumb.</w:t>
      </w:r>
      <w:r w:rsidR="0031461E">
        <w:t>&lt;/p&gt;</w:t>
      </w:r>
      <w:r w:rsidR="008E2ABD">
        <w:t>”,</w:t>
      </w:r>
    </w:p>
    <w:p w14:paraId="1E1E0301" w14:textId="67732319" w:rsidR="008E2ABD" w:rsidRDefault="008E2ABD" w:rsidP="007F69B3">
      <w:pPr>
        <w:pStyle w:val="CodeBlock"/>
      </w:pPr>
      <w:r>
        <w:tab/>
      </w:r>
      <w:r>
        <w:tab/>
        <w:t>“title” : “Professional Freeloader”</w:t>
      </w:r>
      <w:r w:rsidR="007F69B3">
        <w:tab/>
      </w:r>
      <w:r>
        <w:t>}</w:t>
      </w:r>
    </w:p>
    <w:p w14:paraId="3F89205D" w14:textId="7741844C" w:rsidR="008E2ABD" w:rsidRDefault="008E2ABD" w:rsidP="008F3F5F">
      <w:pPr>
        <w:pStyle w:val="CodeBlock"/>
      </w:pPr>
      <w:r>
        <w:t>}</w:t>
      </w:r>
    </w:p>
    <w:p w14:paraId="7E6991C2" w14:textId="69972C2A" w:rsidR="00313199" w:rsidRDefault="00313199" w:rsidP="00E6435D">
      <w:r>
        <w:t>When your website server launches, it should load the JSON file</w:t>
      </w:r>
      <w:r w:rsidR="009C6F09">
        <w:t xml:space="preserve"> and parse the text into a </w:t>
      </w:r>
      <w:r w:rsidR="00C44609">
        <w:t>J</w:t>
      </w:r>
      <w:r w:rsidR="009C6F09">
        <w:t>avascript object. Save this object to a variable.</w:t>
      </w:r>
    </w:p>
    <w:p w14:paraId="50B82C13" w14:textId="77777777" w:rsidR="002E5EAF" w:rsidRDefault="009C6F09" w:rsidP="00CA27FD">
      <w:r>
        <w:t xml:space="preserve">When a user connects to the endpoint for a team member’s </w:t>
      </w:r>
      <w:r w:rsidR="008B7B29">
        <w:t>profile</w:t>
      </w:r>
      <w:r w:rsidR="00C44609">
        <w:t>, send the team member’s profile information from the JSON file to the EJS template to populate the web page.</w:t>
      </w:r>
    </w:p>
    <w:p w14:paraId="34033C90" w14:textId="01117167" w:rsidR="00B916C0" w:rsidRDefault="007E74CF" w:rsidP="00B916C0">
      <w:pPr>
        <w:spacing w:after="0"/>
        <w:rPr>
          <w:rFonts w:eastAsiaTheme="majorEastAsia" w:cstheme="majorBidi"/>
          <w:color w:val="1F3864" w:themeColor="accent1" w:themeShade="80"/>
          <w:sz w:val="32"/>
          <w:szCs w:val="32"/>
        </w:rPr>
      </w:pPr>
      <w:r w:rsidRPr="007E74CF">
        <w:rPr>
          <w:rFonts w:eastAsiaTheme="majorEastAsia" w:cstheme="majorBidi"/>
          <w:color w:val="1F3864" w:themeColor="accent1" w:themeShade="80"/>
          <w:sz w:val="32"/>
          <w:szCs w:val="32"/>
        </w:rPr>
        <w:t>Team Website Upgrade: Save Query Param</w:t>
      </w:r>
      <w:r w:rsidR="001807A8">
        <w:rPr>
          <w:rFonts w:eastAsiaTheme="majorEastAsia" w:cstheme="majorBidi"/>
          <w:color w:val="1F3864" w:themeColor="accent1" w:themeShade="80"/>
          <w:sz w:val="32"/>
          <w:szCs w:val="32"/>
        </w:rPr>
        <w:t>eter</w:t>
      </w:r>
      <w:r w:rsidRPr="007E74CF">
        <w:rPr>
          <w:rFonts w:eastAsiaTheme="majorEastAsia" w:cstheme="majorBidi"/>
          <w:color w:val="1F3864" w:themeColor="accent1" w:themeShade="80"/>
          <w:sz w:val="32"/>
          <w:szCs w:val="32"/>
        </w:rPr>
        <w:t>s to JSON</w:t>
      </w:r>
    </w:p>
    <w:p w14:paraId="5A9FB65B" w14:textId="07FEF435" w:rsidR="00222B92" w:rsidRDefault="00B916C0" w:rsidP="00B916C0">
      <w:r>
        <w:t>Create another JSON file in your team website server files</w:t>
      </w:r>
      <w:r w:rsidR="00D11DAC">
        <w:t>.</w:t>
      </w:r>
      <w:r w:rsidR="00222B92">
        <w:t xml:space="preserve"> It contains one property that is an empty array called “</w:t>
      </w:r>
      <w:r w:rsidR="00B825DB">
        <w:t>comments”</w:t>
      </w:r>
      <w:r w:rsidR="00222B92">
        <w:t>:</w:t>
      </w:r>
    </w:p>
    <w:p w14:paraId="5E08EB8C" w14:textId="2C914C12" w:rsidR="00B825DB" w:rsidRDefault="00222B92" w:rsidP="00222B92">
      <w:pPr>
        <w:pStyle w:val="CodeBlock"/>
      </w:pPr>
      <w:r>
        <w:t>{</w:t>
      </w:r>
      <w:r>
        <w:tab/>
      </w:r>
      <w:r w:rsidR="00B825DB">
        <w:t>“comments”: []</w:t>
      </w:r>
      <w:r w:rsidR="008A6D96">
        <w:tab/>
      </w:r>
      <w:r w:rsidR="008A6D96">
        <w:tab/>
      </w:r>
      <w:r w:rsidR="00B825DB">
        <w:t>}</w:t>
      </w:r>
    </w:p>
    <w:p w14:paraId="2C73FDE1" w14:textId="64A23B75" w:rsidR="00023595" w:rsidRDefault="00D11DAC" w:rsidP="00B916C0">
      <w:r>
        <w:t>Create a new endpoint in your team website called “</w:t>
      </w:r>
      <w:r w:rsidR="00B825DB">
        <w:t>feedback</w:t>
      </w:r>
      <w:r>
        <w:t>”</w:t>
      </w:r>
      <w:r w:rsidR="00222B92">
        <w:t>.</w:t>
      </w:r>
      <w:r w:rsidR="00F80C73">
        <w:t xml:space="preserve"> This endpoint is expecting two Query Parameters called “name” and </w:t>
      </w:r>
      <w:r w:rsidR="001807A8">
        <w:t>“</w:t>
      </w:r>
      <w:r w:rsidR="00AE59C9">
        <w:t>adjective</w:t>
      </w:r>
      <w:r w:rsidR="001807A8">
        <w:t>”.</w:t>
      </w:r>
      <w:r w:rsidR="00D926EA">
        <w:t xml:space="preserve"> Example:</w:t>
      </w:r>
    </w:p>
    <w:p w14:paraId="26A99A3C" w14:textId="168BF24B" w:rsidR="00D926EA" w:rsidRDefault="009A1DD6" w:rsidP="00023595">
      <w:pPr>
        <w:pStyle w:val="CodeBlock"/>
      </w:pPr>
      <w:hyperlink r:id="rId15" w:history="1">
        <w:r w:rsidR="00D926EA" w:rsidRPr="00362D8B">
          <w:rPr>
            <w:rStyle w:val="Hyperlink"/>
            <w:color w:val="023160" w:themeColor="hyperlink" w:themeShade="80"/>
          </w:rPr>
          <w:t>http://localhost:8080/feedback?name=Lump&amp;adjective=dumb</w:t>
        </w:r>
      </w:hyperlink>
    </w:p>
    <w:p w14:paraId="147C600E" w14:textId="77777777" w:rsidR="00B70341" w:rsidRDefault="00D926EA" w:rsidP="00AC3242">
      <w:r>
        <w:t xml:space="preserve">Using the request and response objects of the </w:t>
      </w:r>
      <w:proofErr w:type="spellStart"/>
      <w:r>
        <w:t>app.get</w:t>
      </w:r>
      <w:proofErr w:type="spellEnd"/>
      <w:r>
        <w:t>(</w:t>
      </w:r>
      <w:r w:rsidR="00B80C32">
        <w:t>‘/feedback’</w:t>
      </w:r>
      <w:r>
        <w:t xml:space="preserve">) callback function, </w:t>
      </w:r>
      <w:r w:rsidR="00B80C32">
        <w:t xml:space="preserve">determine what the Query Parameters are </w:t>
      </w:r>
      <w:r w:rsidR="00D4294E">
        <w:t>available and save their values as an object</w:t>
      </w:r>
      <w:r w:rsidR="00B70341">
        <w:t>:</w:t>
      </w:r>
    </w:p>
    <w:p w14:paraId="2A072559" w14:textId="6D38F293" w:rsidR="00B70341" w:rsidRDefault="00B70341" w:rsidP="00B70341">
      <w:pPr>
        <w:pStyle w:val="CodeBlock"/>
      </w:pPr>
      <w:r>
        <w:t>{</w:t>
      </w:r>
      <w:r>
        <w:tab/>
        <w:t>name: “Lump”,</w:t>
      </w:r>
      <w:r w:rsidR="004278E5">
        <w:tab/>
      </w:r>
      <w:r w:rsidR="004278E5">
        <w:tab/>
      </w:r>
      <w:r w:rsidR="004278E5">
        <w:tab/>
        <w:t>// The object will end up</w:t>
      </w:r>
    </w:p>
    <w:p w14:paraId="15FC6BD1" w14:textId="3CBEE95D" w:rsidR="00B70341" w:rsidRDefault="00B70341" w:rsidP="00B70341">
      <w:pPr>
        <w:pStyle w:val="CodeBlock"/>
      </w:pPr>
      <w:r>
        <w:tab/>
      </w:r>
      <w:r w:rsidR="004278E5">
        <w:t>adjective: “Dumb”</w:t>
      </w:r>
      <w:r w:rsidR="004278E5">
        <w:tab/>
        <w:t>}</w:t>
      </w:r>
      <w:r w:rsidR="004278E5">
        <w:tab/>
        <w:t>// looking like this</w:t>
      </w:r>
    </w:p>
    <w:p w14:paraId="3A6617AD" w14:textId="01510DD4" w:rsidR="00DE7BCA" w:rsidRPr="00AC3242" w:rsidRDefault="00AC3242" w:rsidP="00AC3242">
      <w:r>
        <w:t xml:space="preserve">Open the JSON file you created for this step, push() the </w:t>
      </w:r>
      <w:r w:rsidR="007F69B3">
        <w:t>object into the comments array, save the file</w:t>
      </w:r>
      <w:r w:rsidR="0045758A">
        <w:t>, and respond to the user with a success message</w:t>
      </w:r>
      <w:r w:rsidR="007F69B3">
        <w:t xml:space="preserve">. If the user did not </w:t>
      </w:r>
      <w:r w:rsidR="0045758A">
        <w:t>provide all the Query Parameters required, respond with the one they missed.</w:t>
      </w:r>
      <w:r w:rsidR="00DE7BCA" w:rsidRPr="006F52A6">
        <w:br w:type="page"/>
      </w:r>
    </w:p>
    <w:p w14:paraId="319E7FCB" w14:textId="1797ECDA" w:rsidR="007229CC" w:rsidRPr="00A85ABB" w:rsidRDefault="007229CC" w:rsidP="007229CC">
      <w:pPr>
        <w:pStyle w:val="Heading1"/>
      </w:pPr>
      <w:r>
        <w:lastRenderedPageBreak/>
        <w:t>Reflection</w:t>
      </w:r>
    </w:p>
    <w:p w14:paraId="4F40E3FE" w14:textId="1D9916C1" w:rsidR="00793B68" w:rsidRPr="00DB0825" w:rsidRDefault="00793B68" w:rsidP="00793B68">
      <w:pPr>
        <w:rPr>
          <w:i/>
          <w:iCs/>
        </w:rPr>
      </w:pPr>
      <w:r w:rsidRPr="00DB0825">
        <w:rPr>
          <w:b/>
          <w:bCs/>
        </w:rPr>
        <w:t>What was the most impactful thing you learned this week?</w:t>
      </w:r>
      <w:r>
        <w:t xml:space="preserve"> </w:t>
      </w:r>
      <w:r w:rsidR="00FA450C" w:rsidRPr="00FA450C">
        <w:rPr>
          <w:b/>
          <w:highlight w:val="yellow"/>
        </w:rPr>
        <w:t>How can/will you use it in the future?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9360"/>
      </w:tblGrid>
      <w:tr w:rsidR="001D3149" w14:paraId="37BC6F4D" w14:textId="77777777" w:rsidTr="001D31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left w:val="nil"/>
              <w:bottom w:val="nil"/>
              <w:right w:val="nil"/>
            </w:tcBorders>
          </w:tcPr>
          <w:p w14:paraId="5C796249" w14:textId="77777777" w:rsidR="001D3149" w:rsidRPr="0097061D" w:rsidRDefault="001D3149" w:rsidP="006F327D">
            <w:pPr>
              <w:rPr>
                <w:sz w:val="16"/>
                <w:szCs w:val="16"/>
              </w:rPr>
            </w:pPr>
          </w:p>
        </w:tc>
      </w:tr>
      <w:tr w:rsidR="001D3149" w14:paraId="3FA3A925" w14:textId="77777777" w:rsidTr="001D31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53069C36" w14:textId="77777777" w:rsidR="001D3149" w:rsidRPr="0097061D" w:rsidRDefault="001D3149" w:rsidP="006F327D">
            <w:pPr>
              <w:rPr>
                <w:sz w:val="16"/>
                <w:szCs w:val="16"/>
              </w:rPr>
            </w:pPr>
          </w:p>
        </w:tc>
      </w:tr>
      <w:tr w:rsidR="001D3149" w14:paraId="0EBE15AF" w14:textId="77777777" w:rsidTr="001D31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049CCF01" w14:textId="77777777" w:rsidR="001D3149" w:rsidRPr="0097061D" w:rsidRDefault="001D3149" w:rsidP="006F327D">
            <w:pPr>
              <w:rPr>
                <w:sz w:val="16"/>
                <w:szCs w:val="16"/>
              </w:rPr>
            </w:pPr>
          </w:p>
        </w:tc>
      </w:tr>
      <w:tr w:rsidR="001D3149" w14:paraId="54652BC8" w14:textId="77777777" w:rsidTr="001D31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nil"/>
              <w:right w:val="nil"/>
            </w:tcBorders>
          </w:tcPr>
          <w:p w14:paraId="2D529685" w14:textId="77777777" w:rsidR="001D3149" w:rsidRPr="0097061D" w:rsidRDefault="001D3149" w:rsidP="006F327D">
            <w:pPr>
              <w:rPr>
                <w:sz w:val="16"/>
                <w:szCs w:val="16"/>
              </w:rPr>
            </w:pPr>
          </w:p>
        </w:tc>
      </w:tr>
      <w:tr w:rsidR="001D3149" w:rsidRPr="0097061D" w14:paraId="69189F74" w14:textId="77777777" w:rsidTr="001D31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74EAA714" w14:textId="77777777" w:rsidR="001D3149" w:rsidRPr="0097061D" w:rsidRDefault="001D3149" w:rsidP="006F327D">
            <w:pPr>
              <w:rPr>
                <w:sz w:val="16"/>
                <w:szCs w:val="16"/>
              </w:rPr>
            </w:pPr>
          </w:p>
        </w:tc>
      </w:tr>
      <w:tr w:rsidR="001D3149" w:rsidRPr="0097061D" w14:paraId="45262F2A" w14:textId="77777777" w:rsidTr="001D31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70AA0246" w14:textId="77777777" w:rsidR="001D3149" w:rsidRPr="0097061D" w:rsidRDefault="001D3149" w:rsidP="006F327D">
            <w:pPr>
              <w:rPr>
                <w:sz w:val="16"/>
                <w:szCs w:val="16"/>
              </w:rPr>
            </w:pPr>
          </w:p>
        </w:tc>
      </w:tr>
      <w:tr w:rsidR="00F01D49" w:rsidRPr="0097061D" w14:paraId="24AB28EC" w14:textId="77777777" w:rsidTr="00F01D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403AA3D0" w14:textId="77777777" w:rsidR="00F01D49" w:rsidRPr="0097061D" w:rsidRDefault="00F01D49" w:rsidP="006F327D">
            <w:pPr>
              <w:rPr>
                <w:sz w:val="16"/>
                <w:szCs w:val="16"/>
              </w:rPr>
            </w:pPr>
          </w:p>
        </w:tc>
      </w:tr>
      <w:tr w:rsidR="00F01D49" w:rsidRPr="0097061D" w14:paraId="2034792D" w14:textId="77777777" w:rsidTr="00F01D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554DAEB7" w14:textId="77777777" w:rsidR="00F01D49" w:rsidRPr="0097061D" w:rsidRDefault="00F01D49" w:rsidP="006F327D">
            <w:pPr>
              <w:rPr>
                <w:sz w:val="16"/>
                <w:szCs w:val="16"/>
              </w:rPr>
            </w:pPr>
          </w:p>
        </w:tc>
      </w:tr>
      <w:tr w:rsidR="00F01D49" w:rsidRPr="0097061D" w14:paraId="227353DA" w14:textId="77777777" w:rsidTr="00F01D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18196CE5" w14:textId="77777777" w:rsidR="00F01D49" w:rsidRPr="0097061D" w:rsidRDefault="00F01D49" w:rsidP="006F327D">
            <w:pPr>
              <w:rPr>
                <w:sz w:val="16"/>
                <w:szCs w:val="16"/>
              </w:rPr>
            </w:pPr>
          </w:p>
        </w:tc>
      </w:tr>
      <w:tr w:rsidR="00F01D49" w:rsidRPr="0097061D" w14:paraId="560F7625" w14:textId="77777777" w:rsidTr="00F01D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3D6490B0" w14:textId="77777777" w:rsidR="00F01D49" w:rsidRPr="0097061D" w:rsidRDefault="00F01D49" w:rsidP="006F327D">
            <w:pPr>
              <w:rPr>
                <w:sz w:val="16"/>
                <w:szCs w:val="16"/>
              </w:rPr>
            </w:pPr>
          </w:p>
        </w:tc>
      </w:tr>
      <w:tr w:rsidR="00F01D49" w:rsidRPr="0097061D" w14:paraId="332845C4" w14:textId="77777777" w:rsidTr="00F01D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2A344ADA" w14:textId="77777777" w:rsidR="00F01D49" w:rsidRPr="0097061D" w:rsidRDefault="00F01D49" w:rsidP="006F327D">
            <w:pPr>
              <w:rPr>
                <w:sz w:val="16"/>
                <w:szCs w:val="16"/>
              </w:rPr>
            </w:pPr>
          </w:p>
        </w:tc>
      </w:tr>
      <w:tr w:rsidR="00F01D49" w:rsidRPr="0097061D" w14:paraId="1F36707D" w14:textId="77777777" w:rsidTr="00F01D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2B094F5D" w14:textId="77777777" w:rsidR="00F01D49" w:rsidRPr="0097061D" w:rsidRDefault="00F01D49" w:rsidP="006F327D">
            <w:pPr>
              <w:rPr>
                <w:sz w:val="16"/>
                <w:szCs w:val="16"/>
              </w:rPr>
            </w:pPr>
          </w:p>
        </w:tc>
      </w:tr>
      <w:tr w:rsidR="00F01D49" w:rsidRPr="0097061D" w14:paraId="646F8436" w14:textId="77777777" w:rsidTr="00F01D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06862CC0" w14:textId="77777777" w:rsidR="00F01D49" w:rsidRPr="0097061D" w:rsidRDefault="00F01D49" w:rsidP="006F327D">
            <w:pPr>
              <w:rPr>
                <w:sz w:val="16"/>
                <w:szCs w:val="16"/>
              </w:rPr>
            </w:pPr>
          </w:p>
        </w:tc>
      </w:tr>
      <w:tr w:rsidR="00F01D49" w:rsidRPr="0097061D" w14:paraId="3A2C238C" w14:textId="77777777" w:rsidTr="00F01D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252FE9E1" w14:textId="77777777" w:rsidR="00F01D49" w:rsidRPr="0097061D" w:rsidRDefault="00F01D49" w:rsidP="006F327D">
            <w:pPr>
              <w:rPr>
                <w:sz w:val="16"/>
                <w:szCs w:val="16"/>
              </w:rPr>
            </w:pPr>
          </w:p>
        </w:tc>
      </w:tr>
      <w:tr w:rsidR="00F01D49" w:rsidRPr="0097061D" w14:paraId="59659AD9" w14:textId="77777777" w:rsidTr="00F01D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4A5C7E49" w14:textId="77777777" w:rsidR="00F01D49" w:rsidRPr="0097061D" w:rsidRDefault="00F01D49" w:rsidP="006F327D">
            <w:pPr>
              <w:rPr>
                <w:sz w:val="16"/>
                <w:szCs w:val="16"/>
              </w:rPr>
            </w:pPr>
          </w:p>
        </w:tc>
      </w:tr>
      <w:tr w:rsidR="00F01D49" w:rsidRPr="0097061D" w14:paraId="514CB9CD" w14:textId="77777777" w:rsidTr="00F01D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29F258FD" w14:textId="77777777" w:rsidR="00F01D49" w:rsidRPr="0097061D" w:rsidRDefault="00F01D49" w:rsidP="006F327D">
            <w:pPr>
              <w:rPr>
                <w:sz w:val="16"/>
                <w:szCs w:val="16"/>
              </w:rPr>
            </w:pPr>
          </w:p>
        </w:tc>
      </w:tr>
      <w:tr w:rsidR="00F01D49" w:rsidRPr="0097061D" w14:paraId="72C9F577" w14:textId="77777777" w:rsidTr="00F01D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0780C9CA" w14:textId="77777777" w:rsidR="00F01D49" w:rsidRPr="0097061D" w:rsidRDefault="00F01D49" w:rsidP="006F327D">
            <w:pPr>
              <w:rPr>
                <w:sz w:val="16"/>
                <w:szCs w:val="16"/>
              </w:rPr>
            </w:pPr>
          </w:p>
        </w:tc>
      </w:tr>
      <w:tr w:rsidR="00F01D49" w:rsidRPr="0097061D" w14:paraId="0B2DF702" w14:textId="77777777" w:rsidTr="00F01D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48DAC114" w14:textId="77777777" w:rsidR="00F01D49" w:rsidRPr="0097061D" w:rsidRDefault="00F01D49" w:rsidP="006F327D">
            <w:pPr>
              <w:rPr>
                <w:sz w:val="16"/>
                <w:szCs w:val="16"/>
              </w:rPr>
            </w:pPr>
          </w:p>
        </w:tc>
      </w:tr>
    </w:tbl>
    <w:p w14:paraId="38FB8D2C" w14:textId="77777777" w:rsidR="007229CC" w:rsidRPr="006B34C1" w:rsidRDefault="007229CC" w:rsidP="007229CC">
      <w:pPr>
        <w:rPr>
          <w:sz w:val="16"/>
          <w:szCs w:val="16"/>
        </w:rPr>
      </w:pPr>
    </w:p>
    <w:p w14:paraId="256392D9" w14:textId="201B7FBF" w:rsidR="007229CC" w:rsidRPr="00793B68" w:rsidRDefault="007229CC" w:rsidP="007229CC">
      <w:pPr>
        <w:rPr>
          <w:b/>
          <w:bCs/>
        </w:rPr>
      </w:pPr>
      <w:r w:rsidRPr="00793B68">
        <w:rPr>
          <w:b/>
          <w:bCs/>
        </w:rPr>
        <w:t xml:space="preserve">What did you </w:t>
      </w:r>
      <w:r w:rsidR="00FA450C">
        <w:rPr>
          <w:b/>
          <w:bCs/>
        </w:rPr>
        <w:t xml:space="preserve">do </w:t>
      </w:r>
      <w:r w:rsidR="00FA450C" w:rsidRPr="00FA450C">
        <w:rPr>
          <w:b/>
          <w:bCs/>
          <w:i/>
          <w:highlight w:val="yellow"/>
        </w:rPr>
        <w:t>wrong</w:t>
      </w:r>
      <w:r w:rsidR="00FA450C" w:rsidRPr="00FA450C">
        <w:rPr>
          <w:b/>
          <w:bCs/>
          <w:i/>
        </w:rPr>
        <w:t xml:space="preserve"> </w:t>
      </w:r>
      <w:r w:rsidRPr="00793B68">
        <w:rPr>
          <w:b/>
          <w:bCs/>
        </w:rPr>
        <w:t>this week that you could do better in the future, and how?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9360"/>
      </w:tblGrid>
      <w:tr w:rsidR="00311FD3" w14:paraId="3FEA0017" w14:textId="77777777" w:rsidTr="006F32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left w:val="nil"/>
              <w:bottom w:val="nil"/>
              <w:right w:val="nil"/>
            </w:tcBorders>
          </w:tcPr>
          <w:p w14:paraId="497F9E55" w14:textId="77777777" w:rsidR="00311FD3" w:rsidRPr="0097061D" w:rsidRDefault="00311FD3" w:rsidP="006F327D">
            <w:pPr>
              <w:rPr>
                <w:sz w:val="16"/>
                <w:szCs w:val="16"/>
              </w:rPr>
            </w:pPr>
          </w:p>
        </w:tc>
      </w:tr>
      <w:tr w:rsidR="00311FD3" w14:paraId="4BC86E6C" w14:textId="77777777" w:rsidTr="006F32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0F124AB3" w14:textId="77777777" w:rsidR="00311FD3" w:rsidRPr="0097061D" w:rsidRDefault="00311FD3" w:rsidP="006F327D">
            <w:pPr>
              <w:rPr>
                <w:sz w:val="16"/>
                <w:szCs w:val="16"/>
              </w:rPr>
            </w:pPr>
          </w:p>
        </w:tc>
      </w:tr>
      <w:tr w:rsidR="00311FD3" w14:paraId="504F8485" w14:textId="77777777" w:rsidTr="006F32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63410451" w14:textId="77777777" w:rsidR="00311FD3" w:rsidRPr="0097061D" w:rsidRDefault="00311FD3" w:rsidP="006F327D">
            <w:pPr>
              <w:rPr>
                <w:sz w:val="16"/>
                <w:szCs w:val="16"/>
              </w:rPr>
            </w:pPr>
          </w:p>
        </w:tc>
      </w:tr>
      <w:tr w:rsidR="00311FD3" w14:paraId="153FFD2B" w14:textId="77777777" w:rsidTr="006F32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nil"/>
              <w:right w:val="nil"/>
            </w:tcBorders>
          </w:tcPr>
          <w:p w14:paraId="159BCE24" w14:textId="77777777" w:rsidR="00311FD3" w:rsidRPr="0097061D" w:rsidRDefault="00311FD3" w:rsidP="006F327D">
            <w:pPr>
              <w:rPr>
                <w:sz w:val="16"/>
                <w:szCs w:val="16"/>
              </w:rPr>
            </w:pPr>
          </w:p>
        </w:tc>
      </w:tr>
      <w:tr w:rsidR="00311FD3" w:rsidRPr="0097061D" w14:paraId="79BA590B" w14:textId="77777777" w:rsidTr="006F32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52E0160A" w14:textId="77777777" w:rsidR="00311FD3" w:rsidRPr="0097061D" w:rsidRDefault="00311FD3" w:rsidP="006F327D">
            <w:pPr>
              <w:rPr>
                <w:sz w:val="16"/>
                <w:szCs w:val="16"/>
              </w:rPr>
            </w:pPr>
          </w:p>
        </w:tc>
      </w:tr>
      <w:tr w:rsidR="00311FD3" w:rsidRPr="0097061D" w14:paraId="27C53FA9" w14:textId="77777777" w:rsidTr="006F32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7CF6EBE9" w14:textId="77777777" w:rsidR="00311FD3" w:rsidRPr="0097061D" w:rsidRDefault="00311FD3" w:rsidP="006F327D">
            <w:pPr>
              <w:rPr>
                <w:sz w:val="16"/>
                <w:szCs w:val="16"/>
              </w:rPr>
            </w:pPr>
          </w:p>
        </w:tc>
      </w:tr>
      <w:tr w:rsidR="00311FD3" w:rsidRPr="0097061D" w14:paraId="77C25BFD" w14:textId="77777777" w:rsidTr="006F32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5527ED2B" w14:textId="77777777" w:rsidR="00311FD3" w:rsidRPr="0097061D" w:rsidRDefault="00311FD3" w:rsidP="006F327D">
            <w:pPr>
              <w:rPr>
                <w:sz w:val="16"/>
                <w:szCs w:val="16"/>
              </w:rPr>
            </w:pPr>
          </w:p>
        </w:tc>
      </w:tr>
      <w:tr w:rsidR="00311FD3" w:rsidRPr="0097061D" w14:paraId="7695CDF3" w14:textId="77777777" w:rsidTr="006F32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76500326" w14:textId="77777777" w:rsidR="00311FD3" w:rsidRPr="0097061D" w:rsidRDefault="00311FD3" w:rsidP="006F327D">
            <w:pPr>
              <w:rPr>
                <w:sz w:val="16"/>
                <w:szCs w:val="16"/>
              </w:rPr>
            </w:pPr>
          </w:p>
        </w:tc>
      </w:tr>
      <w:tr w:rsidR="00311FD3" w:rsidRPr="0097061D" w14:paraId="777E062C" w14:textId="77777777" w:rsidTr="006F32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6C0ADAEF" w14:textId="77777777" w:rsidR="00311FD3" w:rsidRPr="0097061D" w:rsidRDefault="00311FD3" w:rsidP="006F327D">
            <w:pPr>
              <w:rPr>
                <w:sz w:val="16"/>
                <w:szCs w:val="16"/>
              </w:rPr>
            </w:pPr>
          </w:p>
        </w:tc>
      </w:tr>
      <w:tr w:rsidR="00311FD3" w:rsidRPr="0097061D" w14:paraId="2CCA57BA" w14:textId="77777777" w:rsidTr="006F32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38BFAFDC" w14:textId="77777777" w:rsidR="00311FD3" w:rsidRPr="0097061D" w:rsidRDefault="00311FD3" w:rsidP="006F327D">
            <w:pPr>
              <w:rPr>
                <w:sz w:val="16"/>
                <w:szCs w:val="16"/>
              </w:rPr>
            </w:pPr>
          </w:p>
        </w:tc>
      </w:tr>
      <w:tr w:rsidR="00311FD3" w:rsidRPr="0097061D" w14:paraId="75C2A800" w14:textId="77777777" w:rsidTr="006F32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69943503" w14:textId="77777777" w:rsidR="00311FD3" w:rsidRPr="0097061D" w:rsidRDefault="00311FD3" w:rsidP="006F327D">
            <w:pPr>
              <w:rPr>
                <w:sz w:val="16"/>
                <w:szCs w:val="16"/>
              </w:rPr>
            </w:pPr>
          </w:p>
        </w:tc>
      </w:tr>
      <w:tr w:rsidR="00311FD3" w:rsidRPr="0097061D" w14:paraId="60A8A4D7" w14:textId="77777777" w:rsidTr="006F32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47B40821" w14:textId="77777777" w:rsidR="00311FD3" w:rsidRPr="0097061D" w:rsidRDefault="00311FD3" w:rsidP="006F327D">
            <w:pPr>
              <w:rPr>
                <w:sz w:val="16"/>
                <w:szCs w:val="16"/>
              </w:rPr>
            </w:pPr>
          </w:p>
        </w:tc>
      </w:tr>
      <w:tr w:rsidR="00311FD3" w:rsidRPr="0097061D" w14:paraId="6F368831" w14:textId="77777777" w:rsidTr="006F32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40C8B78E" w14:textId="77777777" w:rsidR="00311FD3" w:rsidRPr="0097061D" w:rsidRDefault="00311FD3" w:rsidP="006F327D">
            <w:pPr>
              <w:rPr>
                <w:sz w:val="16"/>
                <w:szCs w:val="16"/>
              </w:rPr>
            </w:pPr>
          </w:p>
        </w:tc>
      </w:tr>
      <w:tr w:rsidR="00311FD3" w:rsidRPr="0097061D" w14:paraId="014128FB" w14:textId="77777777" w:rsidTr="006F32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1A13B631" w14:textId="77777777" w:rsidR="00311FD3" w:rsidRPr="0097061D" w:rsidRDefault="00311FD3" w:rsidP="006F327D">
            <w:pPr>
              <w:rPr>
                <w:sz w:val="16"/>
                <w:szCs w:val="16"/>
              </w:rPr>
            </w:pPr>
          </w:p>
        </w:tc>
      </w:tr>
      <w:tr w:rsidR="00311FD3" w:rsidRPr="0097061D" w14:paraId="6356B90E" w14:textId="77777777" w:rsidTr="006F32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3BCDDAFC" w14:textId="77777777" w:rsidR="00311FD3" w:rsidRPr="0097061D" w:rsidRDefault="00311FD3" w:rsidP="006F327D">
            <w:pPr>
              <w:rPr>
                <w:sz w:val="16"/>
                <w:szCs w:val="16"/>
              </w:rPr>
            </w:pPr>
          </w:p>
        </w:tc>
      </w:tr>
      <w:tr w:rsidR="00311FD3" w:rsidRPr="0097061D" w14:paraId="39B70167" w14:textId="77777777" w:rsidTr="006F32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11064CA5" w14:textId="77777777" w:rsidR="00311FD3" w:rsidRPr="0097061D" w:rsidRDefault="00311FD3" w:rsidP="006F327D">
            <w:pPr>
              <w:rPr>
                <w:sz w:val="16"/>
                <w:szCs w:val="16"/>
              </w:rPr>
            </w:pPr>
          </w:p>
        </w:tc>
      </w:tr>
      <w:tr w:rsidR="00311FD3" w:rsidRPr="0097061D" w14:paraId="4EE5AE96" w14:textId="77777777" w:rsidTr="006F32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3CBD8D62" w14:textId="77777777" w:rsidR="00311FD3" w:rsidRPr="0097061D" w:rsidRDefault="00311FD3" w:rsidP="006F327D">
            <w:pPr>
              <w:rPr>
                <w:sz w:val="16"/>
                <w:szCs w:val="16"/>
              </w:rPr>
            </w:pPr>
          </w:p>
        </w:tc>
      </w:tr>
      <w:tr w:rsidR="00311FD3" w:rsidRPr="0097061D" w14:paraId="09330793" w14:textId="77777777" w:rsidTr="006F32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5C677CFE" w14:textId="77777777" w:rsidR="00311FD3" w:rsidRPr="0097061D" w:rsidRDefault="00311FD3" w:rsidP="006F327D">
            <w:pPr>
              <w:rPr>
                <w:sz w:val="16"/>
                <w:szCs w:val="16"/>
              </w:rPr>
            </w:pPr>
          </w:p>
        </w:tc>
      </w:tr>
      <w:tr w:rsidR="00311FD3" w:rsidRPr="0097061D" w14:paraId="3D44932B" w14:textId="77777777" w:rsidTr="006F32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05B64A14" w14:textId="77777777" w:rsidR="00311FD3" w:rsidRPr="0097061D" w:rsidRDefault="00311FD3" w:rsidP="006F327D">
            <w:pPr>
              <w:rPr>
                <w:sz w:val="16"/>
                <w:szCs w:val="16"/>
              </w:rPr>
            </w:pPr>
          </w:p>
        </w:tc>
      </w:tr>
      <w:tr w:rsidR="00311FD3" w:rsidRPr="0097061D" w14:paraId="3678EC5A" w14:textId="77777777" w:rsidTr="006F32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0ACEB16A" w14:textId="77777777" w:rsidR="00311FD3" w:rsidRPr="0097061D" w:rsidRDefault="00311FD3" w:rsidP="006F327D">
            <w:pPr>
              <w:rPr>
                <w:sz w:val="16"/>
                <w:szCs w:val="16"/>
              </w:rPr>
            </w:pPr>
          </w:p>
        </w:tc>
      </w:tr>
    </w:tbl>
    <w:p w14:paraId="4C28ECF6" w14:textId="77777777" w:rsidR="00C335F8" w:rsidRPr="006B34C1" w:rsidRDefault="00C335F8">
      <w:pPr>
        <w:rPr>
          <w:sz w:val="16"/>
          <w:szCs w:val="16"/>
        </w:rPr>
      </w:pPr>
    </w:p>
    <w:p w14:paraId="7AB3E40F" w14:textId="77777777" w:rsidR="00F66CE4" w:rsidRDefault="00F66CE4">
      <w:pPr>
        <w:rPr>
          <w:rFonts w:eastAsiaTheme="majorEastAsia" w:cstheme="majorBidi"/>
          <w:color w:val="1F3864" w:themeColor="accent1" w:themeShade="80"/>
          <w:sz w:val="32"/>
          <w:szCs w:val="32"/>
        </w:rPr>
      </w:pPr>
      <w:r>
        <w:br w:type="page"/>
      </w:r>
    </w:p>
    <w:p w14:paraId="15B90C30" w14:textId="3CA756A6" w:rsidR="004A0C0D" w:rsidRDefault="004A0C0D" w:rsidP="004A0C0D">
      <w:pPr>
        <w:pStyle w:val="Heading1"/>
      </w:pPr>
      <w:r>
        <w:lastRenderedPageBreak/>
        <w:t>Grading</w:t>
      </w:r>
    </w:p>
    <w:tbl>
      <w:tblPr>
        <w:tblStyle w:val="TableGrid"/>
        <w:tblW w:w="9705" w:type="dxa"/>
        <w:tblLayout w:type="fixed"/>
        <w:tblLook w:val="04A0" w:firstRow="1" w:lastRow="0" w:firstColumn="1" w:lastColumn="0" w:noHBand="0" w:noVBand="1"/>
      </w:tblPr>
      <w:tblGrid>
        <w:gridCol w:w="6220"/>
        <w:gridCol w:w="1247"/>
        <w:gridCol w:w="1230"/>
        <w:gridCol w:w="1008"/>
      </w:tblGrid>
      <w:tr w:rsidR="003D48F9" w:rsidRPr="00151FA6" w14:paraId="0D325908" w14:textId="77777777" w:rsidTr="0009150E">
        <w:tc>
          <w:tcPr>
            <w:tcW w:w="6220" w:type="dxa"/>
            <w:tcBorders>
              <w:top w:val="nil"/>
              <w:left w:val="nil"/>
            </w:tcBorders>
          </w:tcPr>
          <w:p w14:paraId="6E34851B" w14:textId="77777777" w:rsidR="003D48F9" w:rsidRDefault="003D48F9" w:rsidP="0009150E"/>
        </w:tc>
        <w:tc>
          <w:tcPr>
            <w:tcW w:w="1247" w:type="dxa"/>
            <w:shd w:val="clear" w:color="auto" w:fill="BFBFBF" w:themeFill="background1" w:themeFillShade="BF"/>
          </w:tcPr>
          <w:p w14:paraId="6FE3578A" w14:textId="77777777" w:rsidR="003D48F9" w:rsidRPr="00151FA6" w:rsidRDefault="003D48F9" w:rsidP="0009150E">
            <w:pPr>
              <w:rPr>
                <w:sz w:val="20"/>
                <w:szCs w:val="20"/>
              </w:rPr>
            </w:pPr>
            <w:r w:rsidRPr="00151FA6">
              <w:rPr>
                <w:sz w:val="20"/>
                <w:szCs w:val="20"/>
              </w:rPr>
              <w:t>Complete</w:t>
            </w:r>
          </w:p>
        </w:tc>
        <w:tc>
          <w:tcPr>
            <w:tcW w:w="2238" w:type="dxa"/>
            <w:gridSpan w:val="2"/>
            <w:shd w:val="clear" w:color="auto" w:fill="BFBFBF" w:themeFill="background1" w:themeFillShade="BF"/>
          </w:tcPr>
          <w:p w14:paraId="7FA23759" w14:textId="77777777" w:rsidR="003D48F9" w:rsidRPr="00151FA6" w:rsidRDefault="003D48F9" w:rsidP="0009150E">
            <w:pPr>
              <w:rPr>
                <w:sz w:val="20"/>
                <w:szCs w:val="20"/>
              </w:rPr>
            </w:pPr>
            <w:r w:rsidRPr="00151FA6">
              <w:rPr>
                <w:sz w:val="20"/>
                <w:szCs w:val="20"/>
              </w:rPr>
              <w:t>Followed Instructions</w:t>
            </w:r>
          </w:p>
        </w:tc>
      </w:tr>
      <w:tr w:rsidR="003D48F9" w:rsidRPr="00390EEB" w14:paraId="0CF76FBA" w14:textId="77777777" w:rsidTr="0009150E">
        <w:tc>
          <w:tcPr>
            <w:tcW w:w="6220" w:type="dxa"/>
            <w:tcBorders>
              <w:bottom w:val="single" w:sz="4" w:space="0" w:color="auto"/>
            </w:tcBorders>
          </w:tcPr>
          <w:p w14:paraId="5F8E3995" w14:textId="77777777" w:rsidR="003D48F9" w:rsidRDefault="003D48F9" w:rsidP="0009150E">
            <w:r>
              <w:t>Reflection</w:t>
            </w:r>
          </w:p>
        </w:tc>
        <w:tc>
          <w:tcPr>
            <w:tcW w:w="1247" w:type="dxa"/>
          </w:tcPr>
          <w:p w14:paraId="6E43F360" w14:textId="77777777" w:rsidR="003D48F9" w:rsidRPr="00390EEB" w:rsidRDefault="003D48F9" w:rsidP="0009150E">
            <w:pPr>
              <w:jc w:val="center"/>
              <w:rPr>
                <w:szCs w:val="24"/>
              </w:rPr>
            </w:pPr>
            <w:r w:rsidRPr="00390EEB">
              <w:rPr>
                <w:rFonts w:asciiTheme="minorHAnsi" w:hAnsiTheme="minorHAnsi" w:cstheme="minorHAnsi"/>
                <w:noProof/>
                <w:szCs w:val="24"/>
              </w:rPr>
              <w:sym w:font="Wingdings" w:char="F071"/>
            </w:r>
          </w:p>
        </w:tc>
        <w:tc>
          <w:tcPr>
            <w:tcW w:w="2238" w:type="dxa"/>
            <w:gridSpan w:val="2"/>
            <w:shd w:val="clear" w:color="auto" w:fill="FFFF00"/>
          </w:tcPr>
          <w:p w14:paraId="3FDC9972" w14:textId="77777777" w:rsidR="003D48F9" w:rsidRPr="00390EEB" w:rsidRDefault="003D48F9" w:rsidP="0009150E">
            <w:pPr>
              <w:jc w:val="center"/>
              <w:rPr>
                <w:szCs w:val="24"/>
              </w:rPr>
            </w:pPr>
            <w:r w:rsidRPr="00390EEB">
              <w:rPr>
                <w:rFonts w:asciiTheme="minorHAnsi" w:hAnsiTheme="minorHAnsi" w:cstheme="minorHAnsi"/>
                <w:noProof/>
                <w:szCs w:val="24"/>
                <w:highlight w:val="yellow"/>
              </w:rPr>
              <w:sym w:font="Wingdings" w:char="F071"/>
            </w:r>
          </w:p>
        </w:tc>
      </w:tr>
      <w:tr w:rsidR="00C335F8" w14:paraId="1EA37546" w14:textId="77777777" w:rsidTr="003C6536">
        <w:tc>
          <w:tcPr>
            <w:tcW w:w="6220" w:type="dxa"/>
            <w:tcBorders>
              <w:top w:val="nil"/>
              <w:left w:val="nil"/>
            </w:tcBorders>
          </w:tcPr>
          <w:p w14:paraId="652950E9" w14:textId="77777777" w:rsidR="00C335F8" w:rsidRDefault="00C335F8" w:rsidP="0052190D"/>
        </w:tc>
        <w:tc>
          <w:tcPr>
            <w:tcW w:w="1247" w:type="dxa"/>
            <w:shd w:val="clear" w:color="auto" w:fill="BFBFBF" w:themeFill="background1" w:themeFillShade="BF"/>
          </w:tcPr>
          <w:p w14:paraId="7D11F0A7" w14:textId="77777777" w:rsidR="00C335F8" w:rsidRPr="00151FA6" w:rsidRDefault="00C335F8" w:rsidP="0052190D">
            <w:pPr>
              <w:rPr>
                <w:sz w:val="20"/>
                <w:szCs w:val="20"/>
              </w:rPr>
            </w:pPr>
            <w:r w:rsidRPr="00151FA6">
              <w:rPr>
                <w:sz w:val="20"/>
                <w:szCs w:val="20"/>
              </w:rPr>
              <w:t>Complete</w:t>
            </w:r>
          </w:p>
        </w:tc>
        <w:tc>
          <w:tcPr>
            <w:tcW w:w="2238" w:type="dxa"/>
            <w:gridSpan w:val="2"/>
            <w:shd w:val="clear" w:color="auto" w:fill="BFBFBF" w:themeFill="background1" w:themeFillShade="BF"/>
          </w:tcPr>
          <w:p w14:paraId="344A3A18" w14:textId="77777777" w:rsidR="00C335F8" w:rsidRPr="00151FA6" w:rsidRDefault="00C335F8" w:rsidP="0052190D">
            <w:pPr>
              <w:rPr>
                <w:sz w:val="20"/>
                <w:szCs w:val="20"/>
              </w:rPr>
            </w:pPr>
            <w:r w:rsidRPr="00151FA6">
              <w:rPr>
                <w:sz w:val="20"/>
                <w:szCs w:val="20"/>
              </w:rPr>
              <w:t>Followed Instructions</w:t>
            </w:r>
          </w:p>
        </w:tc>
      </w:tr>
      <w:tr w:rsidR="00C335F8" w14:paraId="6760511D" w14:textId="77777777" w:rsidTr="003C6536">
        <w:tc>
          <w:tcPr>
            <w:tcW w:w="6220" w:type="dxa"/>
            <w:tcBorders>
              <w:bottom w:val="single" w:sz="4" w:space="0" w:color="auto"/>
            </w:tcBorders>
          </w:tcPr>
          <w:p w14:paraId="7FD6CE00" w14:textId="0083DD8C" w:rsidR="00C335F8" w:rsidRDefault="003D48F9" w:rsidP="003D48F9">
            <w:r>
              <w:rPr>
                <w:noProof/>
              </w:rPr>
              <w:drawing>
                <wp:inline distT="0" distB="0" distL="0" distR="0" wp14:anchorId="25098ECB" wp14:editId="7AB7CDCC">
                  <wp:extent cx="129654" cy="129654"/>
                  <wp:effectExtent l="0" t="0" r="3810" b="3810"/>
                  <wp:docPr id="22" name="Picture 22" descr="C:\Users\csmith\AppData\Local\Microsoft\Windows\INetCache\Content.MSO\6867D38F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Users\csmith\AppData\Local\Microsoft\Windows\INetCache\Content.MSO\6867D38F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642" cy="1316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Analysis: Team Composition</w:t>
            </w:r>
          </w:p>
        </w:tc>
        <w:tc>
          <w:tcPr>
            <w:tcW w:w="1247" w:type="dxa"/>
          </w:tcPr>
          <w:p w14:paraId="6EA9D274" w14:textId="77777777" w:rsidR="00C335F8" w:rsidRPr="00390EEB" w:rsidRDefault="00C335F8" w:rsidP="0052190D">
            <w:pPr>
              <w:jc w:val="center"/>
              <w:rPr>
                <w:szCs w:val="24"/>
              </w:rPr>
            </w:pPr>
            <w:r w:rsidRPr="00390EEB">
              <w:rPr>
                <w:rFonts w:asciiTheme="minorHAnsi" w:hAnsiTheme="minorHAnsi" w:cstheme="minorHAnsi"/>
                <w:noProof/>
                <w:szCs w:val="24"/>
              </w:rPr>
              <w:sym w:font="Wingdings" w:char="F071"/>
            </w:r>
          </w:p>
        </w:tc>
        <w:tc>
          <w:tcPr>
            <w:tcW w:w="2238" w:type="dxa"/>
            <w:gridSpan w:val="2"/>
            <w:shd w:val="clear" w:color="auto" w:fill="FFFF00"/>
          </w:tcPr>
          <w:p w14:paraId="03FBA11C" w14:textId="4691AD6C" w:rsidR="00C335F8" w:rsidRPr="00390EEB" w:rsidRDefault="00C335F8" w:rsidP="0052190D">
            <w:pPr>
              <w:jc w:val="center"/>
              <w:rPr>
                <w:szCs w:val="24"/>
              </w:rPr>
            </w:pPr>
            <w:r w:rsidRPr="00390EEB">
              <w:rPr>
                <w:rFonts w:asciiTheme="minorHAnsi" w:hAnsiTheme="minorHAnsi" w:cstheme="minorHAnsi"/>
                <w:noProof/>
                <w:szCs w:val="24"/>
                <w:highlight w:val="yellow"/>
              </w:rPr>
              <w:sym w:font="Wingdings" w:char="F071"/>
            </w:r>
            <w:r w:rsidR="003D48F9" w:rsidRPr="00390EEB">
              <w:rPr>
                <w:rFonts w:asciiTheme="minorHAnsi" w:hAnsiTheme="minorHAnsi" w:cstheme="minorHAnsi"/>
                <w:noProof/>
                <w:szCs w:val="24"/>
              </w:rPr>
              <w:sym w:font="Wingdings" w:char="F071"/>
            </w:r>
          </w:p>
        </w:tc>
      </w:tr>
      <w:tr w:rsidR="00926FEE" w:rsidRPr="00390EEB" w14:paraId="0323B536" w14:textId="77777777" w:rsidTr="00427415">
        <w:tc>
          <w:tcPr>
            <w:tcW w:w="6220" w:type="dxa"/>
            <w:tcBorders>
              <w:left w:val="nil"/>
            </w:tcBorders>
          </w:tcPr>
          <w:p w14:paraId="756786F8" w14:textId="77777777" w:rsidR="00926FEE" w:rsidRDefault="00926FEE" w:rsidP="00900B6D">
            <w:pPr>
              <w:jc w:val="center"/>
            </w:pPr>
          </w:p>
        </w:tc>
        <w:tc>
          <w:tcPr>
            <w:tcW w:w="2477" w:type="dxa"/>
            <w:gridSpan w:val="2"/>
            <w:shd w:val="clear" w:color="auto" w:fill="BFBFBF" w:themeFill="background1" w:themeFillShade="BF"/>
          </w:tcPr>
          <w:p w14:paraId="02738800" w14:textId="61021D3D" w:rsidR="00926FEE" w:rsidRDefault="00772021" w:rsidP="00900B6D">
            <w:pPr>
              <w:jc w:val="center"/>
            </w:pPr>
            <w:r>
              <w:rPr>
                <w:sz w:val="20"/>
                <w:szCs w:val="20"/>
              </w:rPr>
              <w:t>Submitter</w:t>
            </w:r>
          </w:p>
        </w:tc>
        <w:tc>
          <w:tcPr>
            <w:tcW w:w="1008" w:type="dxa"/>
            <w:shd w:val="clear" w:color="auto" w:fill="BFBFBF" w:themeFill="background1" w:themeFillShade="BF"/>
          </w:tcPr>
          <w:p w14:paraId="253526F1" w14:textId="6BB27D7D" w:rsidR="00926FEE" w:rsidRPr="00390EEB" w:rsidRDefault="00926FEE" w:rsidP="00926FE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Errors</w:t>
            </w:r>
          </w:p>
        </w:tc>
      </w:tr>
      <w:tr w:rsidR="00926FEE" w:rsidRPr="00390EEB" w14:paraId="25A81052" w14:textId="77777777" w:rsidTr="001F1F7A">
        <w:tc>
          <w:tcPr>
            <w:tcW w:w="6220" w:type="dxa"/>
          </w:tcPr>
          <w:p w14:paraId="0BEB91F1" w14:textId="564DF752" w:rsidR="00926FEE" w:rsidRDefault="00953A93" w:rsidP="00953A93">
            <w:r>
              <w:rPr>
                <w:noProof/>
              </w:rPr>
              <w:drawing>
                <wp:inline distT="0" distB="0" distL="0" distR="0" wp14:anchorId="7A93D7DD" wp14:editId="14CD3D76">
                  <wp:extent cx="129654" cy="129654"/>
                  <wp:effectExtent l="0" t="0" r="3810" b="3810"/>
                  <wp:docPr id="14" name="Picture 14" descr="C:\Users\csmith\AppData\Local\Microsoft\Windows\INetCache\Content.MSO\6867D38F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Users\csmith\AppData\Local\Microsoft\Windows\INetCache\Content.MSO\6867D38F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642" cy="1316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“Team Documentation: Notebook Entry Format”</w:t>
            </w:r>
          </w:p>
        </w:tc>
        <w:tc>
          <w:tcPr>
            <w:tcW w:w="2477" w:type="dxa"/>
            <w:gridSpan w:val="2"/>
          </w:tcPr>
          <w:p w14:paraId="2F8F9E2F" w14:textId="60612CD4" w:rsidR="00926FEE" w:rsidRPr="00390EEB" w:rsidRDefault="00926FEE" w:rsidP="00926FEE">
            <w:pPr>
              <w:jc w:val="center"/>
              <w:rPr>
                <w:szCs w:val="24"/>
              </w:rPr>
            </w:pPr>
          </w:p>
        </w:tc>
        <w:tc>
          <w:tcPr>
            <w:tcW w:w="1008" w:type="dxa"/>
          </w:tcPr>
          <w:p w14:paraId="33B4442C" w14:textId="027D588B" w:rsidR="00926FEE" w:rsidRPr="00390EEB" w:rsidRDefault="00926FEE" w:rsidP="00900B6D">
            <w:pPr>
              <w:jc w:val="center"/>
              <w:rPr>
                <w:szCs w:val="24"/>
              </w:rPr>
            </w:pPr>
            <w:r w:rsidRPr="00390EEB">
              <w:rPr>
                <w:rFonts w:asciiTheme="minorHAnsi" w:hAnsiTheme="minorHAnsi" w:cstheme="minorHAnsi"/>
                <w:noProof/>
                <w:szCs w:val="24"/>
              </w:rPr>
              <w:sym w:font="Wingdings" w:char="F071"/>
            </w:r>
            <w:r w:rsidRPr="00390EEB">
              <w:rPr>
                <w:rFonts w:asciiTheme="minorHAnsi" w:hAnsiTheme="minorHAnsi" w:cstheme="minorHAnsi"/>
                <w:noProof/>
                <w:szCs w:val="24"/>
              </w:rPr>
              <w:sym w:font="Wingdings" w:char="F071"/>
            </w:r>
            <w:r w:rsidRPr="00390EEB">
              <w:rPr>
                <w:rFonts w:asciiTheme="minorHAnsi" w:hAnsiTheme="minorHAnsi" w:cstheme="minorHAnsi"/>
                <w:noProof/>
                <w:szCs w:val="24"/>
              </w:rPr>
              <w:sym w:font="Wingdings" w:char="F071"/>
            </w:r>
          </w:p>
        </w:tc>
      </w:tr>
      <w:tr w:rsidR="00DC0C7D" w:rsidRPr="00390EEB" w14:paraId="1AD3ED30" w14:textId="77777777" w:rsidTr="00785D3F">
        <w:tc>
          <w:tcPr>
            <w:tcW w:w="6220" w:type="dxa"/>
            <w:tcBorders>
              <w:left w:val="nil"/>
            </w:tcBorders>
          </w:tcPr>
          <w:p w14:paraId="666E7111" w14:textId="77777777" w:rsidR="00DC0C7D" w:rsidRDefault="00DC0C7D" w:rsidP="007E72E8">
            <w:pPr>
              <w:jc w:val="center"/>
            </w:pPr>
            <w:bookmarkStart w:id="1" w:name="_Hlk84189635"/>
          </w:p>
        </w:tc>
        <w:tc>
          <w:tcPr>
            <w:tcW w:w="3485" w:type="dxa"/>
            <w:gridSpan w:val="3"/>
            <w:shd w:val="clear" w:color="auto" w:fill="BFBFBF" w:themeFill="background1" w:themeFillShade="BF"/>
          </w:tcPr>
          <w:p w14:paraId="01CFC562" w14:textId="1E3ADD0B" w:rsidR="00DC0C7D" w:rsidRPr="00390EEB" w:rsidRDefault="00DC0C7D" w:rsidP="00DC0C7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Complete</w:t>
            </w:r>
          </w:p>
        </w:tc>
      </w:tr>
      <w:tr w:rsidR="00DC0C7D" w:rsidRPr="00390EEB" w14:paraId="17B63584" w14:textId="77777777" w:rsidTr="00953A93">
        <w:trPr>
          <w:trHeight w:val="143"/>
        </w:trPr>
        <w:tc>
          <w:tcPr>
            <w:tcW w:w="6220" w:type="dxa"/>
          </w:tcPr>
          <w:p w14:paraId="4F3F00D6" w14:textId="6D2B2D5D" w:rsidR="00DC0C7D" w:rsidRDefault="00953A93" w:rsidP="00953A93">
            <w:r w:rsidRPr="00451840">
              <w:rPr>
                <w:noProof/>
                <w:sz w:val="16"/>
                <w:szCs w:val="16"/>
              </w:rPr>
              <w:drawing>
                <wp:inline distT="0" distB="0" distL="0" distR="0" wp14:anchorId="14F0FC57" wp14:editId="7C0D482E">
                  <wp:extent cx="153909" cy="153909"/>
                  <wp:effectExtent l="0" t="0" r="0" b="0"/>
                  <wp:docPr id="16" name="Picture 16" descr="Eye Icon - Free Download at Icons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Eye Icon - Free Download at Icons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V="1">
                            <a:off x="0" y="0"/>
                            <a:ext cx="155554" cy="1555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 w:rsidRPr="00953A93">
              <w:rPr>
                <w:sz w:val="22"/>
                <w:szCs w:val="21"/>
              </w:rPr>
              <w:t>Team Website Upgrade: Load Team Profiles from JSON</w:t>
            </w:r>
          </w:p>
        </w:tc>
        <w:tc>
          <w:tcPr>
            <w:tcW w:w="3485" w:type="dxa"/>
            <w:gridSpan w:val="3"/>
          </w:tcPr>
          <w:p w14:paraId="638245A2" w14:textId="533EA4A5" w:rsidR="00DC0C7D" w:rsidRPr="00390EEB" w:rsidRDefault="00DC0C7D" w:rsidP="007E72E8">
            <w:pPr>
              <w:jc w:val="center"/>
              <w:rPr>
                <w:szCs w:val="24"/>
              </w:rPr>
            </w:pPr>
            <w:r w:rsidRPr="00390EEB">
              <w:rPr>
                <w:rFonts w:asciiTheme="minorHAnsi" w:hAnsiTheme="minorHAnsi" w:cstheme="minorHAnsi"/>
                <w:noProof/>
                <w:szCs w:val="24"/>
              </w:rPr>
              <w:sym w:font="Wingdings" w:char="F071"/>
            </w:r>
            <w:r w:rsidRPr="00390EEB">
              <w:rPr>
                <w:rFonts w:asciiTheme="minorHAnsi" w:hAnsiTheme="minorHAnsi" w:cstheme="minorHAnsi"/>
                <w:noProof/>
                <w:szCs w:val="24"/>
              </w:rPr>
              <w:sym w:font="Wingdings" w:char="F071"/>
            </w:r>
          </w:p>
        </w:tc>
      </w:tr>
      <w:tr w:rsidR="00A873BD" w:rsidRPr="00390EEB" w14:paraId="4D352F7A" w14:textId="77777777" w:rsidTr="0009150E">
        <w:tc>
          <w:tcPr>
            <w:tcW w:w="6220" w:type="dxa"/>
            <w:tcBorders>
              <w:left w:val="nil"/>
            </w:tcBorders>
          </w:tcPr>
          <w:p w14:paraId="39521161" w14:textId="77777777" w:rsidR="00A873BD" w:rsidRDefault="00A873BD" w:rsidP="0009150E">
            <w:pPr>
              <w:jc w:val="center"/>
            </w:pPr>
            <w:bookmarkStart w:id="2" w:name="_Hlk84189659"/>
            <w:bookmarkEnd w:id="1"/>
          </w:p>
        </w:tc>
        <w:tc>
          <w:tcPr>
            <w:tcW w:w="3485" w:type="dxa"/>
            <w:gridSpan w:val="3"/>
            <w:shd w:val="clear" w:color="auto" w:fill="BFBFBF" w:themeFill="background1" w:themeFillShade="BF"/>
          </w:tcPr>
          <w:p w14:paraId="1C719A32" w14:textId="77777777" w:rsidR="00A873BD" w:rsidRPr="00390EEB" w:rsidRDefault="00A873BD" w:rsidP="0009150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Complete</w:t>
            </w:r>
          </w:p>
        </w:tc>
      </w:tr>
      <w:tr w:rsidR="00A873BD" w:rsidRPr="00390EEB" w14:paraId="75548DD6" w14:textId="77777777" w:rsidTr="0009150E">
        <w:tc>
          <w:tcPr>
            <w:tcW w:w="6220" w:type="dxa"/>
          </w:tcPr>
          <w:p w14:paraId="0C6B47D2" w14:textId="44B26D26" w:rsidR="00A873BD" w:rsidRDefault="00953A93" w:rsidP="00953A93">
            <w:r w:rsidRPr="00326ACE">
              <w:rPr>
                <w:noProof/>
              </w:rPr>
              <w:drawing>
                <wp:inline distT="0" distB="0" distL="0" distR="0" wp14:anchorId="690FE961" wp14:editId="06CB557B">
                  <wp:extent cx="148590" cy="148590"/>
                  <wp:effectExtent l="0" t="0" r="3810" b="3810"/>
                  <wp:docPr id="17" name="Picture 17" descr="Eye Icon - Free Download at Icons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Eye Icon - Free Download at Icons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V="1">
                            <a:off x="0" y="0"/>
                            <a:ext cx="148590" cy="148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 w:rsidRPr="00953A93">
              <w:rPr>
                <w:sz w:val="22"/>
                <w:szCs w:val="21"/>
              </w:rPr>
              <w:t>Team Website Upgrade: Save Query Param</w:t>
            </w:r>
            <w:r w:rsidR="001807A8">
              <w:rPr>
                <w:sz w:val="22"/>
                <w:szCs w:val="21"/>
              </w:rPr>
              <w:t>eter</w:t>
            </w:r>
            <w:r w:rsidRPr="00953A93">
              <w:rPr>
                <w:sz w:val="22"/>
                <w:szCs w:val="21"/>
              </w:rPr>
              <w:t xml:space="preserve"> to JSON</w:t>
            </w:r>
          </w:p>
        </w:tc>
        <w:tc>
          <w:tcPr>
            <w:tcW w:w="3485" w:type="dxa"/>
            <w:gridSpan w:val="3"/>
          </w:tcPr>
          <w:p w14:paraId="0AAEF75E" w14:textId="77777777" w:rsidR="00A873BD" w:rsidRPr="00390EEB" w:rsidRDefault="00A873BD" w:rsidP="0009150E">
            <w:pPr>
              <w:jc w:val="center"/>
              <w:rPr>
                <w:szCs w:val="24"/>
              </w:rPr>
            </w:pPr>
            <w:r w:rsidRPr="00390EEB">
              <w:rPr>
                <w:rFonts w:asciiTheme="minorHAnsi" w:hAnsiTheme="minorHAnsi" w:cstheme="minorHAnsi"/>
                <w:noProof/>
                <w:szCs w:val="24"/>
              </w:rPr>
              <w:sym w:font="Wingdings" w:char="F071"/>
            </w:r>
            <w:r w:rsidRPr="00390EEB">
              <w:rPr>
                <w:rFonts w:asciiTheme="minorHAnsi" w:hAnsiTheme="minorHAnsi" w:cstheme="minorHAnsi"/>
                <w:noProof/>
                <w:szCs w:val="24"/>
              </w:rPr>
              <w:sym w:font="Wingdings" w:char="F071"/>
            </w:r>
          </w:p>
        </w:tc>
      </w:tr>
      <w:tr w:rsidR="00A873BD" w:rsidRPr="00390EEB" w14:paraId="6469BBA0" w14:textId="77777777" w:rsidTr="0009150E">
        <w:tc>
          <w:tcPr>
            <w:tcW w:w="6220" w:type="dxa"/>
            <w:tcBorders>
              <w:left w:val="nil"/>
            </w:tcBorders>
          </w:tcPr>
          <w:p w14:paraId="18296CC6" w14:textId="77777777" w:rsidR="00A873BD" w:rsidRDefault="00A873BD" w:rsidP="0009150E">
            <w:pPr>
              <w:jc w:val="center"/>
            </w:pPr>
            <w:bookmarkStart w:id="3" w:name="_Hlk84189792"/>
            <w:bookmarkEnd w:id="2"/>
          </w:p>
        </w:tc>
        <w:tc>
          <w:tcPr>
            <w:tcW w:w="3485" w:type="dxa"/>
            <w:gridSpan w:val="3"/>
            <w:shd w:val="clear" w:color="auto" w:fill="BFBFBF" w:themeFill="background1" w:themeFillShade="BF"/>
          </w:tcPr>
          <w:p w14:paraId="083E9869" w14:textId="77777777" w:rsidR="00A873BD" w:rsidRPr="00390EEB" w:rsidRDefault="00A873BD" w:rsidP="0009150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Complete</w:t>
            </w:r>
          </w:p>
        </w:tc>
      </w:tr>
      <w:tr w:rsidR="00A873BD" w:rsidRPr="00390EEB" w14:paraId="63D65FD8" w14:textId="77777777" w:rsidTr="0009150E">
        <w:tc>
          <w:tcPr>
            <w:tcW w:w="6220" w:type="dxa"/>
          </w:tcPr>
          <w:p w14:paraId="474FCDE7" w14:textId="4138977B" w:rsidR="00A873BD" w:rsidRDefault="00953A93" w:rsidP="0009150E">
            <w:r>
              <w:rPr>
                <w:noProof/>
              </w:rPr>
              <w:drawing>
                <wp:inline distT="0" distB="0" distL="0" distR="0" wp14:anchorId="3318271F" wp14:editId="40A19725">
                  <wp:extent cx="123776" cy="131276"/>
                  <wp:effectExtent l="0" t="0" r="0" b="2540"/>
                  <wp:docPr id="18" name="Picture 18" descr="Pencil Svg Png Icon Free Download (#376363 ..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Pencil Svg Png Icon Free Download (#376363 ..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9493" cy="1691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Codecademy</w:t>
            </w:r>
          </w:p>
        </w:tc>
        <w:tc>
          <w:tcPr>
            <w:tcW w:w="3485" w:type="dxa"/>
            <w:gridSpan w:val="3"/>
          </w:tcPr>
          <w:p w14:paraId="5B9AFC85" w14:textId="77777777" w:rsidR="00A873BD" w:rsidRPr="00390EEB" w:rsidRDefault="00A873BD" w:rsidP="0009150E">
            <w:pPr>
              <w:jc w:val="center"/>
              <w:rPr>
                <w:szCs w:val="24"/>
              </w:rPr>
            </w:pPr>
            <w:r w:rsidRPr="00390EEB">
              <w:rPr>
                <w:rFonts w:asciiTheme="minorHAnsi" w:hAnsiTheme="minorHAnsi" w:cstheme="minorHAnsi"/>
                <w:noProof/>
                <w:szCs w:val="24"/>
              </w:rPr>
              <w:sym w:font="Wingdings" w:char="F071"/>
            </w:r>
            <w:r w:rsidRPr="00390EEB">
              <w:rPr>
                <w:rFonts w:asciiTheme="minorHAnsi" w:hAnsiTheme="minorHAnsi" w:cstheme="minorHAnsi"/>
                <w:noProof/>
                <w:szCs w:val="24"/>
              </w:rPr>
              <w:sym w:font="Wingdings" w:char="F071"/>
            </w:r>
          </w:p>
        </w:tc>
      </w:tr>
      <w:bookmarkEnd w:id="3"/>
      <w:tr w:rsidR="00953A93" w:rsidRPr="00390EEB" w14:paraId="566EB0C8" w14:textId="77777777" w:rsidTr="0009150E">
        <w:tc>
          <w:tcPr>
            <w:tcW w:w="6220" w:type="dxa"/>
            <w:tcBorders>
              <w:left w:val="nil"/>
            </w:tcBorders>
          </w:tcPr>
          <w:p w14:paraId="0559B518" w14:textId="77777777" w:rsidR="00953A93" w:rsidRDefault="00953A93" w:rsidP="0009150E">
            <w:pPr>
              <w:jc w:val="center"/>
            </w:pPr>
          </w:p>
        </w:tc>
        <w:tc>
          <w:tcPr>
            <w:tcW w:w="3485" w:type="dxa"/>
            <w:gridSpan w:val="3"/>
            <w:shd w:val="clear" w:color="auto" w:fill="BFBFBF" w:themeFill="background1" w:themeFillShade="BF"/>
          </w:tcPr>
          <w:p w14:paraId="5D851B21" w14:textId="43D0C60C" w:rsidR="00953A93" w:rsidRPr="00390EEB" w:rsidRDefault="00953A93" w:rsidP="0009150E">
            <w:pPr>
              <w:jc w:val="center"/>
              <w:rPr>
                <w:sz w:val="20"/>
                <w:szCs w:val="20"/>
              </w:rPr>
            </w:pPr>
            <w:r w:rsidRPr="00953A93">
              <w:rPr>
                <w:sz w:val="20"/>
                <w:szCs w:val="18"/>
              </w:rPr>
              <w:t>Undamaged</w:t>
            </w:r>
          </w:p>
        </w:tc>
      </w:tr>
      <w:tr w:rsidR="00953A93" w:rsidRPr="00390EEB" w14:paraId="425FAD4D" w14:textId="77777777" w:rsidTr="0009150E">
        <w:tc>
          <w:tcPr>
            <w:tcW w:w="6220" w:type="dxa"/>
          </w:tcPr>
          <w:p w14:paraId="6F80C2CB" w14:textId="7C005947" w:rsidR="00953A93" w:rsidRDefault="00953A93" w:rsidP="0009150E">
            <w:r>
              <w:t xml:space="preserve">DocPac </w:t>
            </w:r>
            <w:r w:rsidR="006B367D">
              <w:t>Condition</w:t>
            </w:r>
          </w:p>
        </w:tc>
        <w:tc>
          <w:tcPr>
            <w:tcW w:w="3485" w:type="dxa"/>
            <w:gridSpan w:val="3"/>
          </w:tcPr>
          <w:p w14:paraId="39BDD34B" w14:textId="1103A354" w:rsidR="00953A93" w:rsidRPr="00390EEB" w:rsidRDefault="00953A93" w:rsidP="0009150E">
            <w:pPr>
              <w:jc w:val="center"/>
              <w:rPr>
                <w:szCs w:val="24"/>
              </w:rPr>
            </w:pPr>
            <w:r w:rsidRPr="00390EEB">
              <w:rPr>
                <w:rFonts w:asciiTheme="minorHAnsi" w:hAnsiTheme="minorHAnsi" w:cstheme="minorHAnsi"/>
                <w:noProof/>
                <w:szCs w:val="24"/>
              </w:rPr>
              <w:sym w:font="Wingdings" w:char="F071"/>
            </w:r>
          </w:p>
        </w:tc>
      </w:tr>
    </w:tbl>
    <w:p w14:paraId="24B766B4" w14:textId="5A41B54A" w:rsidR="000E3BDE" w:rsidRDefault="000E3BDE" w:rsidP="00F44DE8"/>
    <w:p w14:paraId="25D4C2E2" w14:textId="3A015B9E" w:rsidR="00F1357A" w:rsidRDefault="00F1357A" w:rsidP="00F1357A">
      <w:pPr>
        <w:pStyle w:val="Heading1"/>
      </w:pPr>
      <w:r>
        <w:t>Useful Google Searches:</w:t>
      </w:r>
    </w:p>
    <w:p w14:paraId="61248587" w14:textId="4A88CB48" w:rsidR="00F1357A" w:rsidRDefault="00503082" w:rsidP="00F1357A">
      <w:pPr>
        <w:pStyle w:val="ListParagraph"/>
        <w:numPr>
          <w:ilvl w:val="0"/>
          <w:numId w:val="50"/>
        </w:numPr>
      </w:pPr>
      <w:r>
        <w:t>How to use Headers/Footers/Styles in Microsoft Word (search one at a time)</w:t>
      </w:r>
    </w:p>
    <w:p w14:paraId="7CEB6BE9" w14:textId="1546F0F5" w:rsidR="00503082" w:rsidRDefault="00503082" w:rsidP="00F1357A">
      <w:pPr>
        <w:pStyle w:val="ListParagraph"/>
        <w:numPr>
          <w:ilvl w:val="0"/>
          <w:numId w:val="50"/>
        </w:numPr>
      </w:pPr>
      <w:r>
        <w:t>Reading JSON files in NodeJS</w:t>
      </w:r>
    </w:p>
    <w:p w14:paraId="5D96B108" w14:textId="285316E8" w:rsidR="00503082" w:rsidRDefault="00503082" w:rsidP="00F1357A">
      <w:pPr>
        <w:pStyle w:val="ListParagraph"/>
        <w:numPr>
          <w:ilvl w:val="0"/>
          <w:numId w:val="50"/>
        </w:numPr>
      </w:pPr>
      <w:r>
        <w:t>Writing to JSON files in NodeJS</w:t>
      </w:r>
    </w:p>
    <w:p w14:paraId="16A27D1A" w14:textId="2414BADA" w:rsidR="00503082" w:rsidRDefault="008D7BE9" w:rsidP="00F1357A">
      <w:pPr>
        <w:pStyle w:val="ListParagraph"/>
        <w:numPr>
          <w:ilvl w:val="0"/>
          <w:numId w:val="50"/>
        </w:numPr>
      </w:pPr>
      <w:r>
        <w:t>Javascript array push()</w:t>
      </w:r>
    </w:p>
    <w:p w14:paraId="4A51002E" w14:textId="30DBF357" w:rsidR="008D7BE9" w:rsidRDefault="008D7BE9" w:rsidP="00F1357A">
      <w:pPr>
        <w:pStyle w:val="ListParagraph"/>
        <w:numPr>
          <w:ilvl w:val="0"/>
          <w:numId w:val="50"/>
        </w:numPr>
      </w:pPr>
      <w:r>
        <w:t>Add elements to a Javascript array</w:t>
      </w:r>
    </w:p>
    <w:p w14:paraId="01132474" w14:textId="43A08642" w:rsidR="008D7BE9" w:rsidRDefault="008D7BE9" w:rsidP="00F1357A">
      <w:pPr>
        <w:pStyle w:val="ListParagraph"/>
        <w:numPr>
          <w:ilvl w:val="0"/>
          <w:numId w:val="50"/>
        </w:numPr>
      </w:pPr>
      <w:r>
        <w:t>Access properties of a Javascript Object</w:t>
      </w:r>
    </w:p>
    <w:p w14:paraId="004B5EC8" w14:textId="2F1363DA" w:rsidR="00CA2B62" w:rsidRDefault="00CA2B62" w:rsidP="00F1357A">
      <w:pPr>
        <w:pStyle w:val="ListParagraph"/>
        <w:numPr>
          <w:ilvl w:val="0"/>
          <w:numId w:val="50"/>
        </w:numPr>
      </w:pPr>
      <w:r>
        <w:t>How to parse JSON into Javascript Objects</w:t>
      </w:r>
    </w:p>
    <w:p w14:paraId="3269C146" w14:textId="505B46F9" w:rsidR="00CA2B62" w:rsidRDefault="00CA2B62" w:rsidP="00CA2B62">
      <w:pPr>
        <w:pStyle w:val="ListParagraph"/>
        <w:numPr>
          <w:ilvl w:val="0"/>
          <w:numId w:val="50"/>
        </w:numPr>
      </w:pPr>
      <w:proofErr w:type="spellStart"/>
      <w:r>
        <w:t>JSON.parse</w:t>
      </w:r>
      <w:proofErr w:type="spellEnd"/>
      <w:r>
        <w:t>()</w:t>
      </w:r>
    </w:p>
    <w:p w14:paraId="58BEA662" w14:textId="4D23F1A3" w:rsidR="002974CE" w:rsidRPr="00F1357A" w:rsidRDefault="002974CE" w:rsidP="00CA2B62">
      <w:pPr>
        <w:pStyle w:val="ListParagraph"/>
        <w:numPr>
          <w:ilvl w:val="0"/>
          <w:numId w:val="50"/>
        </w:numPr>
      </w:pPr>
      <w:r>
        <w:t>How to convert Javascript Objects into JSON string</w:t>
      </w:r>
    </w:p>
    <w:p w14:paraId="738CF2F1" w14:textId="76F9E609" w:rsidR="008D7BE9" w:rsidRDefault="00CA2B62" w:rsidP="00CA2B62">
      <w:pPr>
        <w:pStyle w:val="ListParagraph"/>
        <w:numPr>
          <w:ilvl w:val="0"/>
          <w:numId w:val="50"/>
        </w:numPr>
      </w:pPr>
      <w:proofErr w:type="spellStart"/>
      <w:r>
        <w:t>JSON.stringify</w:t>
      </w:r>
      <w:proofErr w:type="spellEnd"/>
      <w:r>
        <w:t>()</w:t>
      </w:r>
    </w:p>
    <w:p w14:paraId="0218BEB1" w14:textId="2317171C" w:rsidR="002974CE" w:rsidRDefault="002974CE" w:rsidP="00055377">
      <w:pPr>
        <w:pStyle w:val="ListParagraph"/>
        <w:numPr>
          <w:ilvl w:val="0"/>
          <w:numId w:val="50"/>
        </w:numPr>
      </w:pPr>
      <w:r>
        <w:t>Reading Query Parameters with ExpressJS</w:t>
      </w:r>
    </w:p>
    <w:sectPr w:rsidR="002974CE" w:rsidSect="00494219">
      <w:footerReference w:type="default" r:id="rId16"/>
      <w:pgSz w:w="12240" w:h="15840" w:orient="landscape" w:code="262"/>
      <w:pgMar w:top="720" w:right="1440" w:bottom="245" w:left="144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47C148" w14:textId="77777777" w:rsidR="00433324" w:rsidRDefault="00433324" w:rsidP="00D52BCD">
      <w:pPr>
        <w:spacing w:after="0" w:line="240" w:lineRule="auto"/>
      </w:pPr>
      <w:r>
        <w:separator/>
      </w:r>
    </w:p>
  </w:endnote>
  <w:endnote w:type="continuationSeparator" w:id="0">
    <w:p w14:paraId="7873FD04" w14:textId="77777777" w:rsidR="00433324" w:rsidRDefault="00433324" w:rsidP="00D52BCD">
      <w:pPr>
        <w:spacing w:after="0" w:line="240" w:lineRule="auto"/>
      </w:pPr>
      <w:r>
        <w:continuationSeparator/>
      </w:r>
    </w:p>
  </w:endnote>
  <w:endnote w:type="continuationNotice" w:id="1">
    <w:p w14:paraId="67ECE3B6" w14:textId="77777777" w:rsidR="00433324" w:rsidRDefault="0043332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Ubuntu">
    <w:altName w:val="Arial"/>
    <w:charset w:val="00"/>
    <w:family w:val="swiss"/>
    <w:pitch w:val="variable"/>
    <w:sig w:usb0="E00002FF" w:usb1="5000205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408" w:type="dxa"/>
      <w:tblInd w:w="-48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607"/>
      <w:gridCol w:w="3401"/>
      <w:gridCol w:w="2100"/>
      <w:gridCol w:w="2300"/>
    </w:tblGrid>
    <w:tr w:rsidR="00AF6DCC" w:rsidRPr="00451840" w14:paraId="04612A78" w14:textId="77777777" w:rsidTr="00A91645">
      <w:trPr>
        <w:trHeight w:val="332"/>
      </w:trPr>
      <w:tc>
        <w:tcPr>
          <w:tcW w:w="2607" w:type="dxa"/>
        </w:tcPr>
        <w:p w14:paraId="00FA90B9" w14:textId="77777777" w:rsidR="00AF6DCC" w:rsidRPr="00451840" w:rsidRDefault="00AF6DCC" w:rsidP="00AF6DCC">
          <w:pPr>
            <w:pStyle w:val="Footer"/>
            <w:jc w:val="center"/>
            <w:rPr>
              <w:sz w:val="16"/>
              <w:szCs w:val="16"/>
            </w:rPr>
          </w:pPr>
          <w:r w:rsidRPr="00451840">
            <w:rPr>
              <w:noProof/>
              <w:sz w:val="16"/>
              <w:szCs w:val="16"/>
            </w:rPr>
            <w:drawing>
              <wp:inline distT="0" distB="0" distL="0" distR="0" wp14:anchorId="1EA6FB1D" wp14:editId="06FC3FE3">
                <wp:extent cx="155575" cy="155575"/>
                <wp:effectExtent l="0" t="0" r="0" b="0"/>
                <wp:docPr id="34" name="Picture 34" descr="Download from clou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5" descr="Download from cloud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5575" cy="155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Pr="00451840">
            <w:rPr>
              <w:sz w:val="16"/>
              <w:szCs w:val="16"/>
            </w:rPr>
            <w:t>: Must download or upload</w:t>
          </w:r>
        </w:p>
      </w:tc>
      <w:tc>
        <w:tcPr>
          <w:tcW w:w="3401" w:type="dxa"/>
        </w:tcPr>
        <w:p w14:paraId="278EAF1F" w14:textId="77777777" w:rsidR="00AF6DCC" w:rsidRPr="00451840" w:rsidRDefault="00AF6DCC" w:rsidP="00AF6DCC">
          <w:pPr>
            <w:pStyle w:val="Footer"/>
            <w:jc w:val="center"/>
            <w:rPr>
              <w:noProof/>
              <w:sz w:val="16"/>
              <w:szCs w:val="16"/>
            </w:rPr>
          </w:pPr>
          <w:r w:rsidRPr="00451840">
            <w:rPr>
              <w:noProof/>
              <w:sz w:val="16"/>
              <w:szCs w:val="16"/>
            </w:rPr>
            <w:drawing>
              <wp:inline distT="0" distB="0" distL="0" distR="0" wp14:anchorId="162B8B5C" wp14:editId="1F8DFC20">
                <wp:extent cx="153909" cy="153909"/>
                <wp:effectExtent l="0" t="0" r="0" b="0"/>
                <wp:docPr id="35" name="Picture 35" descr="Eye Icon - Free Download at Icons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" descr="Eye Icon - Free Download at Icons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 flipV="1">
                          <a:off x="0" y="0"/>
                          <a:ext cx="155554" cy="1555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Pr="00451840">
            <w:rPr>
              <w:sz w:val="16"/>
              <w:szCs w:val="16"/>
            </w:rPr>
            <w:t>: Must be seen by student/teacher</w:t>
          </w:r>
        </w:p>
      </w:tc>
      <w:tc>
        <w:tcPr>
          <w:tcW w:w="2100" w:type="dxa"/>
        </w:tcPr>
        <w:p w14:paraId="27E10EA8" w14:textId="77777777" w:rsidR="00AF6DCC" w:rsidRPr="00451840" w:rsidRDefault="00AF6DCC" w:rsidP="00AF6DCC">
          <w:pPr>
            <w:pStyle w:val="Footer"/>
            <w:jc w:val="center"/>
            <w:rPr>
              <w:sz w:val="16"/>
              <w:szCs w:val="16"/>
            </w:rPr>
          </w:pPr>
          <w:r w:rsidRPr="00451840">
            <w:rPr>
              <w:noProof/>
              <w:sz w:val="16"/>
              <w:szCs w:val="16"/>
            </w:rPr>
            <w:drawing>
              <wp:inline distT="0" distB="0" distL="0" distR="0" wp14:anchorId="250E17D7" wp14:editId="28B56022">
                <wp:extent cx="129654" cy="129654"/>
                <wp:effectExtent l="0" t="0" r="3810" b="3810"/>
                <wp:docPr id="37" name="Picture 37" descr="C:\Users\csmith\AppData\Local\Microsoft\Windows\INetCache\Content.MSO\6867D38F.tm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 descr="C:\Users\csmith\AppData\Local\Microsoft\Windows\INetCache\Content.MSO\6867D38F.tmp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1642" cy="13164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Pr="00451840">
            <w:rPr>
              <w:sz w:val="16"/>
              <w:szCs w:val="16"/>
            </w:rPr>
            <w:t>: Must be printed out</w:t>
          </w:r>
        </w:p>
      </w:tc>
      <w:tc>
        <w:tcPr>
          <w:tcW w:w="2300" w:type="dxa"/>
        </w:tcPr>
        <w:p w14:paraId="7FFC1290" w14:textId="77777777" w:rsidR="00AF6DCC" w:rsidRPr="00451840" w:rsidRDefault="00AF6DCC" w:rsidP="00AF6DCC">
          <w:pPr>
            <w:pStyle w:val="Footer"/>
            <w:jc w:val="center"/>
            <w:rPr>
              <w:noProof/>
              <w:sz w:val="16"/>
              <w:szCs w:val="16"/>
            </w:rPr>
          </w:pPr>
          <w:r>
            <w:rPr>
              <w:noProof/>
            </w:rPr>
            <w:drawing>
              <wp:inline distT="0" distB="0" distL="0" distR="0" wp14:anchorId="5135C7B3" wp14:editId="6B5A5C52">
                <wp:extent cx="135802" cy="144030"/>
                <wp:effectExtent l="0" t="0" r="0" b="8890"/>
                <wp:docPr id="1" name="Picture 1" descr="Pencil Svg Png Icon Free Download (#376363 ..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Pencil Svg Png Icon Free Download (#376363 ...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1077" cy="18144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>
            <w:rPr>
              <w:noProof/>
              <w:sz w:val="16"/>
              <w:szCs w:val="16"/>
            </w:rPr>
            <w:t>: Will be graded manually</w:t>
          </w:r>
        </w:p>
      </w:tc>
    </w:tr>
  </w:tbl>
  <w:p w14:paraId="41218407" w14:textId="59EC2E0F" w:rsidR="00E71C8F" w:rsidRPr="00451840" w:rsidRDefault="00E71C8F" w:rsidP="008467D3">
    <w:pPr>
      <w:pStyle w:val="Footer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97DE92" w14:textId="77777777" w:rsidR="00433324" w:rsidRDefault="00433324" w:rsidP="00D52BCD">
      <w:pPr>
        <w:spacing w:after="0" w:line="240" w:lineRule="auto"/>
      </w:pPr>
      <w:r>
        <w:separator/>
      </w:r>
    </w:p>
  </w:footnote>
  <w:footnote w:type="continuationSeparator" w:id="0">
    <w:p w14:paraId="07AB07FE" w14:textId="77777777" w:rsidR="00433324" w:rsidRDefault="00433324" w:rsidP="00D52BCD">
      <w:pPr>
        <w:spacing w:after="0" w:line="240" w:lineRule="auto"/>
      </w:pPr>
      <w:r>
        <w:continuationSeparator/>
      </w:r>
    </w:p>
  </w:footnote>
  <w:footnote w:type="continuationNotice" w:id="1">
    <w:p w14:paraId="06E35A3B" w14:textId="77777777" w:rsidR="00433324" w:rsidRDefault="00433324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alt="Download from cloud" style="width:14.25pt;height:14.25pt;visibility:visible;mso-wrap-style:square" o:bullet="t">
        <v:imagedata r:id="rId1" o:title="Download from cloud"/>
      </v:shape>
    </w:pict>
  </w:numPicBullet>
  <w:numPicBullet w:numPicBulletId="1">
    <w:pict>
      <v:shape id="_x0000_i1027" type="#_x0000_t75" alt="Eye Icon - Free Download at Icons8" style="width:21.75pt;height:21.75pt;flip:y;visibility:visible;mso-wrap-style:square" o:bullet="t">
        <v:imagedata r:id="rId2" o:title="Eye Icon - Free Download at Icons8"/>
      </v:shape>
    </w:pict>
  </w:numPicBullet>
  <w:numPicBullet w:numPicBulletId="2">
    <w:pict>
      <v:shape id="_x0000_i1028" type="#_x0000_t75" alt="Pencil Svg Png Icon Free Download (#376363 ..." style="width:14.25pt;height:14.25pt;visibility:visible;mso-wrap-style:square" o:bullet="t">
        <v:imagedata r:id="rId3" o:title="Pencil Svg Png Icon Free Download (#376363 "/>
      </v:shape>
    </w:pict>
  </w:numPicBullet>
  <w:abstractNum w:abstractNumId="0" w15:restartNumberingAfterBreak="0">
    <w:nsid w:val="0017252B"/>
    <w:multiLevelType w:val="hybridMultilevel"/>
    <w:tmpl w:val="78586B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1A45E9"/>
    <w:multiLevelType w:val="hybridMultilevel"/>
    <w:tmpl w:val="7D0CBEE4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2" w15:restartNumberingAfterBreak="0">
    <w:nsid w:val="087A57AE"/>
    <w:multiLevelType w:val="hybridMultilevel"/>
    <w:tmpl w:val="115075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A24592"/>
    <w:multiLevelType w:val="hybridMultilevel"/>
    <w:tmpl w:val="7A1CE5E0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4" w15:restartNumberingAfterBreak="0">
    <w:nsid w:val="12086DAE"/>
    <w:multiLevelType w:val="hybridMultilevel"/>
    <w:tmpl w:val="DB7A6D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E507EF"/>
    <w:multiLevelType w:val="hybridMultilevel"/>
    <w:tmpl w:val="FA3EAC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0B5388"/>
    <w:multiLevelType w:val="hybridMultilevel"/>
    <w:tmpl w:val="B19C51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42250E"/>
    <w:multiLevelType w:val="hybridMultilevel"/>
    <w:tmpl w:val="7916C6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171CA2"/>
    <w:multiLevelType w:val="hybridMultilevel"/>
    <w:tmpl w:val="643E0B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7D6EDD"/>
    <w:multiLevelType w:val="hybridMultilevel"/>
    <w:tmpl w:val="E3F0F9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042B5C"/>
    <w:multiLevelType w:val="hybridMultilevel"/>
    <w:tmpl w:val="3CB411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0C6C5A"/>
    <w:multiLevelType w:val="hybridMultilevel"/>
    <w:tmpl w:val="72F21C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0ED6F3B"/>
    <w:multiLevelType w:val="hybridMultilevel"/>
    <w:tmpl w:val="DEFE51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11966C6"/>
    <w:multiLevelType w:val="hybridMultilevel"/>
    <w:tmpl w:val="037286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2DB756B"/>
    <w:multiLevelType w:val="hybridMultilevel"/>
    <w:tmpl w:val="939AF2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F2F666B"/>
    <w:multiLevelType w:val="hybridMultilevel"/>
    <w:tmpl w:val="D01C7F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1A42130"/>
    <w:multiLevelType w:val="hybridMultilevel"/>
    <w:tmpl w:val="BE1EFA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31740ED"/>
    <w:multiLevelType w:val="hybridMultilevel"/>
    <w:tmpl w:val="11D210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A5D315A"/>
    <w:multiLevelType w:val="hybridMultilevel"/>
    <w:tmpl w:val="0DF4947A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9" w15:restartNumberingAfterBreak="0">
    <w:nsid w:val="3F770667"/>
    <w:multiLevelType w:val="hybridMultilevel"/>
    <w:tmpl w:val="9DCC1E28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0" w15:restartNumberingAfterBreak="0">
    <w:nsid w:val="410B75AF"/>
    <w:multiLevelType w:val="hybridMultilevel"/>
    <w:tmpl w:val="2F16E3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19C51BA"/>
    <w:multiLevelType w:val="hybridMultilevel"/>
    <w:tmpl w:val="21B20A9A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2" w15:restartNumberingAfterBreak="0">
    <w:nsid w:val="43281E70"/>
    <w:multiLevelType w:val="hybridMultilevel"/>
    <w:tmpl w:val="DF94C2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66602E1"/>
    <w:multiLevelType w:val="hybridMultilevel"/>
    <w:tmpl w:val="9F2834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6CA67F2"/>
    <w:multiLevelType w:val="hybridMultilevel"/>
    <w:tmpl w:val="0DAE47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46DD5689"/>
    <w:multiLevelType w:val="hybridMultilevel"/>
    <w:tmpl w:val="17E896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7431700"/>
    <w:multiLevelType w:val="hybridMultilevel"/>
    <w:tmpl w:val="2EC48E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AE3236B"/>
    <w:multiLevelType w:val="hybridMultilevel"/>
    <w:tmpl w:val="DE201E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EF26E71"/>
    <w:multiLevelType w:val="hybridMultilevel"/>
    <w:tmpl w:val="61EE7D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12257A5"/>
    <w:multiLevelType w:val="hybridMultilevel"/>
    <w:tmpl w:val="4420FF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2BE1538"/>
    <w:multiLevelType w:val="hybridMultilevel"/>
    <w:tmpl w:val="85FC9204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1" w15:restartNumberingAfterBreak="0">
    <w:nsid w:val="539258DA"/>
    <w:multiLevelType w:val="hybridMultilevel"/>
    <w:tmpl w:val="84EA84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42C6FAA"/>
    <w:multiLevelType w:val="hybridMultilevel"/>
    <w:tmpl w:val="40AC5E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4AC08E1"/>
    <w:multiLevelType w:val="hybridMultilevel"/>
    <w:tmpl w:val="A970C4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55D18FD"/>
    <w:multiLevelType w:val="hybridMultilevel"/>
    <w:tmpl w:val="96AA7F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637417F"/>
    <w:multiLevelType w:val="hybridMultilevel"/>
    <w:tmpl w:val="714E52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7AE7712"/>
    <w:multiLevelType w:val="hybridMultilevel"/>
    <w:tmpl w:val="82241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8D2467B"/>
    <w:multiLevelType w:val="hybridMultilevel"/>
    <w:tmpl w:val="572EE2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A2B73B2"/>
    <w:multiLevelType w:val="hybridMultilevel"/>
    <w:tmpl w:val="AE2C39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AA53FBA"/>
    <w:multiLevelType w:val="hybridMultilevel"/>
    <w:tmpl w:val="E83841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3CF367F"/>
    <w:multiLevelType w:val="hybridMultilevel"/>
    <w:tmpl w:val="B5502C32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41" w15:restartNumberingAfterBreak="0">
    <w:nsid w:val="69A663DB"/>
    <w:multiLevelType w:val="hybridMultilevel"/>
    <w:tmpl w:val="15DAAA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A837DCB"/>
    <w:multiLevelType w:val="hybridMultilevel"/>
    <w:tmpl w:val="732CCE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ABE5826"/>
    <w:multiLevelType w:val="hybridMultilevel"/>
    <w:tmpl w:val="00A89142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44" w15:restartNumberingAfterBreak="0">
    <w:nsid w:val="6F1724C6"/>
    <w:multiLevelType w:val="hybridMultilevel"/>
    <w:tmpl w:val="1586F2F0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45" w15:restartNumberingAfterBreak="0">
    <w:nsid w:val="715B75F7"/>
    <w:multiLevelType w:val="hybridMultilevel"/>
    <w:tmpl w:val="AC3ACE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2573A26"/>
    <w:multiLevelType w:val="hybridMultilevel"/>
    <w:tmpl w:val="20A47F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3751957"/>
    <w:multiLevelType w:val="hybridMultilevel"/>
    <w:tmpl w:val="B12EBC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3BE0312"/>
    <w:multiLevelType w:val="hybridMultilevel"/>
    <w:tmpl w:val="0ECA97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FEA1437"/>
    <w:multiLevelType w:val="hybridMultilevel"/>
    <w:tmpl w:val="4BFA4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8"/>
  </w:num>
  <w:num w:numId="3">
    <w:abstractNumId w:val="43"/>
  </w:num>
  <w:num w:numId="4">
    <w:abstractNumId w:val="36"/>
  </w:num>
  <w:num w:numId="5">
    <w:abstractNumId w:val="9"/>
  </w:num>
  <w:num w:numId="6">
    <w:abstractNumId w:val="38"/>
  </w:num>
  <w:num w:numId="7">
    <w:abstractNumId w:val="16"/>
  </w:num>
  <w:num w:numId="8">
    <w:abstractNumId w:val="6"/>
  </w:num>
  <w:num w:numId="9">
    <w:abstractNumId w:val="46"/>
  </w:num>
  <w:num w:numId="10">
    <w:abstractNumId w:val="0"/>
  </w:num>
  <w:num w:numId="11">
    <w:abstractNumId w:val="49"/>
  </w:num>
  <w:num w:numId="12">
    <w:abstractNumId w:val="10"/>
  </w:num>
  <w:num w:numId="13">
    <w:abstractNumId w:val="1"/>
  </w:num>
  <w:num w:numId="14">
    <w:abstractNumId w:val="17"/>
  </w:num>
  <w:num w:numId="15">
    <w:abstractNumId w:val="35"/>
  </w:num>
  <w:num w:numId="16">
    <w:abstractNumId w:val="34"/>
  </w:num>
  <w:num w:numId="17">
    <w:abstractNumId w:val="42"/>
  </w:num>
  <w:num w:numId="18">
    <w:abstractNumId w:val="20"/>
  </w:num>
  <w:num w:numId="19">
    <w:abstractNumId w:val="37"/>
  </w:num>
  <w:num w:numId="20">
    <w:abstractNumId w:val="31"/>
  </w:num>
  <w:num w:numId="21">
    <w:abstractNumId w:val="30"/>
  </w:num>
  <w:num w:numId="22">
    <w:abstractNumId w:val="28"/>
  </w:num>
  <w:num w:numId="23">
    <w:abstractNumId w:val="15"/>
  </w:num>
  <w:num w:numId="24">
    <w:abstractNumId w:val="22"/>
  </w:num>
  <w:num w:numId="25">
    <w:abstractNumId w:val="7"/>
  </w:num>
  <w:num w:numId="26">
    <w:abstractNumId w:val="23"/>
  </w:num>
  <w:num w:numId="27">
    <w:abstractNumId w:val="4"/>
  </w:num>
  <w:num w:numId="28">
    <w:abstractNumId w:val="25"/>
  </w:num>
  <w:num w:numId="29">
    <w:abstractNumId w:val="12"/>
  </w:num>
  <w:num w:numId="30">
    <w:abstractNumId w:val="45"/>
  </w:num>
  <w:num w:numId="31">
    <w:abstractNumId w:val="26"/>
  </w:num>
  <w:num w:numId="32">
    <w:abstractNumId w:val="19"/>
  </w:num>
  <w:num w:numId="33">
    <w:abstractNumId w:val="41"/>
  </w:num>
  <w:num w:numId="34">
    <w:abstractNumId w:val="3"/>
  </w:num>
  <w:num w:numId="35">
    <w:abstractNumId w:val="40"/>
  </w:num>
  <w:num w:numId="36">
    <w:abstractNumId w:val="27"/>
  </w:num>
  <w:num w:numId="37">
    <w:abstractNumId w:val="44"/>
  </w:num>
  <w:num w:numId="38">
    <w:abstractNumId w:val="11"/>
  </w:num>
  <w:num w:numId="39">
    <w:abstractNumId w:val="32"/>
  </w:num>
  <w:num w:numId="40">
    <w:abstractNumId w:val="33"/>
  </w:num>
  <w:num w:numId="41">
    <w:abstractNumId w:val="24"/>
  </w:num>
  <w:num w:numId="42">
    <w:abstractNumId w:val="8"/>
  </w:num>
  <w:num w:numId="43">
    <w:abstractNumId w:val="2"/>
  </w:num>
  <w:num w:numId="44">
    <w:abstractNumId w:val="48"/>
  </w:num>
  <w:num w:numId="45">
    <w:abstractNumId w:val="14"/>
  </w:num>
  <w:num w:numId="46">
    <w:abstractNumId w:val="5"/>
  </w:num>
  <w:num w:numId="47">
    <w:abstractNumId w:val="39"/>
  </w:num>
  <w:num w:numId="48">
    <w:abstractNumId w:val="13"/>
  </w:num>
  <w:num w:numId="49">
    <w:abstractNumId w:val="47"/>
  </w:num>
  <w:num w:numId="50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bookFoldPrinting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5ABB"/>
    <w:rsid w:val="00002287"/>
    <w:rsid w:val="000027F9"/>
    <w:rsid w:val="00004184"/>
    <w:rsid w:val="0000454E"/>
    <w:rsid w:val="0000719D"/>
    <w:rsid w:val="00010BFA"/>
    <w:rsid w:val="00013132"/>
    <w:rsid w:val="000131B5"/>
    <w:rsid w:val="00013B0E"/>
    <w:rsid w:val="0001496C"/>
    <w:rsid w:val="00014A0F"/>
    <w:rsid w:val="00015199"/>
    <w:rsid w:val="000159C0"/>
    <w:rsid w:val="00016B2D"/>
    <w:rsid w:val="000173AF"/>
    <w:rsid w:val="000175C5"/>
    <w:rsid w:val="00017BB5"/>
    <w:rsid w:val="0002226B"/>
    <w:rsid w:val="000230A6"/>
    <w:rsid w:val="00023595"/>
    <w:rsid w:val="00024532"/>
    <w:rsid w:val="000274AA"/>
    <w:rsid w:val="00027567"/>
    <w:rsid w:val="00030F55"/>
    <w:rsid w:val="0003171B"/>
    <w:rsid w:val="00031908"/>
    <w:rsid w:val="00033996"/>
    <w:rsid w:val="00036287"/>
    <w:rsid w:val="00037B8F"/>
    <w:rsid w:val="00041A86"/>
    <w:rsid w:val="0004265F"/>
    <w:rsid w:val="000428A3"/>
    <w:rsid w:val="00043E2B"/>
    <w:rsid w:val="00044AD8"/>
    <w:rsid w:val="000453C2"/>
    <w:rsid w:val="00046EA0"/>
    <w:rsid w:val="0004751F"/>
    <w:rsid w:val="000508B6"/>
    <w:rsid w:val="0005132A"/>
    <w:rsid w:val="00051AFD"/>
    <w:rsid w:val="00052381"/>
    <w:rsid w:val="00053235"/>
    <w:rsid w:val="000541A7"/>
    <w:rsid w:val="00055377"/>
    <w:rsid w:val="00056A5B"/>
    <w:rsid w:val="00060EF0"/>
    <w:rsid w:val="000613B4"/>
    <w:rsid w:val="000615D5"/>
    <w:rsid w:val="000622AA"/>
    <w:rsid w:val="00062DFD"/>
    <w:rsid w:val="0006480B"/>
    <w:rsid w:val="00065BD4"/>
    <w:rsid w:val="0006608F"/>
    <w:rsid w:val="0006654C"/>
    <w:rsid w:val="00070605"/>
    <w:rsid w:val="000709FE"/>
    <w:rsid w:val="00071BF5"/>
    <w:rsid w:val="00073D92"/>
    <w:rsid w:val="000740CE"/>
    <w:rsid w:val="00075F30"/>
    <w:rsid w:val="000762A4"/>
    <w:rsid w:val="00076809"/>
    <w:rsid w:val="000771AA"/>
    <w:rsid w:val="00077ADB"/>
    <w:rsid w:val="00080077"/>
    <w:rsid w:val="00080D58"/>
    <w:rsid w:val="00081DF1"/>
    <w:rsid w:val="00082F69"/>
    <w:rsid w:val="000834DF"/>
    <w:rsid w:val="000844B7"/>
    <w:rsid w:val="0008585A"/>
    <w:rsid w:val="00087507"/>
    <w:rsid w:val="0008763D"/>
    <w:rsid w:val="000910E4"/>
    <w:rsid w:val="00091DF3"/>
    <w:rsid w:val="00091EBD"/>
    <w:rsid w:val="00091F00"/>
    <w:rsid w:val="000926E8"/>
    <w:rsid w:val="00093EC5"/>
    <w:rsid w:val="00095019"/>
    <w:rsid w:val="000953AF"/>
    <w:rsid w:val="00095BBA"/>
    <w:rsid w:val="0009672F"/>
    <w:rsid w:val="00096A27"/>
    <w:rsid w:val="000A15B4"/>
    <w:rsid w:val="000A1FEA"/>
    <w:rsid w:val="000A34D8"/>
    <w:rsid w:val="000A56CA"/>
    <w:rsid w:val="000A63CF"/>
    <w:rsid w:val="000B0B33"/>
    <w:rsid w:val="000B0C36"/>
    <w:rsid w:val="000B14B5"/>
    <w:rsid w:val="000B1D48"/>
    <w:rsid w:val="000B2233"/>
    <w:rsid w:val="000B2816"/>
    <w:rsid w:val="000B73AC"/>
    <w:rsid w:val="000B7D22"/>
    <w:rsid w:val="000C08ED"/>
    <w:rsid w:val="000C0F07"/>
    <w:rsid w:val="000C1A66"/>
    <w:rsid w:val="000C2AE3"/>
    <w:rsid w:val="000C32B0"/>
    <w:rsid w:val="000C3A63"/>
    <w:rsid w:val="000C512D"/>
    <w:rsid w:val="000C5253"/>
    <w:rsid w:val="000C574C"/>
    <w:rsid w:val="000C5EBF"/>
    <w:rsid w:val="000C69AA"/>
    <w:rsid w:val="000C76C0"/>
    <w:rsid w:val="000D0E4A"/>
    <w:rsid w:val="000D1A7B"/>
    <w:rsid w:val="000D2B13"/>
    <w:rsid w:val="000D3155"/>
    <w:rsid w:val="000D4A41"/>
    <w:rsid w:val="000D55DF"/>
    <w:rsid w:val="000D5B12"/>
    <w:rsid w:val="000D6345"/>
    <w:rsid w:val="000D6463"/>
    <w:rsid w:val="000D7EAC"/>
    <w:rsid w:val="000E0644"/>
    <w:rsid w:val="000E0F8E"/>
    <w:rsid w:val="000E16BA"/>
    <w:rsid w:val="000E1B33"/>
    <w:rsid w:val="000E2404"/>
    <w:rsid w:val="000E2CBB"/>
    <w:rsid w:val="000E32A6"/>
    <w:rsid w:val="000E3BDE"/>
    <w:rsid w:val="000E4ED4"/>
    <w:rsid w:val="000E5159"/>
    <w:rsid w:val="000E5CB2"/>
    <w:rsid w:val="000E5F4B"/>
    <w:rsid w:val="000E6E0E"/>
    <w:rsid w:val="000E7105"/>
    <w:rsid w:val="000E7A3B"/>
    <w:rsid w:val="000E7E27"/>
    <w:rsid w:val="000F1572"/>
    <w:rsid w:val="000F2D04"/>
    <w:rsid w:val="000F37AC"/>
    <w:rsid w:val="000F444A"/>
    <w:rsid w:val="000F4D59"/>
    <w:rsid w:val="000F68F2"/>
    <w:rsid w:val="000F6BD6"/>
    <w:rsid w:val="000F7CE7"/>
    <w:rsid w:val="00100451"/>
    <w:rsid w:val="00100DDF"/>
    <w:rsid w:val="00100E1C"/>
    <w:rsid w:val="00101D47"/>
    <w:rsid w:val="00101FA5"/>
    <w:rsid w:val="0010204C"/>
    <w:rsid w:val="00102946"/>
    <w:rsid w:val="00104B8A"/>
    <w:rsid w:val="0010638A"/>
    <w:rsid w:val="00107186"/>
    <w:rsid w:val="0010799F"/>
    <w:rsid w:val="00111BB2"/>
    <w:rsid w:val="00111C87"/>
    <w:rsid w:val="00111CD8"/>
    <w:rsid w:val="00111E0B"/>
    <w:rsid w:val="00115222"/>
    <w:rsid w:val="00115CCE"/>
    <w:rsid w:val="001176F8"/>
    <w:rsid w:val="00117DC2"/>
    <w:rsid w:val="0012047B"/>
    <w:rsid w:val="00120556"/>
    <w:rsid w:val="00120869"/>
    <w:rsid w:val="00120BE4"/>
    <w:rsid w:val="001212CF"/>
    <w:rsid w:val="00122D5F"/>
    <w:rsid w:val="00123229"/>
    <w:rsid w:val="00123AD1"/>
    <w:rsid w:val="0012593E"/>
    <w:rsid w:val="00125D80"/>
    <w:rsid w:val="00125DF8"/>
    <w:rsid w:val="001263D5"/>
    <w:rsid w:val="00126839"/>
    <w:rsid w:val="001271A5"/>
    <w:rsid w:val="0012772E"/>
    <w:rsid w:val="00127D62"/>
    <w:rsid w:val="00130A00"/>
    <w:rsid w:val="001310B4"/>
    <w:rsid w:val="00131967"/>
    <w:rsid w:val="00132A0C"/>
    <w:rsid w:val="00133139"/>
    <w:rsid w:val="00134433"/>
    <w:rsid w:val="001347ED"/>
    <w:rsid w:val="00134CBE"/>
    <w:rsid w:val="00135F97"/>
    <w:rsid w:val="00137698"/>
    <w:rsid w:val="00142D82"/>
    <w:rsid w:val="0014464A"/>
    <w:rsid w:val="001457B3"/>
    <w:rsid w:val="00150DBF"/>
    <w:rsid w:val="00151FA6"/>
    <w:rsid w:val="0015478D"/>
    <w:rsid w:val="00155AE4"/>
    <w:rsid w:val="0015625D"/>
    <w:rsid w:val="001577C6"/>
    <w:rsid w:val="001600E1"/>
    <w:rsid w:val="001609CB"/>
    <w:rsid w:val="0016152E"/>
    <w:rsid w:val="00161F86"/>
    <w:rsid w:val="00163AC6"/>
    <w:rsid w:val="00163E55"/>
    <w:rsid w:val="00164537"/>
    <w:rsid w:val="0016526A"/>
    <w:rsid w:val="001654CB"/>
    <w:rsid w:val="00166370"/>
    <w:rsid w:val="0017102C"/>
    <w:rsid w:val="0017147C"/>
    <w:rsid w:val="0017271B"/>
    <w:rsid w:val="0017491D"/>
    <w:rsid w:val="001756C0"/>
    <w:rsid w:val="00175A80"/>
    <w:rsid w:val="001762D1"/>
    <w:rsid w:val="001804EB"/>
    <w:rsid w:val="001807A8"/>
    <w:rsid w:val="00181063"/>
    <w:rsid w:val="001822A5"/>
    <w:rsid w:val="0018233B"/>
    <w:rsid w:val="001827CC"/>
    <w:rsid w:val="00182EA5"/>
    <w:rsid w:val="00183931"/>
    <w:rsid w:val="00184808"/>
    <w:rsid w:val="00184E5A"/>
    <w:rsid w:val="001902B1"/>
    <w:rsid w:val="001903FC"/>
    <w:rsid w:val="00190E45"/>
    <w:rsid w:val="00193826"/>
    <w:rsid w:val="00193FE4"/>
    <w:rsid w:val="00194E37"/>
    <w:rsid w:val="00195882"/>
    <w:rsid w:val="00196ABA"/>
    <w:rsid w:val="00196BC9"/>
    <w:rsid w:val="00197B48"/>
    <w:rsid w:val="001A0876"/>
    <w:rsid w:val="001A3CED"/>
    <w:rsid w:val="001A62CA"/>
    <w:rsid w:val="001A6995"/>
    <w:rsid w:val="001A6B74"/>
    <w:rsid w:val="001A6E05"/>
    <w:rsid w:val="001B0E2B"/>
    <w:rsid w:val="001B1582"/>
    <w:rsid w:val="001B2A86"/>
    <w:rsid w:val="001B5028"/>
    <w:rsid w:val="001B5436"/>
    <w:rsid w:val="001B63EE"/>
    <w:rsid w:val="001C29CD"/>
    <w:rsid w:val="001C341E"/>
    <w:rsid w:val="001C344B"/>
    <w:rsid w:val="001C35D8"/>
    <w:rsid w:val="001C3E48"/>
    <w:rsid w:val="001C43A6"/>
    <w:rsid w:val="001C4CFD"/>
    <w:rsid w:val="001C5A19"/>
    <w:rsid w:val="001C5A79"/>
    <w:rsid w:val="001C6B4A"/>
    <w:rsid w:val="001C71E6"/>
    <w:rsid w:val="001C727B"/>
    <w:rsid w:val="001C7A14"/>
    <w:rsid w:val="001D0D59"/>
    <w:rsid w:val="001D1EB8"/>
    <w:rsid w:val="001D1F7C"/>
    <w:rsid w:val="001D3149"/>
    <w:rsid w:val="001D52FC"/>
    <w:rsid w:val="001D7727"/>
    <w:rsid w:val="001D77C8"/>
    <w:rsid w:val="001E1C6E"/>
    <w:rsid w:val="001E3446"/>
    <w:rsid w:val="001E4DFD"/>
    <w:rsid w:val="001E4EDD"/>
    <w:rsid w:val="001E57DE"/>
    <w:rsid w:val="001E6547"/>
    <w:rsid w:val="001E69FE"/>
    <w:rsid w:val="001E73D1"/>
    <w:rsid w:val="001E7CBD"/>
    <w:rsid w:val="001F04D7"/>
    <w:rsid w:val="001F11D3"/>
    <w:rsid w:val="001F1CD4"/>
    <w:rsid w:val="001F53E0"/>
    <w:rsid w:val="001F639C"/>
    <w:rsid w:val="001F7F83"/>
    <w:rsid w:val="00201747"/>
    <w:rsid w:val="00202B47"/>
    <w:rsid w:val="0020300C"/>
    <w:rsid w:val="00203D4C"/>
    <w:rsid w:val="00204ACB"/>
    <w:rsid w:val="00204FE5"/>
    <w:rsid w:val="0020531F"/>
    <w:rsid w:val="00205477"/>
    <w:rsid w:val="00206AC8"/>
    <w:rsid w:val="00207680"/>
    <w:rsid w:val="0020789E"/>
    <w:rsid w:val="00210683"/>
    <w:rsid w:val="002114DB"/>
    <w:rsid w:val="00212248"/>
    <w:rsid w:val="0021254C"/>
    <w:rsid w:val="002128FD"/>
    <w:rsid w:val="00213F0E"/>
    <w:rsid w:val="00214099"/>
    <w:rsid w:val="00214D8A"/>
    <w:rsid w:val="00214E38"/>
    <w:rsid w:val="00215CF5"/>
    <w:rsid w:val="00216BAB"/>
    <w:rsid w:val="00216D9E"/>
    <w:rsid w:val="00217038"/>
    <w:rsid w:val="0021763F"/>
    <w:rsid w:val="00221852"/>
    <w:rsid w:val="0022211B"/>
    <w:rsid w:val="0022254E"/>
    <w:rsid w:val="002226CA"/>
    <w:rsid w:val="00222B92"/>
    <w:rsid w:val="00223025"/>
    <w:rsid w:val="002245B4"/>
    <w:rsid w:val="00224DD1"/>
    <w:rsid w:val="0022528E"/>
    <w:rsid w:val="0022777B"/>
    <w:rsid w:val="00227813"/>
    <w:rsid w:val="00230BFC"/>
    <w:rsid w:val="0023307F"/>
    <w:rsid w:val="00233B8F"/>
    <w:rsid w:val="002341D0"/>
    <w:rsid w:val="00234E25"/>
    <w:rsid w:val="0023688D"/>
    <w:rsid w:val="00237810"/>
    <w:rsid w:val="00240112"/>
    <w:rsid w:val="00240232"/>
    <w:rsid w:val="002416FD"/>
    <w:rsid w:val="00241929"/>
    <w:rsid w:val="00241C22"/>
    <w:rsid w:val="00243F58"/>
    <w:rsid w:val="00244675"/>
    <w:rsid w:val="0024558B"/>
    <w:rsid w:val="00245DF0"/>
    <w:rsid w:val="00251487"/>
    <w:rsid w:val="0025335C"/>
    <w:rsid w:val="00254576"/>
    <w:rsid w:val="00254BA5"/>
    <w:rsid w:val="00255076"/>
    <w:rsid w:val="0025543D"/>
    <w:rsid w:val="00255E4B"/>
    <w:rsid w:val="0025651F"/>
    <w:rsid w:val="002573E5"/>
    <w:rsid w:val="002578F6"/>
    <w:rsid w:val="00261A7B"/>
    <w:rsid w:val="002621A9"/>
    <w:rsid w:val="00262482"/>
    <w:rsid w:val="00262F22"/>
    <w:rsid w:val="00263599"/>
    <w:rsid w:val="00265289"/>
    <w:rsid w:val="00266224"/>
    <w:rsid w:val="00266FEB"/>
    <w:rsid w:val="00267A87"/>
    <w:rsid w:val="002700C7"/>
    <w:rsid w:val="0027117F"/>
    <w:rsid w:val="00272AD8"/>
    <w:rsid w:val="002738CD"/>
    <w:rsid w:val="00273ACC"/>
    <w:rsid w:val="00273CDC"/>
    <w:rsid w:val="00275E8F"/>
    <w:rsid w:val="00277E80"/>
    <w:rsid w:val="00277FAB"/>
    <w:rsid w:val="0028246F"/>
    <w:rsid w:val="002824B8"/>
    <w:rsid w:val="00283063"/>
    <w:rsid w:val="00285343"/>
    <w:rsid w:val="00285F8F"/>
    <w:rsid w:val="00286AA5"/>
    <w:rsid w:val="00286E46"/>
    <w:rsid w:val="00287AAF"/>
    <w:rsid w:val="002905B2"/>
    <w:rsid w:val="00290D3F"/>
    <w:rsid w:val="00291D5E"/>
    <w:rsid w:val="00292108"/>
    <w:rsid w:val="00292B19"/>
    <w:rsid w:val="002941B1"/>
    <w:rsid w:val="002941F0"/>
    <w:rsid w:val="00294E0C"/>
    <w:rsid w:val="002951E3"/>
    <w:rsid w:val="002974CE"/>
    <w:rsid w:val="002A2137"/>
    <w:rsid w:val="002A3693"/>
    <w:rsid w:val="002A491A"/>
    <w:rsid w:val="002A4AF3"/>
    <w:rsid w:val="002A55C6"/>
    <w:rsid w:val="002A686E"/>
    <w:rsid w:val="002A6E50"/>
    <w:rsid w:val="002A7B29"/>
    <w:rsid w:val="002A7D74"/>
    <w:rsid w:val="002A7FDC"/>
    <w:rsid w:val="002B0C1C"/>
    <w:rsid w:val="002B3140"/>
    <w:rsid w:val="002B319A"/>
    <w:rsid w:val="002B5005"/>
    <w:rsid w:val="002B52C7"/>
    <w:rsid w:val="002B593A"/>
    <w:rsid w:val="002B60BD"/>
    <w:rsid w:val="002B6894"/>
    <w:rsid w:val="002B6EE1"/>
    <w:rsid w:val="002B785F"/>
    <w:rsid w:val="002B7CEA"/>
    <w:rsid w:val="002C0EA8"/>
    <w:rsid w:val="002C19CB"/>
    <w:rsid w:val="002C342B"/>
    <w:rsid w:val="002C343D"/>
    <w:rsid w:val="002C35C5"/>
    <w:rsid w:val="002C35D2"/>
    <w:rsid w:val="002C428F"/>
    <w:rsid w:val="002C4391"/>
    <w:rsid w:val="002C4E8C"/>
    <w:rsid w:val="002C6091"/>
    <w:rsid w:val="002D014A"/>
    <w:rsid w:val="002D2557"/>
    <w:rsid w:val="002D27A4"/>
    <w:rsid w:val="002D361D"/>
    <w:rsid w:val="002D3CEE"/>
    <w:rsid w:val="002D4363"/>
    <w:rsid w:val="002D50A2"/>
    <w:rsid w:val="002D5D55"/>
    <w:rsid w:val="002D696E"/>
    <w:rsid w:val="002D6974"/>
    <w:rsid w:val="002D6E41"/>
    <w:rsid w:val="002E2233"/>
    <w:rsid w:val="002E2351"/>
    <w:rsid w:val="002E4310"/>
    <w:rsid w:val="002E44B4"/>
    <w:rsid w:val="002E5EAF"/>
    <w:rsid w:val="002E6E1D"/>
    <w:rsid w:val="002E6FF0"/>
    <w:rsid w:val="002E780A"/>
    <w:rsid w:val="002E78C1"/>
    <w:rsid w:val="002F1321"/>
    <w:rsid w:val="002F2406"/>
    <w:rsid w:val="002F2554"/>
    <w:rsid w:val="002F276B"/>
    <w:rsid w:val="002F51BB"/>
    <w:rsid w:val="002F6926"/>
    <w:rsid w:val="002F7B1D"/>
    <w:rsid w:val="0030005E"/>
    <w:rsid w:val="00300271"/>
    <w:rsid w:val="00301680"/>
    <w:rsid w:val="00302463"/>
    <w:rsid w:val="0030295A"/>
    <w:rsid w:val="00306C33"/>
    <w:rsid w:val="003070C4"/>
    <w:rsid w:val="003117D5"/>
    <w:rsid w:val="00311DD6"/>
    <w:rsid w:val="00311FD3"/>
    <w:rsid w:val="00313199"/>
    <w:rsid w:val="00313D93"/>
    <w:rsid w:val="00314436"/>
    <w:rsid w:val="0031461E"/>
    <w:rsid w:val="00314E25"/>
    <w:rsid w:val="0031521C"/>
    <w:rsid w:val="00316740"/>
    <w:rsid w:val="00316919"/>
    <w:rsid w:val="00322259"/>
    <w:rsid w:val="0032228F"/>
    <w:rsid w:val="00323F0A"/>
    <w:rsid w:val="00325360"/>
    <w:rsid w:val="003259D5"/>
    <w:rsid w:val="00325FF4"/>
    <w:rsid w:val="00326DD2"/>
    <w:rsid w:val="00326F1D"/>
    <w:rsid w:val="0032739E"/>
    <w:rsid w:val="00330375"/>
    <w:rsid w:val="00330FC5"/>
    <w:rsid w:val="00331B3E"/>
    <w:rsid w:val="00334A85"/>
    <w:rsid w:val="003356EF"/>
    <w:rsid w:val="00335931"/>
    <w:rsid w:val="00336264"/>
    <w:rsid w:val="00336D61"/>
    <w:rsid w:val="003372C6"/>
    <w:rsid w:val="00337FBE"/>
    <w:rsid w:val="00341574"/>
    <w:rsid w:val="00341CD1"/>
    <w:rsid w:val="00341D21"/>
    <w:rsid w:val="003422F2"/>
    <w:rsid w:val="00342783"/>
    <w:rsid w:val="00343618"/>
    <w:rsid w:val="00344732"/>
    <w:rsid w:val="00345039"/>
    <w:rsid w:val="00345974"/>
    <w:rsid w:val="003466DA"/>
    <w:rsid w:val="00346BFB"/>
    <w:rsid w:val="00346C4E"/>
    <w:rsid w:val="0034769A"/>
    <w:rsid w:val="00347820"/>
    <w:rsid w:val="00351364"/>
    <w:rsid w:val="003516D9"/>
    <w:rsid w:val="0035188F"/>
    <w:rsid w:val="00351F58"/>
    <w:rsid w:val="00353DEF"/>
    <w:rsid w:val="00353F14"/>
    <w:rsid w:val="0035504C"/>
    <w:rsid w:val="003610F8"/>
    <w:rsid w:val="0036119B"/>
    <w:rsid w:val="00361B67"/>
    <w:rsid w:val="00363516"/>
    <w:rsid w:val="00364ECC"/>
    <w:rsid w:val="00364FF1"/>
    <w:rsid w:val="00365EA0"/>
    <w:rsid w:val="00366D95"/>
    <w:rsid w:val="003678B7"/>
    <w:rsid w:val="00367E1C"/>
    <w:rsid w:val="00371AE9"/>
    <w:rsid w:val="00371BD9"/>
    <w:rsid w:val="00373283"/>
    <w:rsid w:val="00373BE0"/>
    <w:rsid w:val="00374C6F"/>
    <w:rsid w:val="00374EED"/>
    <w:rsid w:val="00375CCB"/>
    <w:rsid w:val="003761F5"/>
    <w:rsid w:val="00380B2B"/>
    <w:rsid w:val="003818A1"/>
    <w:rsid w:val="00382686"/>
    <w:rsid w:val="00384FC4"/>
    <w:rsid w:val="0038609F"/>
    <w:rsid w:val="003863C0"/>
    <w:rsid w:val="003863FD"/>
    <w:rsid w:val="0038658B"/>
    <w:rsid w:val="0038698C"/>
    <w:rsid w:val="00386C58"/>
    <w:rsid w:val="003872FF"/>
    <w:rsid w:val="00390EEB"/>
    <w:rsid w:val="00391AD2"/>
    <w:rsid w:val="0039316F"/>
    <w:rsid w:val="00393539"/>
    <w:rsid w:val="0039450B"/>
    <w:rsid w:val="003947A7"/>
    <w:rsid w:val="003A1799"/>
    <w:rsid w:val="003A201F"/>
    <w:rsid w:val="003A2DFF"/>
    <w:rsid w:val="003A3207"/>
    <w:rsid w:val="003A3AE5"/>
    <w:rsid w:val="003A5121"/>
    <w:rsid w:val="003A5195"/>
    <w:rsid w:val="003A6B24"/>
    <w:rsid w:val="003B048C"/>
    <w:rsid w:val="003B0E71"/>
    <w:rsid w:val="003B10DE"/>
    <w:rsid w:val="003B1E13"/>
    <w:rsid w:val="003B323F"/>
    <w:rsid w:val="003B37DF"/>
    <w:rsid w:val="003B578D"/>
    <w:rsid w:val="003B66E7"/>
    <w:rsid w:val="003C23B2"/>
    <w:rsid w:val="003C4510"/>
    <w:rsid w:val="003C6536"/>
    <w:rsid w:val="003C7EF4"/>
    <w:rsid w:val="003D0D99"/>
    <w:rsid w:val="003D1057"/>
    <w:rsid w:val="003D15E4"/>
    <w:rsid w:val="003D1CDB"/>
    <w:rsid w:val="003D2B14"/>
    <w:rsid w:val="003D2B29"/>
    <w:rsid w:val="003D3325"/>
    <w:rsid w:val="003D38E8"/>
    <w:rsid w:val="003D4829"/>
    <w:rsid w:val="003D4881"/>
    <w:rsid w:val="003D48F9"/>
    <w:rsid w:val="003D5D7F"/>
    <w:rsid w:val="003E2917"/>
    <w:rsid w:val="003E2D6C"/>
    <w:rsid w:val="003E3A57"/>
    <w:rsid w:val="003E3AC3"/>
    <w:rsid w:val="003E5145"/>
    <w:rsid w:val="003E527D"/>
    <w:rsid w:val="003E5920"/>
    <w:rsid w:val="003E7472"/>
    <w:rsid w:val="003F0C1F"/>
    <w:rsid w:val="003F148D"/>
    <w:rsid w:val="003F5A27"/>
    <w:rsid w:val="003F5ED7"/>
    <w:rsid w:val="003F63E7"/>
    <w:rsid w:val="003F6FE6"/>
    <w:rsid w:val="003F7608"/>
    <w:rsid w:val="003F7FDD"/>
    <w:rsid w:val="00400089"/>
    <w:rsid w:val="004023F8"/>
    <w:rsid w:val="0040313F"/>
    <w:rsid w:val="00404E72"/>
    <w:rsid w:val="00405CC9"/>
    <w:rsid w:val="00412605"/>
    <w:rsid w:val="00414360"/>
    <w:rsid w:val="004164CF"/>
    <w:rsid w:val="004203C7"/>
    <w:rsid w:val="00420B65"/>
    <w:rsid w:val="004212BB"/>
    <w:rsid w:val="00421867"/>
    <w:rsid w:val="00422070"/>
    <w:rsid w:val="00422319"/>
    <w:rsid w:val="004228BF"/>
    <w:rsid w:val="00422905"/>
    <w:rsid w:val="004245A4"/>
    <w:rsid w:val="00426BE8"/>
    <w:rsid w:val="004272C4"/>
    <w:rsid w:val="0042745E"/>
    <w:rsid w:val="004278E5"/>
    <w:rsid w:val="004303F4"/>
    <w:rsid w:val="004312F4"/>
    <w:rsid w:val="004324F3"/>
    <w:rsid w:val="00432D44"/>
    <w:rsid w:val="00433265"/>
    <w:rsid w:val="00433324"/>
    <w:rsid w:val="004360D6"/>
    <w:rsid w:val="00441743"/>
    <w:rsid w:val="00442CD2"/>
    <w:rsid w:val="00442CF5"/>
    <w:rsid w:val="00442D1C"/>
    <w:rsid w:val="00445C8C"/>
    <w:rsid w:val="004467EC"/>
    <w:rsid w:val="00446B4E"/>
    <w:rsid w:val="004514BF"/>
    <w:rsid w:val="00451595"/>
    <w:rsid w:val="00451840"/>
    <w:rsid w:val="004532A0"/>
    <w:rsid w:val="0045383E"/>
    <w:rsid w:val="00453A25"/>
    <w:rsid w:val="00454E48"/>
    <w:rsid w:val="00455565"/>
    <w:rsid w:val="00456779"/>
    <w:rsid w:val="0045758A"/>
    <w:rsid w:val="00457A0D"/>
    <w:rsid w:val="00457FE4"/>
    <w:rsid w:val="004601BE"/>
    <w:rsid w:val="00460AF0"/>
    <w:rsid w:val="00461C1D"/>
    <w:rsid w:val="00466040"/>
    <w:rsid w:val="00466BCB"/>
    <w:rsid w:val="00466C8C"/>
    <w:rsid w:val="00467B9F"/>
    <w:rsid w:val="0047022F"/>
    <w:rsid w:val="004707E9"/>
    <w:rsid w:val="0047143F"/>
    <w:rsid w:val="004737B7"/>
    <w:rsid w:val="004743C6"/>
    <w:rsid w:val="0047442A"/>
    <w:rsid w:val="0047554E"/>
    <w:rsid w:val="004757D2"/>
    <w:rsid w:val="00475DA0"/>
    <w:rsid w:val="00480839"/>
    <w:rsid w:val="004809D8"/>
    <w:rsid w:val="004814D4"/>
    <w:rsid w:val="00481AD8"/>
    <w:rsid w:val="00482B88"/>
    <w:rsid w:val="004842E3"/>
    <w:rsid w:val="00484F03"/>
    <w:rsid w:val="00485E14"/>
    <w:rsid w:val="00486C81"/>
    <w:rsid w:val="00486E2F"/>
    <w:rsid w:val="00490436"/>
    <w:rsid w:val="00490BF7"/>
    <w:rsid w:val="0049246D"/>
    <w:rsid w:val="00492D03"/>
    <w:rsid w:val="0049394F"/>
    <w:rsid w:val="00494219"/>
    <w:rsid w:val="00494441"/>
    <w:rsid w:val="00497B0A"/>
    <w:rsid w:val="004A0AC1"/>
    <w:rsid w:val="004A0C0D"/>
    <w:rsid w:val="004A128B"/>
    <w:rsid w:val="004A15D4"/>
    <w:rsid w:val="004A24DB"/>
    <w:rsid w:val="004A2A07"/>
    <w:rsid w:val="004A3853"/>
    <w:rsid w:val="004A408A"/>
    <w:rsid w:val="004A53DE"/>
    <w:rsid w:val="004A6642"/>
    <w:rsid w:val="004B07CB"/>
    <w:rsid w:val="004B1B3C"/>
    <w:rsid w:val="004B60FF"/>
    <w:rsid w:val="004C006B"/>
    <w:rsid w:val="004C1FBE"/>
    <w:rsid w:val="004C2DB0"/>
    <w:rsid w:val="004C3071"/>
    <w:rsid w:val="004C3193"/>
    <w:rsid w:val="004C346A"/>
    <w:rsid w:val="004C5EB9"/>
    <w:rsid w:val="004C5F84"/>
    <w:rsid w:val="004C6318"/>
    <w:rsid w:val="004C7273"/>
    <w:rsid w:val="004D0B99"/>
    <w:rsid w:val="004D1B8A"/>
    <w:rsid w:val="004D2826"/>
    <w:rsid w:val="004D3827"/>
    <w:rsid w:val="004D4028"/>
    <w:rsid w:val="004D7254"/>
    <w:rsid w:val="004E03DA"/>
    <w:rsid w:val="004E044F"/>
    <w:rsid w:val="004E0B55"/>
    <w:rsid w:val="004E3EA2"/>
    <w:rsid w:val="004E557A"/>
    <w:rsid w:val="004E6104"/>
    <w:rsid w:val="004E6A79"/>
    <w:rsid w:val="004E704F"/>
    <w:rsid w:val="004F0624"/>
    <w:rsid w:val="004F11A6"/>
    <w:rsid w:val="004F25D6"/>
    <w:rsid w:val="004F3014"/>
    <w:rsid w:val="004F3234"/>
    <w:rsid w:val="004F37C5"/>
    <w:rsid w:val="004F3AA4"/>
    <w:rsid w:val="004F59B2"/>
    <w:rsid w:val="004F6284"/>
    <w:rsid w:val="00501944"/>
    <w:rsid w:val="00502FB4"/>
    <w:rsid w:val="00503082"/>
    <w:rsid w:val="0050325C"/>
    <w:rsid w:val="00503C88"/>
    <w:rsid w:val="00503F9D"/>
    <w:rsid w:val="005058A2"/>
    <w:rsid w:val="00505EAE"/>
    <w:rsid w:val="00506DCD"/>
    <w:rsid w:val="005077BB"/>
    <w:rsid w:val="00507A9E"/>
    <w:rsid w:val="0051145B"/>
    <w:rsid w:val="005127E8"/>
    <w:rsid w:val="00513B97"/>
    <w:rsid w:val="00516846"/>
    <w:rsid w:val="00517AEF"/>
    <w:rsid w:val="00521CA5"/>
    <w:rsid w:val="00521FE9"/>
    <w:rsid w:val="00522456"/>
    <w:rsid w:val="00522955"/>
    <w:rsid w:val="00523CF8"/>
    <w:rsid w:val="0052422C"/>
    <w:rsid w:val="0052470B"/>
    <w:rsid w:val="00525026"/>
    <w:rsid w:val="005250C1"/>
    <w:rsid w:val="005269FE"/>
    <w:rsid w:val="00530549"/>
    <w:rsid w:val="00530C11"/>
    <w:rsid w:val="00533041"/>
    <w:rsid w:val="0053368C"/>
    <w:rsid w:val="00534005"/>
    <w:rsid w:val="005349E9"/>
    <w:rsid w:val="005368B7"/>
    <w:rsid w:val="00536EEB"/>
    <w:rsid w:val="0054071C"/>
    <w:rsid w:val="00542A25"/>
    <w:rsid w:val="00543DB1"/>
    <w:rsid w:val="00543E0F"/>
    <w:rsid w:val="00543F76"/>
    <w:rsid w:val="00545ABD"/>
    <w:rsid w:val="005473E4"/>
    <w:rsid w:val="00547B94"/>
    <w:rsid w:val="00547FA1"/>
    <w:rsid w:val="00552D18"/>
    <w:rsid w:val="005533C5"/>
    <w:rsid w:val="00553D04"/>
    <w:rsid w:val="00555102"/>
    <w:rsid w:val="005555B9"/>
    <w:rsid w:val="005559BA"/>
    <w:rsid w:val="005575DE"/>
    <w:rsid w:val="005576F0"/>
    <w:rsid w:val="005578B3"/>
    <w:rsid w:val="00557938"/>
    <w:rsid w:val="005606EC"/>
    <w:rsid w:val="00562035"/>
    <w:rsid w:val="00562118"/>
    <w:rsid w:val="00562256"/>
    <w:rsid w:val="00562C91"/>
    <w:rsid w:val="005640C9"/>
    <w:rsid w:val="00567737"/>
    <w:rsid w:val="00567BDA"/>
    <w:rsid w:val="0057146D"/>
    <w:rsid w:val="00571475"/>
    <w:rsid w:val="005720D7"/>
    <w:rsid w:val="00572691"/>
    <w:rsid w:val="005726D5"/>
    <w:rsid w:val="00572FED"/>
    <w:rsid w:val="00573D57"/>
    <w:rsid w:val="00576219"/>
    <w:rsid w:val="00576970"/>
    <w:rsid w:val="0057734F"/>
    <w:rsid w:val="00580217"/>
    <w:rsid w:val="00581F71"/>
    <w:rsid w:val="00582F00"/>
    <w:rsid w:val="0058681B"/>
    <w:rsid w:val="00587010"/>
    <w:rsid w:val="005903F1"/>
    <w:rsid w:val="005912C8"/>
    <w:rsid w:val="00592131"/>
    <w:rsid w:val="0059448F"/>
    <w:rsid w:val="005957A2"/>
    <w:rsid w:val="005957F5"/>
    <w:rsid w:val="00596115"/>
    <w:rsid w:val="005A13C3"/>
    <w:rsid w:val="005A2EE2"/>
    <w:rsid w:val="005A33B9"/>
    <w:rsid w:val="005A5545"/>
    <w:rsid w:val="005A5A70"/>
    <w:rsid w:val="005A629A"/>
    <w:rsid w:val="005A656A"/>
    <w:rsid w:val="005A65C8"/>
    <w:rsid w:val="005A6CB6"/>
    <w:rsid w:val="005A762A"/>
    <w:rsid w:val="005B2908"/>
    <w:rsid w:val="005B2BD1"/>
    <w:rsid w:val="005B2E12"/>
    <w:rsid w:val="005B317C"/>
    <w:rsid w:val="005B3401"/>
    <w:rsid w:val="005B4424"/>
    <w:rsid w:val="005B767A"/>
    <w:rsid w:val="005B7EEA"/>
    <w:rsid w:val="005C06C9"/>
    <w:rsid w:val="005C150B"/>
    <w:rsid w:val="005C1794"/>
    <w:rsid w:val="005C223C"/>
    <w:rsid w:val="005C3DED"/>
    <w:rsid w:val="005C584B"/>
    <w:rsid w:val="005D164B"/>
    <w:rsid w:val="005D19CA"/>
    <w:rsid w:val="005D20C2"/>
    <w:rsid w:val="005D530B"/>
    <w:rsid w:val="005D5855"/>
    <w:rsid w:val="005D5C20"/>
    <w:rsid w:val="005D713B"/>
    <w:rsid w:val="005D7642"/>
    <w:rsid w:val="005D769A"/>
    <w:rsid w:val="005D794B"/>
    <w:rsid w:val="005D7C4E"/>
    <w:rsid w:val="005E20A1"/>
    <w:rsid w:val="005F15FD"/>
    <w:rsid w:val="005F17B8"/>
    <w:rsid w:val="005F26F9"/>
    <w:rsid w:val="005F2FB6"/>
    <w:rsid w:val="005F339B"/>
    <w:rsid w:val="005F5B8A"/>
    <w:rsid w:val="005F5CD8"/>
    <w:rsid w:val="005F6089"/>
    <w:rsid w:val="005F6B7B"/>
    <w:rsid w:val="005F71F5"/>
    <w:rsid w:val="005F785E"/>
    <w:rsid w:val="0060077A"/>
    <w:rsid w:val="006058C0"/>
    <w:rsid w:val="00605ADB"/>
    <w:rsid w:val="00605C10"/>
    <w:rsid w:val="00607AFA"/>
    <w:rsid w:val="006101A6"/>
    <w:rsid w:val="0061076E"/>
    <w:rsid w:val="00611025"/>
    <w:rsid w:val="006114FE"/>
    <w:rsid w:val="00611700"/>
    <w:rsid w:val="006144F3"/>
    <w:rsid w:val="006148A5"/>
    <w:rsid w:val="00614C8E"/>
    <w:rsid w:val="00621582"/>
    <w:rsid w:val="0062221D"/>
    <w:rsid w:val="006227F9"/>
    <w:rsid w:val="00624482"/>
    <w:rsid w:val="006265E4"/>
    <w:rsid w:val="006271FF"/>
    <w:rsid w:val="0063124E"/>
    <w:rsid w:val="00632D98"/>
    <w:rsid w:val="00635DDB"/>
    <w:rsid w:val="006368A3"/>
    <w:rsid w:val="00636F85"/>
    <w:rsid w:val="00637F7D"/>
    <w:rsid w:val="00640392"/>
    <w:rsid w:val="00642EE7"/>
    <w:rsid w:val="00642FB5"/>
    <w:rsid w:val="006436AA"/>
    <w:rsid w:val="0064514E"/>
    <w:rsid w:val="00646F15"/>
    <w:rsid w:val="00650610"/>
    <w:rsid w:val="006507F6"/>
    <w:rsid w:val="00650817"/>
    <w:rsid w:val="00650E8E"/>
    <w:rsid w:val="0065104B"/>
    <w:rsid w:val="00651E2A"/>
    <w:rsid w:val="00652304"/>
    <w:rsid w:val="00652A9F"/>
    <w:rsid w:val="006540A1"/>
    <w:rsid w:val="006540FF"/>
    <w:rsid w:val="00654121"/>
    <w:rsid w:val="00654466"/>
    <w:rsid w:val="00655B3C"/>
    <w:rsid w:val="00655C23"/>
    <w:rsid w:val="00655EAF"/>
    <w:rsid w:val="00660B38"/>
    <w:rsid w:val="006611A5"/>
    <w:rsid w:val="006629A5"/>
    <w:rsid w:val="00662B55"/>
    <w:rsid w:val="006633D9"/>
    <w:rsid w:val="00663C54"/>
    <w:rsid w:val="00665245"/>
    <w:rsid w:val="006655B6"/>
    <w:rsid w:val="0066641E"/>
    <w:rsid w:val="00666C85"/>
    <w:rsid w:val="0066776B"/>
    <w:rsid w:val="006709C3"/>
    <w:rsid w:val="006716CC"/>
    <w:rsid w:val="00671D79"/>
    <w:rsid w:val="00671F86"/>
    <w:rsid w:val="006721CE"/>
    <w:rsid w:val="00673E0E"/>
    <w:rsid w:val="00673E4E"/>
    <w:rsid w:val="00674A30"/>
    <w:rsid w:val="00677807"/>
    <w:rsid w:val="006806C9"/>
    <w:rsid w:val="00681364"/>
    <w:rsid w:val="006817B7"/>
    <w:rsid w:val="006820BC"/>
    <w:rsid w:val="0068248D"/>
    <w:rsid w:val="006832C4"/>
    <w:rsid w:val="00683FF6"/>
    <w:rsid w:val="006842EA"/>
    <w:rsid w:val="0068544A"/>
    <w:rsid w:val="006857C7"/>
    <w:rsid w:val="00685E45"/>
    <w:rsid w:val="00692D31"/>
    <w:rsid w:val="00693FC6"/>
    <w:rsid w:val="00695299"/>
    <w:rsid w:val="006956D1"/>
    <w:rsid w:val="0069628B"/>
    <w:rsid w:val="0069791D"/>
    <w:rsid w:val="006A2FFD"/>
    <w:rsid w:val="006A461F"/>
    <w:rsid w:val="006A556B"/>
    <w:rsid w:val="006A5FD4"/>
    <w:rsid w:val="006A6913"/>
    <w:rsid w:val="006A786F"/>
    <w:rsid w:val="006A78FB"/>
    <w:rsid w:val="006B0898"/>
    <w:rsid w:val="006B1F62"/>
    <w:rsid w:val="006B34C1"/>
    <w:rsid w:val="006B367D"/>
    <w:rsid w:val="006B4169"/>
    <w:rsid w:val="006B52F0"/>
    <w:rsid w:val="006B52FE"/>
    <w:rsid w:val="006B5668"/>
    <w:rsid w:val="006B585A"/>
    <w:rsid w:val="006B5C46"/>
    <w:rsid w:val="006B63FD"/>
    <w:rsid w:val="006C0B15"/>
    <w:rsid w:val="006C1B3A"/>
    <w:rsid w:val="006C3857"/>
    <w:rsid w:val="006C39BC"/>
    <w:rsid w:val="006C4FC2"/>
    <w:rsid w:val="006C53BE"/>
    <w:rsid w:val="006C6F42"/>
    <w:rsid w:val="006D1648"/>
    <w:rsid w:val="006D1C28"/>
    <w:rsid w:val="006D1E22"/>
    <w:rsid w:val="006D2DB9"/>
    <w:rsid w:val="006D3570"/>
    <w:rsid w:val="006D3665"/>
    <w:rsid w:val="006D3F53"/>
    <w:rsid w:val="006D462D"/>
    <w:rsid w:val="006D531F"/>
    <w:rsid w:val="006D5A22"/>
    <w:rsid w:val="006D6977"/>
    <w:rsid w:val="006E02EA"/>
    <w:rsid w:val="006E03F4"/>
    <w:rsid w:val="006E06CE"/>
    <w:rsid w:val="006E1CEE"/>
    <w:rsid w:val="006E2BE7"/>
    <w:rsid w:val="006E42E1"/>
    <w:rsid w:val="006E5B0C"/>
    <w:rsid w:val="006E7FE8"/>
    <w:rsid w:val="006F14ED"/>
    <w:rsid w:val="006F2219"/>
    <w:rsid w:val="006F3384"/>
    <w:rsid w:val="006F52A6"/>
    <w:rsid w:val="006F63D0"/>
    <w:rsid w:val="006F6822"/>
    <w:rsid w:val="006F6B56"/>
    <w:rsid w:val="006F7377"/>
    <w:rsid w:val="006F7774"/>
    <w:rsid w:val="0070053D"/>
    <w:rsid w:val="00702A3C"/>
    <w:rsid w:val="00703237"/>
    <w:rsid w:val="00706487"/>
    <w:rsid w:val="00706B0F"/>
    <w:rsid w:val="0070765C"/>
    <w:rsid w:val="007076F8"/>
    <w:rsid w:val="00707F2C"/>
    <w:rsid w:val="007106C0"/>
    <w:rsid w:val="007117F4"/>
    <w:rsid w:val="0071202B"/>
    <w:rsid w:val="00713CA3"/>
    <w:rsid w:val="00714705"/>
    <w:rsid w:val="00714946"/>
    <w:rsid w:val="007149C2"/>
    <w:rsid w:val="007154AD"/>
    <w:rsid w:val="00715699"/>
    <w:rsid w:val="00717FDC"/>
    <w:rsid w:val="007202BF"/>
    <w:rsid w:val="00721444"/>
    <w:rsid w:val="00721DA0"/>
    <w:rsid w:val="007227D5"/>
    <w:rsid w:val="007229CC"/>
    <w:rsid w:val="007240B4"/>
    <w:rsid w:val="00724C8F"/>
    <w:rsid w:val="00725F96"/>
    <w:rsid w:val="007278C9"/>
    <w:rsid w:val="00732241"/>
    <w:rsid w:val="00733A46"/>
    <w:rsid w:val="00733A71"/>
    <w:rsid w:val="007343E3"/>
    <w:rsid w:val="00734926"/>
    <w:rsid w:val="00736F92"/>
    <w:rsid w:val="00743F3D"/>
    <w:rsid w:val="007468B9"/>
    <w:rsid w:val="00747398"/>
    <w:rsid w:val="00750B18"/>
    <w:rsid w:val="007520E4"/>
    <w:rsid w:val="007526DB"/>
    <w:rsid w:val="0075653B"/>
    <w:rsid w:val="007572D3"/>
    <w:rsid w:val="00761298"/>
    <w:rsid w:val="00761C9A"/>
    <w:rsid w:val="00763267"/>
    <w:rsid w:val="007652AF"/>
    <w:rsid w:val="00765D75"/>
    <w:rsid w:val="00770884"/>
    <w:rsid w:val="00770C88"/>
    <w:rsid w:val="00770E0E"/>
    <w:rsid w:val="00772021"/>
    <w:rsid w:val="00772787"/>
    <w:rsid w:val="007729D4"/>
    <w:rsid w:val="0077397E"/>
    <w:rsid w:val="00773ED3"/>
    <w:rsid w:val="00774137"/>
    <w:rsid w:val="00775A7F"/>
    <w:rsid w:val="00776FE3"/>
    <w:rsid w:val="00777C76"/>
    <w:rsid w:val="00777FA8"/>
    <w:rsid w:val="007838D0"/>
    <w:rsid w:val="00784375"/>
    <w:rsid w:val="007858E8"/>
    <w:rsid w:val="0078614B"/>
    <w:rsid w:val="00786E3B"/>
    <w:rsid w:val="00790871"/>
    <w:rsid w:val="00791189"/>
    <w:rsid w:val="007924EC"/>
    <w:rsid w:val="00792B9C"/>
    <w:rsid w:val="00793561"/>
    <w:rsid w:val="00793B68"/>
    <w:rsid w:val="00794273"/>
    <w:rsid w:val="0079470A"/>
    <w:rsid w:val="00795530"/>
    <w:rsid w:val="0079612E"/>
    <w:rsid w:val="00796431"/>
    <w:rsid w:val="00796CA3"/>
    <w:rsid w:val="00797779"/>
    <w:rsid w:val="007A110E"/>
    <w:rsid w:val="007A1D53"/>
    <w:rsid w:val="007A21FE"/>
    <w:rsid w:val="007A22C3"/>
    <w:rsid w:val="007A2786"/>
    <w:rsid w:val="007A2EF1"/>
    <w:rsid w:val="007A42DE"/>
    <w:rsid w:val="007A7BDF"/>
    <w:rsid w:val="007B0344"/>
    <w:rsid w:val="007B1718"/>
    <w:rsid w:val="007B55CC"/>
    <w:rsid w:val="007B66A4"/>
    <w:rsid w:val="007B6995"/>
    <w:rsid w:val="007B6C83"/>
    <w:rsid w:val="007B7F34"/>
    <w:rsid w:val="007C26BC"/>
    <w:rsid w:val="007C27A1"/>
    <w:rsid w:val="007C281F"/>
    <w:rsid w:val="007C2A43"/>
    <w:rsid w:val="007C2ADC"/>
    <w:rsid w:val="007C2C7C"/>
    <w:rsid w:val="007C3064"/>
    <w:rsid w:val="007C3DC3"/>
    <w:rsid w:val="007C6A56"/>
    <w:rsid w:val="007C74CC"/>
    <w:rsid w:val="007C756B"/>
    <w:rsid w:val="007C7B1B"/>
    <w:rsid w:val="007C7B5C"/>
    <w:rsid w:val="007D08AC"/>
    <w:rsid w:val="007D0C1E"/>
    <w:rsid w:val="007D0D61"/>
    <w:rsid w:val="007D5CDC"/>
    <w:rsid w:val="007D60C0"/>
    <w:rsid w:val="007D6AA7"/>
    <w:rsid w:val="007E013A"/>
    <w:rsid w:val="007E0425"/>
    <w:rsid w:val="007E3565"/>
    <w:rsid w:val="007E3783"/>
    <w:rsid w:val="007E37E1"/>
    <w:rsid w:val="007E7273"/>
    <w:rsid w:val="007E74CF"/>
    <w:rsid w:val="007E7A09"/>
    <w:rsid w:val="007E7A75"/>
    <w:rsid w:val="007F14F2"/>
    <w:rsid w:val="007F164F"/>
    <w:rsid w:val="007F1AC6"/>
    <w:rsid w:val="007F4EDC"/>
    <w:rsid w:val="007F5BA0"/>
    <w:rsid w:val="007F5D26"/>
    <w:rsid w:val="007F6182"/>
    <w:rsid w:val="007F69B3"/>
    <w:rsid w:val="007F7404"/>
    <w:rsid w:val="00800EBF"/>
    <w:rsid w:val="0080230C"/>
    <w:rsid w:val="00803CE9"/>
    <w:rsid w:val="0080699A"/>
    <w:rsid w:val="00806D77"/>
    <w:rsid w:val="008076C7"/>
    <w:rsid w:val="008106C8"/>
    <w:rsid w:val="00812A8D"/>
    <w:rsid w:val="008144DE"/>
    <w:rsid w:val="00815B59"/>
    <w:rsid w:val="00815E15"/>
    <w:rsid w:val="00815EDB"/>
    <w:rsid w:val="00816226"/>
    <w:rsid w:val="00820105"/>
    <w:rsid w:val="008204A9"/>
    <w:rsid w:val="008215F3"/>
    <w:rsid w:val="008218FD"/>
    <w:rsid w:val="00822DE1"/>
    <w:rsid w:val="00823179"/>
    <w:rsid w:val="00823B96"/>
    <w:rsid w:val="00823E77"/>
    <w:rsid w:val="0082485C"/>
    <w:rsid w:val="00825C32"/>
    <w:rsid w:val="00830D37"/>
    <w:rsid w:val="008319AE"/>
    <w:rsid w:val="0083284C"/>
    <w:rsid w:val="0083402F"/>
    <w:rsid w:val="00834D5E"/>
    <w:rsid w:val="00834E02"/>
    <w:rsid w:val="00836EF2"/>
    <w:rsid w:val="00837664"/>
    <w:rsid w:val="008379E0"/>
    <w:rsid w:val="00837AAC"/>
    <w:rsid w:val="00837B71"/>
    <w:rsid w:val="00837BB1"/>
    <w:rsid w:val="00843C42"/>
    <w:rsid w:val="0084420F"/>
    <w:rsid w:val="00846303"/>
    <w:rsid w:val="008467D3"/>
    <w:rsid w:val="008479B2"/>
    <w:rsid w:val="0085059A"/>
    <w:rsid w:val="00851661"/>
    <w:rsid w:val="008525FD"/>
    <w:rsid w:val="0085478B"/>
    <w:rsid w:val="00854819"/>
    <w:rsid w:val="008549D3"/>
    <w:rsid w:val="00856360"/>
    <w:rsid w:val="008566EF"/>
    <w:rsid w:val="00856A35"/>
    <w:rsid w:val="008577EE"/>
    <w:rsid w:val="0086091B"/>
    <w:rsid w:val="00862D4C"/>
    <w:rsid w:val="008645B1"/>
    <w:rsid w:val="00864F73"/>
    <w:rsid w:val="00872371"/>
    <w:rsid w:val="0087338C"/>
    <w:rsid w:val="008750F8"/>
    <w:rsid w:val="00876061"/>
    <w:rsid w:val="008773B1"/>
    <w:rsid w:val="008778FC"/>
    <w:rsid w:val="0088061D"/>
    <w:rsid w:val="0088086D"/>
    <w:rsid w:val="00880EA4"/>
    <w:rsid w:val="00883EFF"/>
    <w:rsid w:val="00884AD7"/>
    <w:rsid w:val="00885037"/>
    <w:rsid w:val="0088556C"/>
    <w:rsid w:val="008871C9"/>
    <w:rsid w:val="00887421"/>
    <w:rsid w:val="0088776E"/>
    <w:rsid w:val="0089146F"/>
    <w:rsid w:val="00891C55"/>
    <w:rsid w:val="00892187"/>
    <w:rsid w:val="008A2605"/>
    <w:rsid w:val="008A2692"/>
    <w:rsid w:val="008A6D96"/>
    <w:rsid w:val="008B1337"/>
    <w:rsid w:val="008B25B8"/>
    <w:rsid w:val="008B300C"/>
    <w:rsid w:val="008B3080"/>
    <w:rsid w:val="008B3614"/>
    <w:rsid w:val="008B6CC6"/>
    <w:rsid w:val="008B7B29"/>
    <w:rsid w:val="008B7E37"/>
    <w:rsid w:val="008B7F6D"/>
    <w:rsid w:val="008C16C4"/>
    <w:rsid w:val="008C2FDA"/>
    <w:rsid w:val="008C420F"/>
    <w:rsid w:val="008C600E"/>
    <w:rsid w:val="008D01B6"/>
    <w:rsid w:val="008D043B"/>
    <w:rsid w:val="008D299D"/>
    <w:rsid w:val="008D3900"/>
    <w:rsid w:val="008D3AAD"/>
    <w:rsid w:val="008D4718"/>
    <w:rsid w:val="008D4A2B"/>
    <w:rsid w:val="008D5C7B"/>
    <w:rsid w:val="008D6519"/>
    <w:rsid w:val="008D7226"/>
    <w:rsid w:val="008D77F5"/>
    <w:rsid w:val="008D7B95"/>
    <w:rsid w:val="008D7BE9"/>
    <w:rsid w:val="008E0925"/>
    <w:rsid w:val="008E0CCB"/>
    <w:rsid w:val="008E190D"/>
    <w:rsid w:val="008E23BF"/>
    <w:rsid w:val="008E2ABD"/>
    <w:rsid w:val="008E3355"/>
    <w:rsid w:val="008E6AFF"/>
    <w:rsid w:val="008F038F"/>
    <w:rsid w:val="008F0553"/>
    <w:rsid w:val="008F1725"/>
    <w:rsid w:val="008F3F5F"/>
    <w:rsid w:val="008F4E00"/>
    <w:rsid w:val="008F4EA5"/>
    <w:rsid w:val="008F552B"/>
    <w:rsid w:val="008F6053"/>
    <w:rsid w:val="008F7610"/>
    <w:rsid w:val="008F7AFB"/>
    <w:rsid w:val="00900B50"/>
    <w:rsid w:val="00900B6D"/>
    <w:rsid w:val="00901CB9"/>
    <w:rsid w:val="00903555"/>
    <w:rsid w:val="0090387E"/>
    <w:rsid w:val="00903B2D"/>
    <w:rsid w:val="00904C3F"/>
    <w:rsid w:val="009053DA"/>
    <w:rsid w:val="00906778"/>
    <w:rsid w:val="00906B07"/>
    <w:rsid w:val="00907832"/>
    <w:rsid w:val="009103D4"/>
    <w:rsid w:val="00910D03"/>
    <w:rsid w:val="0091119A"/>
    <w:rsid w:val="00914E32"/>
    <w:rsid w:val="00914F6B"/>
    <w:rsid w:val="00915E67"/>
    <w:rsid w:val="00915F7D"/>
    <w:rsid w:val="00916265"/>
    <w:rsid w:val="0091682D"/>
    <w:rsid w:val="00916BA9"/>
    <w:rsid w:val="00917A1D"/>
    <w:rsid w:val="00917B7A"/>
    <w:rsid w:val="00920D64"/>
    <w:rsid w:val="00921904"/>
    <w:rsid w:val="009233E0"/>
    <w:rsid w:val="00924886"/>
    <w:rsid w:val="0092491C"/>
    <w:rsid w:val="00926F0B"/>
    <w:rsid w:val="00926FEE"/>
    <w:rsid w:val="00927030"/>
    <w:rsid w:val="0092725E"/>
    <w:rsid w:val="00931154"/>
    <w:rsid w:val="00931BC4"/>
    <w:rsid w:val="00932790"/>
    <w:rsid w:val="00932ABF"/>
    <w:rsid w:val="00932C25"/>
    <w:rsid w:val="00933A80"/>
    <w:rsid w:val="00933BD3"/>
    <w:rsid w:val="00935118"/>
    <w:rsid w:val="00935579"/>
    <w:rsid w:val="009355B0"/>
    <w:rsid w:val="00937ABB"/>
    <w:rsid w:val="009405CD"/>
    <w:rsid w:val="009420E1"/>
    <w:rsid w:val="009426E4"/>
    <w:rsid w:val="00943D8B"/>
    <w:rsid w:val="00943F7A"/>
    <w:rsid w:val="009469B4"/>
    <w:rsid w:val="009471F8"/>
    <w:rsid w:val="0095124E"/>
    <w:rsid w:val="0095237F"/>
    <w:rsid w:val="009524AA"/>
    <w:rsid w:val="00952F35"/>
    <w:rsid w:val="00953000"/>
    <w:rsid w:val="0095311C"/>
    <w:rsid w:val="00953A93"/>
    <w:rsid w:val="00953B90"/>
    <w:rsid w:val="00954557"/>
    <w:rsid w:val="0095628D"/>
    <w:rsid w:val="00956D1B"/>
    <w:rsid w:val="00956F5E"/>
    <w:rsid w:val="009571D2"/>
    <w:rsid w:val="00957741"/>
    <w:rsid w:val="009609B4"/>
    <w:rsid w:val="00961CE4"/>
    <w:rsid w:val="00962AF5"/>
    <w:rsid w:val="00962F2A"/>
    <w:rsid w:val="00962F5F"/>
    <w:rsid w:val="00965D7C"/>
    <w:rsid w:val="0096623C"/>
    <w:rsid w:val="00967BE1"/>
    <w:rsid w:val="00970013"/>
    <w:rsid w:val="00970314"/>
    <w:rsid w:val="00971262"/>
    <w:rsid w:val="009748FC"/>
    <w:rsid w:val="0097492E"/>
    <w:rsid w:val="0097532F"/>
    <w:rsid w:val="009768EA"/>
    <w:rsid w:val="00976B11"/>
    <w:rsid w:val="009779A0"/>
    <w:rsid w:val="009813C0"/>
    <w:rsid w:val="0098352B"/>
    <w:rsid w:val="0098569D"/>
    <w:rsid w:val="0098782F"/>
    <w:rsid w:val="00987DFC"/>
    <w:rsid w:val="00990113"/>
    <w:rsid w:val="00991FC6"/>
    <w:rsid w:val="0099209D"/>
    <w:rsid w:val="009922EE"/>
    <w:rsid w:val="00992803"/>
    <w:rsid w:val="009928FD"/>
    <w:rsid w:val="0099447E"/>
    <w:rsid w:val="009956E4"/>
    <w:rsid w:val="00996EDE"/>
    <w:rsid w:val="00997DC2"/>
    <w:rsid w:val="009A05F4"/>
    <w:rsid w:val="009A1484"/>
    <w:rsid w:val="009A1B96"/>
    <w:rsid w:val="009A1DD6"/>
    <w:rsid w:val="009A32C5"/>
    <w:rsid w:val="009A36DD"/>
    <w:rsid w:val="009B0E31"/>
    <w:rsid w:val="009B1058"/>
    <w:rsid w:val="009B11AC"/>
    <w:rsid w:val="009B17E4"/>
    <w:rsid w:val="009B280F"/>
    <w:rsid w:val="009B2894"/>
    <w:rsid w:val="009B3457"/>
    <w:rsid w:val="009B43E3"/>
    <w:rsid w:val="009B4819"/>
    <w:rsid w:val="009B53CB"/>
    <w:rsid w:val="009B564D"/>
    <w:rsid w:val="009B6A0E"/>
    <w:rsid w:val="009B6E23"/>
    <w:rsid w:val="009C091B"/>
    <w:rsid w:val="009C0B5E"/>
    <w:rsid w:val="009C1DBB"/>
    <w:rsid w:val="009C440F"/>
    <w:rsid w:val="009C61E0"/>
    <w:rsid w:val="009C6F09"/>
    <w:rsid w:val="009D0247"/>
    <w:rsid w:val="009D3CDA"/>
    <w:rsid w:val="009D6A91"/>
    <w:rsid w:val="009D7577"/>
    <w:rsid w:val="009D7604"/>
    <w:rsid w:val="009D7C0E"/>
    <w:rsid w:val="009E04C6"/>
    <w:rsid w:val="009E1198"/>
    <w:rsid w:val="009E1929"/>
    <w:rsid w:val="009E2771"/>
    <w:rsid w:val="009E2994"/>
    <w:rsid w:val="009E2B03"/>
    <w:rsid w:val="009E54CE"/>
    <w:rsid w:val="009E5E42"/>
    <w:rsid w:val="009E6128"/>
    <w:rsid w:val="009F26A1"/>
    <w:rsid w:val="009F2D32"/>
    <w:rsid w:val="009F343B"/>
    <w:rsid w:val="009F4E4F"/>
    <w:rsid w:val="009F4F73"/>
    <w:rsid w:val="009F6244"/>
    <w:rsid w:val="009F71DC"/>
    <w:rsid w:val="009F7EDA"/>
    <w:rsid w:val="00A017C5"/>
    <w:rsid w:val="00A02559"/>
    <w:rsid w:val="00A05FBB"/>
    <w:rsid w:val="00A065C2"/>
    <w:rsid w:val="00A07AC1"/>
    <w:rsid w:val="00A1074C"/>
    <w:rsid w:val="00A12107"/>
    <w:rsid w:val="00A1329F"/>
    <w:rsid w:val="00A16B37"/>
    <w:rsid w:val="00A171A9"/>
    <w:rsid w:val="00A17A4E"/>
    <w:rsid w:val="00A17D8D"/>
    <w:rsid w:val="00A20A71"/>
    <w:rsid w:val="00A21932"/>
    <w:rsid w:val="00A222D8"/>
    <w:rsid w:val="00A2796B"/>
    <w:rsid w:val="00A30E4E"/>
    <w:rsid w:val="00A30E7E"/>
    <w:rsid w:val="00A314D6"/>
    <w:rsid w:val="00A338D4"/>
    <w:rsid w:val="00A34555"/>
    <w:rsid w:val="00A35AC9"/>
    <w:rsid w:val="00A401E9"/>
    <w:rsid w:val="00A408E7"/>
    <w:rsid w:val="00A4099B"/>
    <w:rsid w:val="00A41E67"/>
    <w:rsid w:val="00A4307D"/>
    <w:rsid w:val="00A44A75"/>
    <w:rsid w:val="00A451C5"/>
    <w:rsid w:val="00A461FC"/>
    <w:rsid w:val="00A466FD"/>
    <w:rsid w:val="00A47FB0"/>
    <w:rsid w:val="00A50C16"/>
    <w:rsid w:val="00A50C40"/>
    <w:rsid w:val="00A51B51"/>
    <w:rsid w:val="00A51C23"/>
    <w:rsid w:val="00A527E2"/>
    <w:rsid w:val="00A53D92"/>
    <w:rsid w:val="00A5573F"/>
    <w:rsid w:val="00A56A1B"/>
    <w:rsid w:val="00A576B5"/>
    <w:rsid w:val="00A57BF6"/>
    <w:rsid w:val="00A609D9"/>
    <w:rsid w:val="00A63408"/>
    <w:rsid w:val="00A65BCA"/>
    <w:rsid w:val="00A66D61"/>
    <w:rsid w:val="00A6772E"/>
    <w:rsid w:val="00A73175"/>
    <w:rsid w:val="00A739CE"/>
    <w:rsid w:val="00A7544E"/>
    <w:rsid w:val="00A76450"/>
    <w:rsid w:val="00A769D5"/>
    <w:rsid w:val="00A76B80"/>
    <w:rsid w:val="00A7780A"/>
    <w:rsid w:val="00A81412"/>
    <w:rsid w:val="00A83105"/>
    <w:rsid w:val="00A8416F"/>
    <w:rsid w:val="00A8440F"/>
    <w:rsid w:val="00A84F5F"/>
    <w:rsid w:val="00A85134"/>
    <w:rsid w:val="00A85499"/>
    <w:rsid w:val="00A85ABB"/>
    <w:rsid w:val="00A8613B"/>
    <w:rsid w:val="00A86FA8"/>
    <w:rsid w:val="00A873BD"/>
    <w:rsid w:val="00A90037"/>
    <w:rsid w:val="00A9015D"/>
    <w:rsid w:val="00A908BD"/>
    <w:rsid w:val="00A91227"/>
    <w:rsid w:val="00A921E1"/>
    <w:rsid w:val="00A93565"/>
    <w:rsid w:val="00A94B5D"/>
    <w:rsid w:val="00A95A00"/>
    <w:rsid w:val="00A97094"/>
    <w:rsid w:val="00AA0638"/>
    <w:rsid w:val="00AA1101"/>
    <w:rsid w:val="00AA3CE7"/>
    <w:rsid w:val="00AA594A"/>
    <w:rsid w:val="00AA5FCC"/>
    <w:rsid w:val="00AA629B"/>
    <w:rsid w:val="00AA6B53"/>
    <w:rsid w:val="00AA72D8"/>
    <w:rsid w:val="00AA7301"/>
    <w:rsid w:val="00AA7897"/>
    <w:rsid w:val="00AB059B"/>
    <w:rsid w:val="00AB09B9"/>
    <w:rsid w:val="00AB0BF6"/>
    <w:rsid w:val="00AB1312"/>
    <w:rsid w:val="00AB4768"/>
    <w:rsid w:val="00AB5CDF"/>
    <w:rsid w:val="00AB639F"/>
    <w:rsid w:val="00AC0664"/>
    <w:rsid w:val="00AC2404"/>
    <w:rsid w:val="00AC24A4"/>
    <w:rsid w:val="00AC3242"/>
    <w:rsid w:val="00AC71AE"/>
    <w:rsid w:val="00AC71D2"/>
    <w:rsid w:val="00AC79EE"/>
    <w:rsid w:val="00AD03A0"/>
    <w:rsid w:val="00AD2253"/>
    <w:rsid w:val="00AD3407"/>
    <w:rsid w:val="00AD49D9"/>
    <w:rsid w:val="00AD5BBC"/>
    <w:rsid w:val="00AD5BC0"/>
    <w:rsid w:val="00AD6155"/>
    <w:rsid w:val="00AD6A47"/>
    <w:rsid w:val="00AD7778"/>
    <w:rsid w:val="00AE1AFD"/>
    <w:rsid w:val="00AE2B62"/>
    <w:rsid w:val="00AE300D"/>
    <w:rsid w:val="00AE3954"/>
    <w:rsid w:val="00AE3E31"/>
    <w:rsid w:val="00AE5173"/>
    <w:rsid w:val="00AE59C9"/>
    <w:rsid w:val="00AE5D21"/>
    <w:rsid w:val="00AE738C"/>
    <w:rsid w:val="00AE7F54"/>
    <w:rsid w:val="00AF07F9"/>
    <w:rsid w:val="00AF0E0B"/>
    <w:rsid w:val="00AF2BF4"/>
    <w:rsid w:val="00AF4DA5"/>
    <w:rsid w:val="00AF5C7B"/>
    <w:rsid w:val="00AF61C8"/>
    <w:rsid w:val="00AF6DCC"/>
    <w:rsid w:val="00B03978"/>
    <w:rsid w:val="00B03EC2"/>
    <w:rsid w:val="00B042C7"/>
    <w:rsid w:val="00B045B4"/>
    <w:rsid w:val="00B046BD"/>
    <w:rsid w:val="00B0572A"/>
    <w:rsid w:val="00B05EC7"/>
    <w:rsid w:val="00B06BDE"/>
    <w:rsid w:val="00B0773A"/>
    <w:rsid w:val="00B1235C"/>
    <w:rsid w:val="00B131B6"/>
    <w:rsid w:val="00B15D97"/>
    <w:rsid w:val="00B2156B"/>
    <w:rsid w:val="00B223CE"/>
    <w:rsid w:val="00B22787"/>
    <w:rsid w:val="00B227F2"/>
    <w:rsid w:val="00B23024"/>
    <w:rsid w:val="00B24D01"/>
    <w:rsid w:val="00B265F2"/>
    <w:rsid w:val="00B266B9"/>
    <w:rsid w:val="00B26B96"/>
    <w:rsid w:val="00B2706B"/>
    <w:rsid w:val="00B27999"/>
    <w:rsid w:val="00B31D66"/>
    <w:rsid w:val="00B329BE"/>
    <w:rsid w:val="00B332BE"/>
    <w:rsid w:val="00B367D8"/>
    <w:rsid w:val="00B379BB"/>
    <w:rsid w:val="00B403D1"/>
    <w:rsid w:val="00B40F27"/>
    <w:rsid w:val="00B415BA"/>
    <w:rsid w:val="00B41CA6"/>
    <w:rsid w:val="00B42543"/>
    <w:rsid w:val="00B429BB"/>
    <w:rsid w:val="00B439E3"/>
    <w:rsid w:val="00B43ABA"/>
    <w:rsid w:val="00B4415E"/>
    <w:rsid w:val="00B441D5"/>
    <w:rsid w:val="00B44532"/>
    <w:rsid w:val="00B44562"/>
    <w:rsid w:val="00B455F0"/>
    <w:rsid w:val="00B46073"/>
    <w:rsid w:val="00B47503"/>
    <w:rsid w:val="00B50DF3"/>
    <w:rsid w:val="00B52DF4"/>
    <w:rsid w:val="00B533E3"/>
    <w:rsid w:val="00B55460"/>
    <w:rsid w:val="00B5788E"/>
    <w:rsid w:val="00B57E47"/>
    <w:rsid w:val="00B610AC"/>
    <w:rsid w:val="00B61471"/>
    <w:rsid w:val="00B623BC"/>
    <w:rsid w:val="00B62FDA"/>
    <w:rsid w:val="00B64227"/>
    <w:rsid w:val="00B64285"/>
    <w:rsid w:val="00B64ECD"/>
    <w:rsid w:val="00B6502D"/>
    <w:rsid w:val="00B666DB"/>
    <w:rsid w:val="00B66D72"/>
    <w:rsid w:val="00B67502"/>
    <w:rsid w:val="00B67547"/>
    <w:rsid w:val="00B7025C"/>
    <w:rsid w:val="00B70341"/>
    <w:rsid w:val="00B7166A"/>
    <w:rsid w:val="00B7185A"/>
    <w:rsid w:val="00B72439"/>
    <w:rsid w:val="00B73621"/>
    <w:rsid w:val="00B73B11"/>
    <w:rsid w:val="00B73C5C"/>
    <w:rsid w:val="00B77557"/>
    <w:rsid w:val="00B77B2E"/>
    <w:rsid w:val="00B77B8C"/>
    <w:rsid w:val="00B8087E"/>
    <w:rsid w:val="00B80C32"/>
    <w:rsid w:val="00B81826"/>
    <w:rsid w:val="00B8199E"/>
    <w:rsid w:val="00B81D81"/>
    <w:rsid w:val="00B81FDA"/>
    <w:rsid w:val="00B825DB"/>
    <w:rsid w:val="00B8367E"/>
    <w:rsid w:val="00B838A2"/>
    <w:rsid w:val="00B8456D"/>
    <w:rsid w:val="00B85262"/>
    <w:rsid w:val="00B9047B"/>
    <w:rsid w:val="00B916C0"/>
    <w:rsid w:val="00B926CD"/>
    <w:rsid w:val="00B9299A"/>
    <w:rsid w:val="00B93203"/>
    <w:rsid w:val="00B93885"/>
    <w:rsid w:val="00B9421E"/>
    <w:rsid w:val="00B95A14"/>
    <w:rsid w:val="00B95C96"/>
    <w:rsid w:val="00B967BE"/>
    <w:rsid w:val="00B96B4E"/>
    <w:rsid w:val="00B96EED"/>
    <w:rsid w:val="00B96FDC"/>
    <w:rsid w:val="00BA082E"/>
    <w:rsid w:val="00BA0A31"/>
    <w:rsid w:val="00BA122A"/>
    <w:rsid w:val="00BA1A63"/>
    <w:rsid w:val="00BA2577"/>
    <w:rsid w:val="00BA2682"/>
    <w:rsid w:val="00BA2DBF"/>
    <w:rsid w:val="00BA3D10"/>
    <w:rsid w:val="00BA49A2"/>
    <w:rsid w:val="00BA4B0E"/>
    <w:rsid w:val="00BA4DE2"/>
    <w:rsid w:val="00BA5437"/>
    <w:rsid w:val="00BA59CB"/>
    <w:rsid w:val="00BA6323"/>
    <w:rsid w:val="00BB0B44"/>
    <w:rsid w:val="00BB1304"/>
    <w:rsid w:val="00BB15ED"/>
    <w:rsid w:val="00BB196C"/>
    <w:rsid w:val="00BB2B14"/>
    <w:rsid w:val="00BB757F"/>
    <w:rsid w:val="00BB758F"/>
    <w:rsid w:val="00BC0675"/>
    <w:rsid w:val="00BC0B43"/>
    <w:rsid w:val="00BC18DB"/>
    <w:rsid w:val="00BC3AA9"/>
    <w:rsid w:val="00BC3E2B"/>
    <w:rsid w:val="00BC5534"/>
    <w:rsid w:val="00BC6176"/>
    <w:rsid w:val="00BC6F11"/>
    <w:rsid w:val="00BC771E"/>
    <w:rsid w:val="00BD01D1"/>
    <w:rsid w:val="00BD0ED2"/>
    <w:rsid w:val="00BD3840"/>
    <w:rsid w:val="00BD4406"/>
    <w:rsid w:val="00BD512E"/>
    <w:rsid w:val="00BD6744"/>
    <w:rsid w:val="00BD6924"/>
    <w:rsid w:val="00BD7E5D"/>
    <w:rsid w:val="00BE0EE3"/>
    <w:rsid w:val="00BE1057"/>
    <w:rsid w:val="00BE279F"/>
    <w:rsid w:val="00BE2B5D"/>
    <w:rsid w:val="00BE3B82"/>
    <w:rsid w:val="00BE497F"/>
    <w:rsid w:val="00BE50A3"/>
    <w:rsid w:val="00BF183C"/>
    <w:rsid w:val="00BF2361"/>
    <w:rsid w:val="00BF49D6"/>
    <w:rsid w:val="00BF4ED8"/>
    <w:rsid w:val="00BF5800"/>
    <w:rsid w:val="00BF5C4D"/>
    <w:rsid w:val="00BF5D42"/>
    <w:rsid w:val="00BF5F7B"/>
    <w:rsid w:val="00BF684A"/>
    <w:rsid w:val="00BF6C9E"/>
    <w:rsid w:val="00C00437"/>
    <w:rsid w:val="00C0077B"/>
    <w:rsid w:val="00C00843"/>
    <w:rsid w:val="00C01346"/>
    <w:rsid w:val="00C01787"/>
    <w:rsid w:val="00C01A34"/>
    <w:rsid w:val="00C03E28"/>
    <w:rsid w:val="00C04017"/>
    <w:rsid w:val="00C04FB9"/>
    <w:rsid w:val="00C055DB"/>
    <w:rsid w:val="00C11B7C"/>
    <w:rsid w:val="00C12375"/>
    <w:rsid w:val="00C12BA6"/>
    <w:rsid w:val="00C12C95"/>
    <w:rsid w:val="00C136C6"/>
    <w:rsid w:val="00C14247"/>
    <w:rsid w:val="00C14532"/>
    <w:rsid w:val="00C15083"/>
    <w:rsid w:val="00C15650"/>
    <w:rsid w:val="00C178D1"/>
    <w:rsid w:val="00C17BB9"/>
    <w:rsid w:val="00C17D6A"/>
    <w:rsid w:val="00C20C43"/>
    <w:rsid w:val="00C25D91"/>
    <w:rsid w:val="00C25F70"/>
    <w:rsid w:val="00C272BF"/>
    <w:rsid w:val="00C302E8"/>
    <w:rsid w:val="00C31C3A"/>
    <w:rsid w:val="00C31F80"/>
    <w:rsid w:val="00C320C9"/>
    <w:rsid w:val="00C322BA"/>
    <w:rsid w:val="00C335F8"/>
    <w:rsid w:val="00C337D1"/>
    <w:rsid w:val="00C338B8"/>
    <w:rsid w:val="00C40448"/>
    <w:rsid w:val="00C42A1F"/>
    <w:rsid w:val="00C42FDF"/>
    <w:rsid w:val="00C445DB"/>
    <w:rsid w:val="00C44609"/>
    <w:rsid w:val="00C454F9"/>
    <w:rsid w:val="00C45954"/>
    <w:rsid w:val="00C46D58"/>
    <w:rsid w:val="00C471BA"/>
    <w:rsid w:val="00C5000D"/>
    <w:rsid w:val="00C51394"/>
    <w:rsid w:val="00C524A4"/>
    <w:rsid w:val="00C52B29"/>
    <w:rsid w:val="00C547E8"/>
    <w:rsid w:val="00C5596F"/>
    <w:rsid w:val="00C55EA9"/>
    <w:rsid w:val="00C575A7"/>
    <w:rsid w:val="00C60588"/>
    <w:rsid w:val="00C60FC9"/>
    <w:rsid w:val="00C6129C"/>
    <w:rsid w:val="00C6231F"/>
    <w:rsid w:val="00C629E0"/>
    <w:rsid w:val="00C62DA1"/>
    <w:rsid w:val="00C643F2"/>
    <w:rsid w:val="00C647A5"/>
    <w:rsid w:val="00C6542E"/>
    <w:rsid w:val="00C67EE6"/>
    <w:rsid w:val="00C71474"/>
    <w:rsid w:val="00C718C1"/>
    <w:rsid w:val="00C71ED1"/>
    <w:rsid w:val="00C72B6C"/>
    <w:rsid w:val="00C75156"/>
    <w:rsid w:val="00C751D5"/>
    <w:rsid w:val="00C75D34"/>
    <w:rsid w:val="00C768B0"/>
    <w:rsid w:val="00C7711C"/>
    <w:rsid w:val="00C77AE4"/>
    <w:rsid w:val="00C77F57"/>
    <w:rsid w:val="00C80AAD"/>
    <w:rsid w:val="00C80D8C"/>
    <w:rsid w:val="00C81F63"/>
    <w:rsid w:val="00C8328D"/>
    <w:rsid w:val="00C87469"/>
    <w:rsid w:val="00C900E5"/>
    <w:rsid w:val="00C905AF"/>
    <w:rsid w:val="00C91523"/>
    <w:rsid w:val="00C925F6"/>
    <w:rsid w:val="00C93A3E"/>
    <w:rsid w:val="00C95346"/>
    <w:rsid w:val="00C972E6"/>
    <w:rsid w:val="00C97450"/>
    <w:rsid w:val="00CA0CD3"/>
    <w:rsid w:val="00CA0EA3"/>
    <w:rsid w:val="00CA172E"/>
    <w:rsid w:val="00CA1DEE"/>
    <w:rsid w:val="00CA27FD"/>
    <w:rsid w:val="00CA2B41"/>
    <w:rsid w:val="00CA2B62"/>
    <w:rsid w:val="00CA5C0A"/>
    <w:rsid w:val="00CA746D"/>
    <w:rsid w:val="00CB111F"/>
    <w:rsid w:val="00CB1750"/>
    <w:rsid w:val="00CB17EF"/>
    <w:rsid w:val="00CB337F"/>
    <w:rsid w:val="00CB49DC"/>
    <w:rsid w:val="00CB4E08"/>
    <w:rsid w:val="00CB5FD6"/>
    <w:rsid w:val="00CB66CB"/>
    <w:rsid w:val="00CC012F"/>
    <w:rsid w:val="00CC1A20"/>
    <w:rsid w:val="00CC54A5"/>
    <w:rsid w:val="00CC5CC8"/>
    <w:rsid w:val="00CC7A2C"/>
    <w:rsid w:val="00CD08DB"/>
    <w:rsid w:val="00CD1386"/>
    <w:rsid w:val="00CD1CEF"/>
    <w:rsid w:val="00CD220F"/>
    <w:rsid w:val="00CD481E"/>
    <w:rsid w:val="00CD4989"/>
    <w:rsid w:val="00CD5DC1"/>
    <w:rsid w:val="00CD6315"/>
    <w:rsid w:val="00CD63EC"/>
    <w:rsid w:val="00CD7C85"/>
    <w:rsid w:val="00CE08A5"/>
    <w:rsid w:val="00CE12B1"/>
    <w:rsid w:val="00CE13A1"/>
    <w:rsid w:val="00CE2837"/>
    <w:rsid w:val="00CE310A"/>
    <w:rsid w:val="00CE4C87"/>
    <w:rsid w:val="00CE572E"/>
    <w:rsid w:val="00CE5B0E"/>
    <w:rsid w:val="00CE6788"/>
    <w:rsid w:val="00CE6CD9"/>
    <w:rsid w:val="00CF038D"/>
    <w:rsid w:val="00CF0FAD"/>
    <w:rsid w:val="00CF2C10"/>
    <w:rsid w:val="00CF3DF1"/>
    <w:rsid w:val="00CF5EE6"/>
    <w:rsid w:val="00D006E1"/>
    <w:rsid w:val="00D016BD"/>
    <w:rsid w:val="00D016CD"/>
    <w:rsid w:val="00D01ABC"/>
    <w:rsid w:val="00D03751"/>
    <w:rsid w:val="00D0459C"/>
    <w:rsid w:val="00D05BBF"/>
    <w:rsid w:val="00D116AE"/>
    <w:rsid w:val="00D11DAC"/>
    <w:rsid w:val="00D14F8B"/>
    <w:rsid w:val="00D1572F"/>
    <w:rsid w:val="00D159B9"/>
    <w:rsid w:val="00D15D38"/>
    <w:rsid w:val="00D16024"/>
    <w:rsid w:val="00D1624B"/>
    <w:rsid w:val="00D16F6E"/>
    <w:rsid w:val="00D1777B"/>
    <w:rsid w:val="00D20857"/>
    <w:rsid w:val="00D22E4C"/>
    <w:rsid w:val="00D261E2"/>
    <w:rsid w:val="00D27E3C"/>
    <w:rsid w:val="00D32065"/>
    <w:rsid w:val="00D3254C"/>
    <w:rsid w:val="00D34F35"/>
    <w:rsid w:val="00D35D7E"/>
    <w:rsid w:val="00D3640C"/>
    <w:rsid w:val="00D36AC0"/>
    <w:rsid w:val="00D378F6"/>
    <w:rsid w:val="00D42944"/>
    <w:rsid w:val="00D4294E"/>
    <w:rsid w:val="00D43455"/>
    <w:rsid w:val="00D435D0"/>
    <w:rsid w:val="00D442BC"/>
    <w:rsid w:val="00D44581"/>
    <w:rsid w:val="00D45659"/>
    <w:rsid w:val="00D462B7"/>
    <w:rsid w:val="00D46C4F"/>
    <w:rsid w:val="00D51BB8"/>
    <w:rsid w:val="00D52BCD"/>
    <w:rsid w:val="00D536E3"/>
    <w:rsid w:val="00D53A31"/>
    <w:rsid w:val="00D54275"/>
    <w:rsid w:val="00D571A4"/>
    <w:rsid w:val="00D57560"/>
    <w:rsid w:val="00D623E0"/>
    <w:rsid w:val="00D62B3F"/>
    <w:rsid w:val="00D646D9"/>
    <w:rsid w:val="00D6472C"/>
    <w:rsid w:val="00D653D7"/>
    <w:rsid w:val="00D66700"/>
    <w:rsid w:val="00D67771"/>
    <w:rsid w:val="00D713DA"/>
    <w:rsid w:val="00D71449"/>
    <w:rsid w:val="00D71788"/>
    <w:rsid w:val="00D71825"/>
    <w:rsid w:val="00D71A24"/>
    <w:rsid w:val="00D72B03"/>
    <w:rsid w:val="00D7339B"/>
    <w:rsid w:val="00D73D19"/>
    <w:rsid w:val="00D74D5C"/>
    <w:rsid w:val="00D75624"/>
    <w:rsid w:val="00D75CEF"/>
    <w:rsid w:val="00D75E4C"/>
    <w:rsid w:val="00D76233"/>
    <w:rsid w:val="00D8049A"/>
    <w:rsid w:val="00D808C9"/>
    <w:rsid w:val="00D80D97"/>
    <w:rsid w:val="00D814F5"/>
    <w:rsid w:val="00D821F6"/>
    <w:rsid w:val="00D83881"/>
    <w:rsid w:val="00D84EB7"/>
    <w:rsid w:val="00D851F0"/>
    <w:rsid w:val="00D8553B"/>
    <w:rsid w:val="00D85C50"/>
    <w:rsid w:val="00D8618B"/>
    <w:rsid w:val="00D91334"/>
    <w:rsid w:val="00D926EA"/>
    <w:rsid w:val="00D9462B"/>
    <w:rsid w:val="00D952EE"/>
    <w:rsid w:val="00D962F8"/>
    <w:rsid w:val="00D972CE"/>
    <w:rsid w:val="00D97A14"/>
    <w:rsid w:val="00DA0E85"/>
    <w:rsid w:val="00DA231A"/>
    <w:rsid w:val="00DA3A70"/>
    <w:rsid w:val="00DA3C22"/>
    <w:rsid w:val="00DA4BF3"/>
    <w:rsid w:val="00DA4CF4"/>
    <w:rsid w:val="00DA69A7"/>
    <w:rsid w:val="00DA71EF"/>
    <w:rsid w:val="00DB0186"/>
    <w:rsid w:val="00DB0B60"/>
    <w:rsid w:val="00DB35D1"/>
    <w:rsid w:val="00DB4EC1"/>
    <w:rsid w:val="00DB63CD"/>
    <w:rsid w:val="00DB6485"/>
    <w:rsid w:val="00DC0187"/>
    <w:rsid w:val="00DC08E6"/>
    <w:rsid w:val="00DC0BBA"/>
    <w:rsid w:val="00DC0BE2"/>
    <w:rsid w:val="00DC0C7D"/>
    <w:rsid w:val="00DC3105"/>
    <w:rsid w:val="00DC3BB7"/>
    <w:rsid w:val="00DC4A4B"/>
    <w:rsid w:val="00DC5017"/>
    <w:rsid w:val="00DC5AFB"/>
    <w:rsid w:val="00DC5C5D"/>
    <w:rsid w:val="00DD0D60"/>
    <w:rsid w:val="00DD1B4F"/>
    <w:rsid w:val="00DD1E18"/>
    <w:rsid w:val="00DD1E94"/>
    <w:rsid w:val="00DD3FB5"/>
    <w:rsid w:val="00DD6675"/>
    <w:rsid w:val="00DE0024"/>
    <w:rsid w:val="00DE11C7"/>
    <w:rsid w:val="00DE21D6"/>
    <w:rsid w:val="00DE4D87"/>
    <w:rsid w:val="00DE6F62"/>
    <w:rsid w:val="00DE7937"/>
    <w:rsid w:val="00DE7BCA"/>
    <w:rsid w:val="00DF57CE"/>
    <w:rsid w:val="00DF6429"/>
    <w:rsid w:val="00DF6A29"/>
    <w:rsid w:val="00E00B9E"/>
    <w:rsid w:val="00E0637E"/>
    <w:rsid w:val="00E06796"/>
    <w:rsid w:val="00E1063B"/>
    <w:rsid w:val="00E10BB3"/>
    <w:rsid w:val="00E10C00"/>
    <w:rsid w:val="00E13249"/>
    <w:rsid w:val="00E151A3"/>
    <w:rsid w:val="00E20A4B"/>
    <w:rsid w:val="00E21FC6"/>
    <w:rsid w:val="00E2248B"/>
    <w:rsid w:val="00E229A1"/>
    <w:rsid w:val="00E23713"/>
    <w:rsid w:val="00E23AF2"/>
    <w:rsid w:val="00E2627D"/>
    <w:rsid w:val="00E26B2F"/>
    <w:rsid w:val="00E30A74"/>
    <w:rsid w:val="00E30BF6"/>
    <w:rsid w:val="00E323A6"/>
    <w:rsid w:val="00E32ACC"/>
    <w:rsid w:val="00E32C2D"/>
    <w:rsid w:val="00E3399F"/>
    <w:rsid w:val="00E35313"/>
    <w:rsid w:val="00E37439"/>
    <w:rsid w:val="00E377B8"/>
    <w:rsid w:val="00E40224"/>
    <w:rsid w:val="00E4247F"/>
    <w:rsid w:val="00E426C2"/>
    <w:rsid w:val="00E432EF"/>
    <w:rsid w:val="00E43D35"/>
    <w:rsid w:val="00E45EB7"/>
    <w:rsid w:val="00E50E70"/>
    <w:rsid w:val="00E510E6"/>
    <w:rsid w:val="00E516C3"/>
    <w:rsid w:val="00E51E65"/>
    <w:rsid w:val="00E524FC"/>
    <w:rsid w:val="00E52D0E"/>
    <w:rsid w:val="00E53622"/>
    <w:rsid w:val="00E547CE"/>
    <w:rsid w:val="00E556B0"/>
    <w:rsid w:val="00E56770"/>
    <w:rsid w:val="00E570E4"/>
    <w:rsid w:val="00E574D4"/>
    <w:rsid w:val="00E6039E"/>
    <w:rsid w:val="00E603BE"/>
    <w:rsid w:val="00E605F0"/>
    <w:rsid w:val="00E612CE"/>
    <w:rsid w:val="00E61BEC"/>
    <w:rsid w:val="00E6392E"/>
    <w:rsid w:val="00E63DA5"/>
    <w:rsid w:val="00E6426D"/>
    <w:rsid w:val="00E6435D"/>
    <w:rsid w:val="00E64D92"/>
    <w:rsid w:val="00E64F04"/>
    <w:rsid w:val="00E653AD"/>
    <w:rsid w:val="00E66F44"/>
    <w:rsid w:val="00E67821"/>
    <w:rsid w:val="00E67844"/>
    <w:rsid w:val="00E67926"/>
    <w:rsid w:val="00E67987"/>
    <w:rsid w:val="00E705CE"/>
    <w:rsid w:val="00E7112E"/>
    <w:rsid w:val="00E71C8F"/>
    <w:rsid w:val="00E72758"/>
    <w:rsid w:val="00E73B42"/>
    <w:rsid w:val="00E73F57"/>
    <w:rsid w:val="00E75276"/>
    <w:rsid w:val="00E77DBD"/>
    <w:rsid w:val="00E804FD"/>
    <w:rsid w:val="00E80752"/>
    <w:rsid w:val="00E80AA0"/>
    <w:rsid w:val="00E82533"/>
    <w:rsid w:val="00E82A1A"/>
    <w:rsid w:val="00E83981"/>
    <w:rsid w:val="00E904DD"/>
    <w:rsid w:val="00E90BFB"/>
    <w:rsid w:val="00E90CFD"/>
    <w:rsid w:val="00E91D42"/>
    <w:rsid w:val="00E91F1A"/>
    <w:rsid w:val="00E924B1"/>
    <w:rsid w:val="00E93964"/>
    <w:rsid w:val="00E940D0"/>
    <w:rsid w:val="00E94186"/>
    <w:rsid w:val="00E95C71"/>
    <w:rsid w:val="00E966B9"/>
    <w:rsid w:val="00E974AB"/>
    <w:rsid w:val="00E97BC5"/>
    <w:rsid w:val="00E97E7D"/>
    <w:rsid w:val="00EA00E1"/>
    <w:rsid w:val="00EA0DBF"/>
    <w:rsid w:val="00EA2664"/>
    <w:rsid w:val="00EA2DB6"/>
    <w:rsid w:val="00EA3293"/>
    <w:rsid w:val="00EA3BFE"/>
    <w:rsid w:val="00EA4EBF"/>
    <w:rsid w:val="00EA6B8C"/>
    <w:rsid w:val="00EA756A"/>
    <w:rsid w:val="00EB0D89"/>
    <w:rsid w:val="00EB1BDA"/>
    <w:rsid w:val="00EB37EB"/>
    <w:rsid w:val="00EB4EB5"/>
    <w:rsid w:val="00EC4617"/>
    <w:rsid w:val="00EC4A41"/>
    <w:rsid w:val="00EC4A78"/>
    <w:rsid w:val="00EC5926"/>
    <w:rsid w:val="00EC64AC"/>
    <w:rsid w:val="00EC6DE9"/>
    <w:rsid w:val="00EC7753"/>
    <w:rsid w:val="00ED1DE2"/>
    <w:rsid w:val="00ED48F7"/>
    <w:rsid w:val="00ED4AA1"/>
    <w:rsid w:val="00ED5C13"/>
    <w:rsid w:val="00ED5C73"/>
    <w:rsid w:val="00ED6103"/>
    <w:rsid w:val="00ED7466"/>
    <w:rsid w:val="00ED7BAA"/>
    <w:rsid w:val="00EE084A"/>
    <w:rsid w:val="00EE0BD5"/>
    <w:rsid w:val="00EE0EAB"/>
    <w:rsid w:val="00EE1928"/>
    <w:rsid w:val="00EE2432"/>
    <w:rsid w:val="00EE32B8"/>
    <w:rsid w:val="00EE356D"/>
    <w:rsid w:val="00EE4560"/>
    <w:rsid w:val="00EE4656"/>
    <w:rsid w:val="00EE5406"/>
    <w:rsid w:val="00EE546B"/>
    <w:rsid w:val="00EE5632"/>
    <w:rsid w:val="00EE5B9F"/>
    <w:rsid w:val="00EE5E6D"/>
    <w:rsid w:val="00EF06EA"/>
    <w:rsid w:val="00EF3B2F"/>
    <w:rsid w:val="00EF6C26"/>
    <w:rsid w:val="00EF7345"/>
    <w:rsid w:val="00EF73D7"/>
    <w:rsid w:val="00EF7690"/>
    <w:rsid w:val="00EF7917"/>
    <w:rsid w:val="00EF7C45"/>
    <w:rsid w:val="00EF7E86"/>
    <w:rsid w:val="00F01D49"/>
    <w:rsid w:val="00F0298E"/>
    <w:rsid w:val="00F030AB"/>
    <w:rsid w:val="00F030CE"/>
    <w:rsid w:val="00F03DC6"/>
    <w:rsid w:val="00F07349"/>
    <w:rsid w:val="00F105BD"/>
    <w:rsid w:val="00F113C7"/>
    <w:rsid w:val="00F118BB"/>
    <w:rsid w:val="00F1223D"/>
    <w:rsid w:val="00F12A49"/>
    <w:rsid w:val="00F12F85"/>
    <w:rsid w:val="00F1357A"/>
    <w:rsid w:val="00F16102"/>
    <w:rsid w:val="00F1733A"/>
    <w:rsid w:val="00F17813"/>
    <w:rsid w:val="00F20677"/>
    <w:rsid w:val="00F21CC3"/>
    <w:rsid w:val="00F221DE"/>
    <w:rsid w:val="00F27DD0"/>
    <w:rsid w:val="00F3086A"/>
    <w:rsid w:val="00F30BCA"/>
    <w:rsid w:val="00F30ECC"/>
    <w:rsid w:val="00F34B20"/>
    <w:rsid w:val="00F35454"/>
    <w:rsid w:val="00F404D1"/>
    <w:rsid w:val="00F40CCD"/>
    <w:rsid w:val="00F42D78"/>
    <w:rsid w:val="00F436EB"/>
    <w:rsid w:val="00F44414"/>
    <w:rsid w:val="00F44DE8"/>
    <w:rsid w:val="00F4602C"/>
    <w:rsid w:val="00F5046A"/>
    <w:rsid w:val="00F51BF3"/>
    <w:rsid w:val="00F51CE5"/>
    <w:rsid w:val="00F521D5"/>
    <w:rsid w:val="00F52FFF"/>
    <w:rsid w:val="00F54D9C"/>
    <w:rsid w:val="00F55E0A"/>
    <w:rsid w:val="00F57E12"/>
    <w:rsid w:val="00F60452"/>
    <w:rsid w:val="00F60E68"/>
    <w:rsid w:val="00F61DC2"/>
    <w:rsid w:val="00F62554"/>
    <w:rsid w:val="00F63D31"/>
    <w:rsid w:val="00F64EB4"/>
    <w:rsid w:val="00F661C9"/>
    <w:rsid w:val="00F66CE4"/>
    <w:rsid w:val="00F6744F"/>
    <w:rsid w:val="00F700BA"/>
    <w:rsid w:val="00F70C2F"/>
    <w:rsid w:val="00F71761"/>
    <w:rsid w:val="00F72994"/>
    <w:rsid w:val="00F7326C"/>
    <w:rsid w:val="00F75927"/>
    <w:rsid w:val="00F76B4A"/>
    <w:rsid w:val="00F8066B"/>
    <w:rsid w:val="00F80834"/>
    <w:rsid w:val="00F80C68"/>
    <w:rsid w:val="00F80C73"/>
    <w:rsid w:val="00F81EE2"/>
    <w:rsid w:val="00F825E0"/>
    <w:rsid w:val="00F83AB3"/>
    <w:rsid w:val="00F85119"/>
    <w:rsid w:val="00F86B9B"/>
    <w:rsid w:val="00F8756A"/>
    <w:rsid w:val="00F87841"/>
    <w:rsid w:val="00F919A5"/>
    <w:rsid w:val="00F931D7"/>
    <w:rsid w:val="00F976CE"/>
    <w:rsid w:val="00FA2320"/>
    <w:rsid w:val="00FA3D06"/>
    <w:rsid w:val="00FA450C"/>
    <w:rsid w:val="00FA4DBA"/>
    <w:rsid w:val="00FA4DFB"/>
    <w:rsid w:val="00FA7B54"/>
    <w:rsid w:val="00FB069F"/>
    <w:rsid w:val="00FB154A"/>
    <w:rsid w:val="00FB1933"/>
    <w:rsid w:val="00FB1D5C"/>
    <w:rsid w:val="00FB22ED"/>
    <w:rsid w:val="00FB3710"/>
    <w:rsid w:val="00FB44ED"/>
    <w:rsid w:val="00FB474F"/>
    <w:rsid w:val="00FB4814"/>
    <w:rsid w:val="00FB49CE"/>
    <w:rsid w:val="00FB5777"/>
    <w:rsid w:val="00FB5D5A"/>
    <w:rsid w:val="00FB6327"/>
    <w:rsid w:val="00FB65A0"/>
    <w:rsid w:val="00FB7231"/>
    <w:rsid w:val="00FC0C10"/>
    <w:rsid w:val="00FC362F"/>
    <w:rsid w:val="00FC3A03"/>
    <w:rsid w:val="00FC4C88"/>
    <w:rsid w:val="00FC4CB2"/>
    <w:rsid w:val="00FC6104"/>
    <w:rsid w:val="00FC786A"/>
    <w:rsid w:val="00FC7DFB"/>
    <w:rsid w:val="00FD0B05"/>
    <w:rsid w:val="00FD144C"/>
    <w:rsid w:val="00FD15A4"/>
    <w:rsid w:val="00FD33E3"/>
    <w:rsid w:val="00FD3E09"/>
    <w:rsid w:val="00FD6D23"/>
    <w:rsid w:val="00FE0CEE"/>
    <w:rsid w:val="00FE0EDC"/>
    <w:rsid w:val="00FE115D"/>
    <w:rsid w:val="00FE2E9C"/>
    <w:rsid w:val="00FE44AE"/>
    <w:rsid w:val="00FE4973"/>
    <w:rsid w:val="00FE586D"/>
    <w:rsid w:val="00FE700D"/>
    <w:rsid w:val="00FE7D29"/>
    <w:rsid w:val="00FE7DE2"/>
    <w:rsid w:val="00FF069E"/>
    <w:rsid w:val="00FF1CCE"/>
    <w:rsid w:val="00FF533D"/>
    <w:rsid w:val="00FF6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B02E71"/>
  <w15:chartTrackingRefBased/>
  <w15:docId w15:val="{F4264EA7-3336-47D9-9758-AE67C871C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31BC4"/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D2DB9"/>
    <w:pPr>
      <w:keepNext/>
      <w:keepLines/>
      <w:spacing w:before="240" w:after="0"/>
      <w:outlineLvl w:val="0"/>
    </w:pPr>
    <w:rPr>
      <w:rFonts w:eastAsiaTheme="majorEastAsia" w:cstheme="majorBidi"/>
      <w:color w:val="1F3864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57146D"/>
    <w:pPr>
      <w:keepNext/>
      <w:keepLines/>
      <w:spacing w:before="40" w:after="0"/>
      <w:outlineLvl w:val="1"/>
    </w:pPr>
    <w:rPr>
      <w:rFonts w:eastAsiaTheme="majorEastAsia" w:cstheme="majorBidi"/>
      <w:b/>
      <w:color w:val="1F3864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906B07"/>
    <w:pPr>
      <w:keepNext/>
      <w:keepLines/>
      <w:spacing w:before="40" w:after="0" w:line="240" w:lineRule="auto"/>
      <w:outlineLvl w:val="2"/>
    </w:pPr>
    <w:rPr>
      <w:rFonts w:eastAsiaTheme="majorEastAsia" w:cstheme="majorBidi"/>
      <w:b/>
      <w:color w:val="1F3763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A664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i/>
      <w:iCs/>
      <w:color w:val="1F3864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A664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484F03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4F03"/>
    <w:rPr>
      <w:rFonts w:ascii="Ubuntu" w:eastAsiaTheme="majorEastAsia" w:hAnsi="Ubuntu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D2DB9"/>
    <w:rPr>
      <w:rFonts w:ascii="Arial" w:eastAsiaTheme="majorEastAsia" w:hAnsi="Arial" w:cstheme="majorBidi"/>
      <w:color w:val="1F3864" w:themeColor="accent1" w:themeShade="80"/>
      <w:sz w:val="32"/>
      <w:szCs w:val="32"/>
    </w:rPr>
  </w:style>
  <w:style w:type="character" w:styleId="BookTitle">
    <w:name w:val="Book Title"/>
    <w:basedOn w:val="DefaultParagraphFont"/>
    <w:uiPriority w:val="33"/>
    <w:qFormat/>
    <w:rsid w:val="00BE1057"/>
    <w:rPr>
      <w:rFonts w:ascii="Arial" w:hAnsi="Arial"/>
      <w:b/>
      <w:bCs/>
      <w:i/>
      <w:iCs/>
      <w:spacing w:val="5"/>
      <w:sz w:val="56"/>
    </w:rPr>
  </w:style>
  <w:style w:type="character" w:customStyle="1" w:styleId="Heading2Char">
    <w:name w:val="Heading 2 Char"/>
    <w:basedOn w:val="DefaultParagraphFont"/>
    <w:link w:val="Heading2"/>
    <w:uiPriority w:val="9"/>
    <w:rsid w:val="0057146D"/>
    <w:rPr>
      <w:rFonts w:ascii="Arial" w:eastAsiaTheme="majorEastAsia" w:hAnsi="Arial" w:cstheme="majorBidi"/>
      <w:b/>
      <w:color w:val="1F3864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06B07"/>
    <w:rPr>
      <w:rFonts w:ascii="Arial" w:eastAsiaTheme="majorEastAsia" w:hAnsi="Arial" w:cstheme="majorBidi"/>
      <w:b/>
      <w:color w:val="1F3763" w:themeColor="accent1" w:themeShade="7F"/>
      <w:sz w:val="24"/>
      <w:szCs w:val="24"/>
    </w:rPr>
  </w:style>
  <w:style w:type="paragraph" w:customStyle="1" w:styleId="CodeBlock">
    <w:name w:val="CodeBlock"/>
    <w:basedOn w:val="Normal"/>
    <w:link w:val="CodeBlockChar"/>
    <w:autoRedefine/>
    <w:qFormat/>
    <w:rsid w:val="00D27E3C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clear" w:color="auto" w:fill="DBDBDB" w:themeFill="accent3" w:themeFillTint="66"/>
      <w:spacing w:after="0" w:line="240" w:lineRule="auto"/>
      <w:ind w:left="1440" w:right="1440"/>
    </w:pPr>
    <w:rPr>
      <w:rFonts w:ascii="Consolas" w:hAnsi="Consolas"/>
      <w:b/>
      <w:noProof/>
      <w:color w:val="000000"/>
      <w:sz w:val="18"/>
      <w:szCs w:val="20"/>
      <w14:textFill>
        <w14:solidFill>
          <w14:srgbClr w14:val="000000">
            <w14:lumMod w14:val="50000"/>
          </w14:srgbClr>
        </w14:solidFill>
      </w14:textFill>
    </w:rPr>
  </w:style>
  <w:style w:type="character" w:styleId="Emphasis">
    <w:name w:val="Emphasis"/>
    <w:basedOn w:val="DefaultParagraphFont"/>
    <w:uiPriority w:val="20"/>
    <w:qFormat/>
    <w:rsid w:val="00AD5BC0"/>
    <w:rPr>
      <w:i/>
      <w:iCs/>
    </w:rPr>
  </w:style>
  <w:style w:type="character" w:customStyle="1" w:styleId="CodeBlockChar">
    <w:name w:val="CodeBlock Char"/>
    <w:basedOn w:val="DefaultParagraphFont"/>
    <w:link w:val="CodeBlock"/>
    <w:rsid w:val="00D27E3C"/>
    <w:rPr>
      <w:rFonts w:ascii="Consolas" w:hAnsi="Consolas"/>
      <w:b/>
      <w:noProof/>
      <w:color w:val="000000"/>
      <w:sz w:val="18"/>
      <w:szCs w:val="20"/>
      <w:shd w:val="clear" w:color="auto" w:fill="DBDBDB" w:themeFill="accent3" w:themeFillTint="66"/>
      <w14:textFill>
        <w14:solidFill>
          <w14:srgbClr w14:val="000000">
            <w14:lumMod w14:val="50000"/>
          </w14:srgbClr>
        </w14:solidFill>
      </w14:textFill>
    </w:rPr>
  </w:style>
  <w:style w:type="paragraph" w:styleId="ListParagraph">
    <w:name w:val="List Paragraph"/>
    <w:basedOn w:val="Normal"/>
    <w:uiPriority w:val="34"/>
    <w:qFormat/>
    <w:rsid w:val="00BA6323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051AFD"/>
    <w:pPr>
      <w:outlineLvl w:val="9"/>
    </w:pPr>
    <w:rPr>
      <w:rFonts w:asciiTheme="majorHAnsi" w:hAnsiTheme="majorHAnsi"/>
    </w:rPr>
  </w:style>
  <w:style w:type="paragraph" w:styleId="TOC1">
    <w:name w:val="toc 1"/>
    <w:basedOn w:val="Normal"/>
    <w:next w:val="Normal"/>
    <w:autoRedefine/>
    <w:uiPriority w:val="39"/>
    <w:unhideWhenUsed/>
    <w:rsid w:val="00051AF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51AFD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051AFD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12047B"/>
    <w:pPr>
      <w:spacing w:after="0" w:line="240" w:lineRule="auto"/>
      <w:ind w:left="220" w:hanging="220"/>
    </w:pPr>
  </w:style>
  <w:style w:type="character" w:customStyle="1" w:styleId="Heading4Char">
    <w:name w:val="Heading 4 Char"/>
    <w:basedOn w:val="DefaultParagraphFont"/>
    <w:link w:val="Heading4"/>
    <w:uiPriority w:val="9"/>
    <w:rsid w:val="004A6642"/>
    <w:rPr>
      <w:rFonts w:asciiTheme="majorHAnsi" w:eastAsiaTheme="majorEastAsia" w:hAnsiTheme="majorHAnsi" w:cstheme="majorBidi"/>
      <w:b/>
      <w:i/>
      <w:iCs/>
      <w:color w:val="1F3864" w:themeColor="accent1" w:themeShade="80"/>
      <w:sz w:val="20"/>
    </w:rPr>
  </w:style>
  <w:style w:type="table" w:styleId="TableGrid">
    <w:name w:val="Table Grid"/>
    <w:basedOn w:val="TableNormal"/>
    <w:uiPriority w:val="39"/>
    <w:rsid w:val="00E50E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52B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2BCD"/>
    <w:rPr>
      <w:rFonts w:ascii="Arial" w:hAnsi="Arial"/>
      <w:sz w:val="20"/>
    </w:rPr>
  </w:style>
  <w:style w:type="paragraph" w:styleId="Footer">
    <w:name w:val="footer"/>
    <w:basedOn w:val="Normal"/>
    <w:link w:val="FooterChar"/>
    <w:uiPriority w:val="99"/>
    <w:unhideWhenUsed/>
    <w:rsid w:val="00D52B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2BCD"/>
    <w:rPr>
      <w:rFonts w:ascii="Arial" w:hAnsi="Arial"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4A4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4A41"/>
    <w:rPr>
      <w:rFonts w:ascii="Segoe UI" w:hAnsi="Segoe UI" w:cs="Segoe UI"/>
      <w:sz w:val="18"/>
      <w:szCs w:val="18"/>
    </w:rPr>
  </w:style>
  <w:style w:type="character" w:customStyle="1" w:styleId="Heading5Char">
    <w:name w:val="Heading 5 Char"/>
    <w:basedOn w:val="DefaultParagraphFont"/>
    <w:link w:val="Heading5"/>
    <w:uiPriority w:val="9"/>
    <w:rsid w:val="004A6642"/>
    <w:rPr>
      <w:rFonts w:asciiTheme="majorHAnsi" w:eastAsiaTheme="majorEastAsia" w:hAnsiTheme="majorHAnsi" w:cstheme="majorBidi"/>
      <w:b/>
      <w:color w:val="1F3864" w:themeColor="accent1" w:themeShade="80"/>
      <w:sz w:val="20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26839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233B8F"/>
    <w:pPr>
      <w:spacing w:after="0" w:line="240" w:lineRule="auto"/>
    </w:pPr>
    <w:rPr>
      <w:rFonts w:ascii="Arial" w:hAnsi="Arial"/>
      <w:sz w:val="20"/>
    </w:rPr>
  </w:style>
  <w:style w:type="paragraph" w:customStyle="1" w:styleId="TableMid">
    <w:name w:val="TableMid"/>
    <w:basedOn w:val="Normal"/>
    <w:qFormat/>
    <w:rsid w:val="00931BC4"/>
    <w:pPr>
      <w:spacing w:before="240" w:after="0" w:line="360" w:lineRule="auto"/>
      <w:jc w:val="center"/>
    </w:pPr>
  </w:style>
  <w:style w:type="table" w:styleId="PlainTable1">
    <w:name w:val="Plain Table 1"/>
    <w:basedOn w:val="TableNormal"/>
    <w:uiPriority w:val="41"/>
    <w:rsid w:val="001D314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OC3">
    <w:name w:val="toc 3"/>
    <w:basedOn w:val="Normal"/>
    <w:next w:val="Normal"/>
    <w:autoRedefine/>
    <w:uiPriority w:val="39"/>
    <w:unhideWhenUsed/>
    <w:rsid w:val="00533041"/>
    <w:pPr>
      <w:spacing w:after="100"/>
      <w:ind w:left="400"/>
    </w:pPr>
    <w:rPr>
      <w:sz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3C451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1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7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53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8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8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7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0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1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9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1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4.png"/><Relationship Id="rId5" Type="http://schemas.openxmlformats.org/officeDocument/2006/relationships/numbering" Target="numbering.xml"/><Relationship Id="rId15" Type="http://schemas.openxmlformats.org/officeDocument/2006/relationships/hyperlink" Target="http://localhost:8080/feedback?name=Lump&amp;adjective=dumb" TargetMode="Externa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6.png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5.png"/><Relationship Id="rId1" Type="http://schemas.openxmlformats.org/officeDocument/2006/relationships/image" Target="media/image7.png"/><Relationship Id="rId4" Type="http://schemas.openxmlformats.org/officeDocument/2006/relationships/image" Target="media/image8.pn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echacow\Documents\Custom%20Office%20Templates\TheBook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BA223F759147049B9D8A25DED07DD24" ma:contentTypeVersion="14" ma:contentTypeDescription="Create a new document." ma:contentTypeScope="" ma:versionID="754cccfe17833f4d06e0267dc9c12ab7">
  <xsd:schema xmlns:xsd="http://www.w3.org/2001/XMLSchema" xmlns:xs="http://www.w3.org/2001/XMLSchema" xmlns:p="http://schemas.microsoft.com/office/2006/metadata/properties" xmlns:ns3="cc9255bc-4d99-4f42-bba5-857cbcc6e725" xmlns:ns4="fc2bff61-6a31-4c51-9f32-b9bba46405e5" targetNamespace="http://schemas.microsoft.com/office/2006/metadata/properties" ma:root="true" ma:fieldsID="e32414dc8724dfdc561355c14801bc84" ns3:_="" ns4:_="">
    <xsd:import namespace="cc9255bc-4d99-4f42-bba5-857cbcc6e725"/>
    <xsd:import namespace="fc2bff61-6a31-4c51-9f32-b9bba46405e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OCR" minOccurs="0"/>
                <xsd:element ref="ns3:MediaServiceDateTaken" minOccurs="0"/>
                <xsd:element ref="ns3:MediaLengthInSecond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9255bc-4d99-4f42-bba5-857cbcc6e72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2bff61-6a31-4c51-9f32-b9bba46405e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49282B-67B3-426A-88CF-06741A57A774}">
  <ds:schemaRefs>
    <ds:schemaRef ds:uri="http://purl.org/dc/terms/"/>
    <ds:schemaRef ds:uri="cc9255bc-4d99-4f42-bba5-857cbcc6e725"/>
    <ds:schemaRef ds:uri="http://schemas.openxmlformats.org/package/2006/metadata/core-properties"/>
    <ds:schemaRef ds:uri="http://purl.org/dc/elements/1.1/"/>
    <ds:schemaRef ds:uri="http://www.w3.org/XML/1998/namespace"/>
    <ds:schemaRef ds:uri="http://schemas.microsoft.com/office/2006/documentManagement/types"/>
    <ds:schemaRef ds:uri="http://schemas.microsoft.com/office/infopath/2007/PartnerControls"/>
    <ds:schemaRef ds:uri="fc2bff61-6a31-4c51-9f32-b9bba46405e5"/>
    <ds:schemaRef ds:uri="http://schemas.microsoft.com/office/2006/metadata/properties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E1348E40-A9A5-4199-92A0-5FD0DEFF8C5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3D352BD-A389-4E68-9D82-FA4447C2518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c9255bc-4d99-4f42-bba5-857cbcc6e725"/>
    <ds:schemaRef ds:uri="fc2bff61-6a31-4c51-9f32-b9bba46405e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3B25C83-A1A6-4257-938D-0BC53A0EE5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TheBook.dotx</Template>
  <TotalTime>672</TotalTime>
  <Pages>4</Pages>
  <Words>704</Words>
  <Characters>4018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4713</CharactersWithSpaces>
  <SharedDoc>false</SharedDoc>
  <HLinks>
    <vt:vector size="108" baseType="variant">
      <vt:variant>
        <vt:i4>2031672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_Toc27301788</vt:lpwstr>
      </vt:variant>
      <vt:variant>
        <vt:i4>1048632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_Toc27301787</vt:lpwstr>
      </vt:variant>
      <vt:variant>
        <vt:i4>1114168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_Toc27301786</vt:lpwstr>
      </vt:variant>
      <vt:variant>
        <vt:i4>1179704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_Toc27301785</vt:lpwstr>
      </vt:variant>
      <vt:variant>
        <vt:i4>1245240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_Toc27301784</vt:lpwstr>
      </vt:variant>
      <vt:variant>
        <vt:i4>1310776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_Toc27301783</vt:lpwstr>
      </vt:variant>
      <vt:variant>
        <vt:i4>1376312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_Toc27301782</vt:lpwstr>
      </vt:variant>
      <vt:variant>
        <vt:i4>1441848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_Toc27301781</vt:lpwstr>
      </vt:variant>
      <vt:variant>
        <vt:i4>1507384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_Toc27301780</vt:lpwstr>
      </vt:variant>
      <vt:variant>
        <vt:i4>1966135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_Toc27301779</vt:lpwstr>
      </vt:variant>
      <vt:variant>
        <vt:i4>2031671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_Toc27301778</vt:lpwstr>
      </vt:variant>
      <vt:variant>
        <vt:i4>1048631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_Toc27301777</vt:lpwstr>
      </vt:variant>
      <vt:variant>
        <vt:i4>1114167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_Toc27301776</vt:lpwstr>
      </vt:variant>
      <vt:variant>
        <vt:i4>1179703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_Toc27301775</vt:lpwstr>
      </vt:variant>
      <vt:variant>
        <vt:i4>1245239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_Toc27301774</vt:lpwstr>
      </vt:variant>
      <vt:variant>
        <vt:i4>1310775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_Toc27301773</vt:lpwstr>
      </vt:variant>
      <vt:variant>
        <vt:i4>1376311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_Toc27301772</vt:lpwstr>
      </vt:variant>
      <vt:variant>
        <vt:i4>1441847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_Toc27301771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mechacow</dc:creator>
  <cp:keywords/>
  <dc:description/>
  <cp:lastModifiedBy>Hamme, Aidan</cp:lastModifiedBy>
  <cp:revision>383</cp:revision>
  <cp:lastPrinted>2020-03-09T16:27:00Z</cp:lastPrinted>
  <dcterms:created xsi:type="dcterms:W3CDTF">2021-07-28T13:59:00Z</dcterms:created>
  <dcterms:modified xsi:type="dcterms:W3CDTF">2022-01-31T16:18:00Z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0x010100ABA223F759147049B9D8A25DED07DD24</vt:lpwstr>
  </property>
</Properties>
</file>