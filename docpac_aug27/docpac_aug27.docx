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DD2C6" w14:textId="16F61678" w:rsidR="005269FE" w:rsidRPr="005269FE" w:rsidRDefault="004B07CB" w:rsidP="005269FE">
      <w:pPr>
        <w:rPr>
          <w:b/>
          <w:bCs/>
          <w:i/>
          <w:iCs/>
          <w:spacing w:val="5"/>
          <w:szCs w:val="24"/>
        </w:rPr>
      </w:pPr>
      <w:r>
        <w:rPr>
          <w:rStyle w:val="BookTitle"/>
        </w:rPr>
        <w:t xml:space="preserve">Documentation Packet </w:t>
      </w:r>
      <w:r w:rsidRPr="00A85ABB">
        <w:rPr>
          <w:rStyle w:val="BookTitle"/>
          <w:sz w:val="24"/>
          <w:szCs w:val="24"/>
        </w:rPr>
        <w:t>Week Ending</w:t>
      </w:r>
      <w:r w:rsidR="00536EEB">
        <w:rPr>
          <w:rStyle w:val="BookTitle"/>
          <w:sz w:val="24"/>
          <w:szCs w:val="24"/>
        </w:rPr>
        <w:t xml:space="preserve"> [</w:t>
      </w:r>
      <w:r w:rsidR="00345039">
        <w:rPr>
          <w:rStyle w:val="BookTitle"/>
          <w:sz w:val="24"/>
          <w:szCs w:val="24"/>
        </w:rPr>
        <w:t>Aug</w:t>
      </w:r>
      <w:r w:rsidR="00536EEB">
        <w:rPr>
          <w:rStyle w:val="BookTitle"/>
          <w:sz w:val="24"/>
          <w:szCs w:val="24"/>
        </w:rPr>
        <w:t xml:space="preserve"> </w:t>
      </w:r>
      <w:r w:rsidR="00345039">
        <w:rPr>
          <w:rStyle w:val="BookTitle"/>
          <w:sz w:val="24"/>
          <w:szCs w:val="24"/>
        </w:rPr>
        <w:t>27</w:t>
      </w:r>
      <w:r w:rsidR="00345039" w:rsidRPr="00345039">
        <w:rPr>
          <w:rStyle w:val="BookTitle"/>
          <w:sz w:val="24"/>
          <w:szCs w:val="24"/>
          <w:vertAlign w:val="superscript"/>
        </w:rPr>
        <w:t>th</w:t>
      </w:r>
      <w:r w:rsidR="00BD6924">
        <w:rPr>
          <w:rStyle w:val="BookTitle"/>
          <w:sz w:val="24"/>
          <w:szCs w:val="24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69FE" w14:paraId="2F888E20" w14:textId="77777777" w:rsidTr="005269FE">
        <w:trPr>
          <w:trHeight w:val="585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B53F91D" w14:textId="77777777" w:rsidR="005269FE" w:rsidRDefault="005269FE" w:rsidP="005269FE">
            <w:pPr>
              <w:rPr>
                <w:b/>
                <w:bCs/>
                <w:i/>
                <w:iCs/>
                <w:spacing w:val="5"/>
                <w:szCs w:val="24"/>
              </w:rPr>
            </w:pPr>
          </w:p>
        </w:tc>
      </w:tr>
    </w:tbl>
    <w:p w14:paraId="359320DA" w14:textId="7C44EA9D" w:rsidR="00BD6924" w:rsidRDefault="00BD6924" w:rsidP="00BD6924">
      <w:pPr>
        <w:pStyle w:val="Heading1"/>
      </w:pPr>
      <w:r>
        <w:t>Goals:</w:t>
      </w:r>
    </w:p>
    <w:p w14:paraId="0ECF974B" w14:textId="251F9107" w:rsidR="00655C23" w:rsidRDefault="00345039" w:rsidP="00655C23">
      <w:pPr>
        <w:pStyle w:val="ListParagraph"/>
        <w:numPr>
          <w:ilvl w:val="0"/>
          <w:numId w:val="20"/>
        </w:numPr>
      </w:pPr>
      <w:r>
        <w:t>Establish classroom expectations for Year ‘21</w:t>
      </w:r>
      <w:proofErr w:type="gramStart"/>
      <w:r>
        <w:t>-‘</w:t>
      </w:r>
      <w:proofErr w:type="gramEnd"/>
      <w:r>
        <w:t>22</w:t>
      </w:r>
    </w:p>
    <w:p w14:paraId="470B7A35" w14:textId="27E920A2" w:rsidR="00345039" w:rsidRDefault="00345039" w:rsidP="00655C23">
      <w:pPr>
        <w:pStyle w:val="ListParagraph"/>
        <w:numPr>
          <w:ilvl w:val="0"/>
          <w:numId w:val="20"/>
        </w:numPr>
      </w:pPr>
      <w:r>
        <w:t>Review knowledge of basic programming</w:t>
      </w:r>
    </w:p>
    <w:p w14:paraId="35959C47" w14:textId="7E5CFA47" w:rsidR="00345039" w:rsidRDefault="00345039" w:rsidP="00655C23">
      <w:pPr>
        <w:pStyle w:val="ListParagraph"/>
        <w:numPr>
          <w:ilvl w:val="0"/>
          <w:numId w:val="20"/>
        </w:numPr>
      </w:pPr>
      <w:r>
        <w:t xml:space="preserve">Assess knowledge of </w:t>
      </w:r>
      <w:proofErr w:type="spellStart"/>
      <w:r>
        <w:t>Javascript</w:t>
      </w:r>
      <w:proofErr w:type="spellEnd"/>
    </w:p>
    <w:p w14:paraId="4D47F3CC" w14:textId="56771F40" w:rsidR="00C900E5" w:rsidRDefault="00C900E5" w:rsidP="00C900E5">
      <w:pPr>
        <w:pStyle w:val="Heading1"/>
      </w:pPr>
      <w:r>
        <w:t>Included Documentation</w:t>
      </w:r>
    </w:p>
    <w:p w14:paraId="2384B819" w14:textId="51D8A141" w:rsidR="0016152E" w:rsidRDefault="00FD3E09" w:rsidP="00C335F8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7EAF1858" wp14:editId="1E45F117">
            <wp:extent cx="129654" cy="129654"/>
            <wp:effectExtent l="0" t="0" r="3810" b="3810"/>
            <wp:docPr id="3" name="Picture 3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345039">
        <w:t>Syllabus</w:t>
      </w:r>
    </w:p>
    <w:p w14:paraId="71DD22D8" w14:textId="627B9936" w:rsidR="00FD3E09" w:rsidRDefault="00FD3E09" w:rsidP="00C335F8">
      <w:pPr>
        <w:pStyle w:val="ListParagraph"/>
        <w:numPr>
          <w:ilvl w:val="0"/>
          <w:numId w:val="20"/>
        </w:numPr>
      </w:pPr>
      <w:proofErr w:type="spellStart"/>
      <w:r>
        <w:t>DocPac</w:t>
      </w:r>
      <w:proofErr w:type="spellEnd"/>
      <w:r>
        <w:t xml:space="preserve"> Expectations (pg. 2)</w:t>
      </w:r>
    </w:p>
    <w:p w14:paraId="4689C8E6" w14:textId="6E3A66C1" w:rsidR="00345039" w:rsidRDefault="007E38DD" w:rsidP="00C335F8">
      <w:pPr>
        <w:pStyle w:val="ListParagraph"/>
        <w:numPr>
          <w:ilvl w:val="0"/>
          <w:numId w:val="20"/>
        </w:numPr>
      </w:pPr>
      <w:r>
        <w:pict w14:anchorId="3E9808E7">
          <v:shape id="_x0000_i1026" type="#_x0000_t75" alt="Download from cloud" style="width:12pt;height:12pt;visibility:visible;mso-wrap-style:square">
            <v:imagedata r:id="rId12" o:title="Download from cloud"/>
          </v:shape>
        </w:pict>
      </w:r>
      <w:r w:rsidR="00345039">
        <w:t xml:space="preserve"> </w:t>
      </w:r>
      <w:proofErr w:type="spellStart"/>
      <w:r w:rsidR="00345039">
        <w:t>Javascript</w:t>
      </w:r>
      <w:proofErr w:type="spellEnd"/>
      <w:r w:rsidR="00345039">
        <w:t xml:space="preserve"> Initial Assessment (js_assess.js)</w:t>
      </w:r>
    </w:p>
    <w:p w14:paraId="2F6FC7B7" w14:textId="3FD864F5" w:rsidR="00C12C95" w:rsidRDefault="001C341E" w:rsidP="00C12C95">
      <w:pPr>
        <w:pStyle w:val="Heading1"/>
      </w:pPr>
      <w:r>
        <w:t>Required Documentation</w:t>
      </w:r>
    </w:p>
    <w:p w14:paraId="671FB76C" w14:textId="65D70362" w:rsidR="00D74D5C" w:rsidRDefault="00811AD3" w:rsidP="00345039">
      <w:pPr>
        <w:pStyle w:val="ListParagraph"/>
        <w:numPr>
          <w:ilvl w:val="0"/>
          <w:numId w:val="31"/>
        </w:numPr>
      </w:pPr>
      <w:r>
        <w:rPr>
          <w:noProof/>
        </w:rPr>
        <w:drawing>
          <wp:inline distT="0" distB="0" distL="0" distR="0" wp14:anchorId="04A9B37A" wp14:editId="7D56FFDF">
            <wp:extent cx="129654" cy="129654"/>
            <wp:effectExtent l="0" t="0" r="3810" b="3810"/>
            <wp:docPr id="2" name="Picture 2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345039">
        <w:t>Signed Syllabus</w:t>
      </w:r>
    </w:p>
    <w:p w14:paraId="30CA3D7B" w14:textId="33D13008" w:rsidR="00345039" w:rsidRPr="0050325C" w:rsidRDefault="00345039" w:rsidP="00345039">
      <w:pPr>
        <w:pStyle w:val="ListParagraph"/>
        <w:numPr>
          <w:ilvl w:val="0"/>
          <w:numId w:val="31"/>
        </w:numPr>
      </w:pPr>
      <w:r>
        <w:rPr>
          <w:noProof/>
        </w:rPr>
        <w:drawing>
          <wp:inline distT="0" distB="0" distL="0" distR="0" wp14:anchorId="0045690C" wp14:editId="5D557E0A">
            <wp:extent cx="129654" cy="129654"/>
            <wp:effectExtent l="0" t="0" r="3810" b="3810"/>
            <wp:docPr id="1" name="Picture 1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Javascript</w:t>
      </w:r>
      <w:proofErr w:type="spellEnd"/>
      <w:r>
        <w:t xml:space="preserve"> Initial Assessment (js_assess.js)</w:t>
      </w:r>
    </w:p>
    <w:p w14:paraId="7439C900" w14:textId="77777777" w:rsidR="00345039" w:rsidRDefault="00345039">
      <w:pPr>
        <w:rPr>
          <w:rStyle w:val="Heading1Char"/>
        </w:rPr>
      </w:pPr>
      <w:r>
        <w:rPr>
          <w:rStyle w:val="Heading1Char"/>
        </w:rPr>
        <w:br w:type="page"/>
      </w:r>
      <w:bookmarkStart w:id="0" w:name="_GoBack"/>
      <w:bookmarkEnd w:id="0"/>
    </w:p>
    <w:p w14:paraId="58D4D1AB" w14:textId="22399BFE" w:rsidR="006D2DB9" w:rsidRDefault="00876061" w:rsidP="006D2DB9">
      <w:pPr>
        <w:pStyle w:val="Heading1"/>
        <w:rPr>
          <w:rStyle w:val="Heading1Char"/>
        </w:rPr>
      </w:pPr>
      <w:proofErr w:type="spellStart"/>
      <w:r>
        <w:rPr>
          <w:rStyle w:val="Heading1Char"/>
        </w:rPr>
        <w:lastRenderedPageBreak/>
        <w:t>DocPac</w:t>
      </w:r>
      <w:proofErr w:type="spellEnd"/>
      <w:r>
        <w:rPr>
          <w:rStyle w:val="Heading1Char"/>
        </w:rPr>
        <w:t xml:space="preserve"> Expectations</w:t>
      </w:r>
      <w:r w:rsidR="006D2DB9">
        <w:rPr>
          <w:rStyle w:val="Heading1Char"/>
        </w:rPr>
        <w:t>:</w:t>
      </w:r>
    </w:p>
    <w:p w14:paraId="7BFD147E" w14:textId="44C79078" w:rsidR="00876061" w:rsidRPr="00876061" w:rsidRDefault="00876061" w:rsidP="00876061">
      <w:pPr>
        <w:pStyle w:val="ListParagraph"/>
        <w:numPr>
          <w:ilvl w:val="0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t xml:space="preserve">New </w:t>
      </w:r>
      <w:proofErr w:type="spellStart"/>
      <w:r>
        <w:t>DocPacs</w:t>
      </w:r>
      <w:proofErr w:type="spellEnd"/>
      <w:r>
        <w:t xml:space="preserve"> are release the first day of every week.</w:t>
      </w:r>
    </w:p>
    <w:p w14:paraId="36FE2B6E" w14:textId="38EF2E6F" w:rsidR="00876061" w:rsidRPr="00876061" w:rsidRDefault="00876061" w:rsidP="00876061">
      <w:pPr>
        <w:pStyle w:val="ListParagraph"/>
        <w:numPr>
          <w:ilvl w:val="1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t xml:space="preserve">Printed </w:t>
      </w:r>
      <w:proofErr w:type="spellStart"/>
      <w:r>
        <w:t>DocPacs</w:t>
      </w:r>
      <w:proofErr w:type="spellEnd"/>
      <w:r>
        <w:t xml:space="preserve"> are placed in the “Outgoing” box in the front of the room as you come into class</w:t>
      </w:r>
    </w:p>
    <w:p w14:paraId="0F2EB970" w14:textId="0F132B95" w:rsidR="00876061" w:rsidRPr="00FD3E09" w:rsidRDefault="00876061" w:rsidP="00876061">
      <w:pPr>
        <w:pStyle w:val="ListParagraph"/>
        <w:numPr>
          <w:ilvl w:val="1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t xml:space="preserve">If you are not physically present, you must obtain the </w:t>
      </w:r>
      <w:proofErr w:type="spellStart"/>
      <w:r>
        <w:t>DocPac</w:t>
      </w:r>
      <w:proofErr w:type="spellEnd"/>
      <w:r>
        <w:t xml:space="preserve"> from this class’s </w:t>
      </w:r>
      <w:proofErr w:type="spellStart"/>
      <w:r>
        <w:t>DocPac</w:t>
      </w:r>
      <w:proofErr w:type="spellEnd"/>
      <w:r>
        <w:t xml:space="preserve"> git repository on GitHub</w:t>
      </w:r>
    </w:p>
    <w:p w14:paraId="385411A7" w14:textId="31B940F2" w:rsidR="00FD3E09" w:rsidRPr="00FD3E09" w:rsidRDefault="00FD3E09" w:rsidP="00FD3E09">
      <w:pPr>
        <w:pStyle w:val="ListParagraph"/>
        <w:numPr>
          <w:ilvl w:val="0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t xml:space="preserve">All of the assignments and paperwork for the week will be listed in “Included Documentation” section on the front page of the </w:t>
      </w:r>
      <w:proofErr w:type="spellStart"/>
      <w:r>
        <w:t>DocPac</w:t>
      </w:r>
      <w:proofErr w:type="spellEnd"/>
    </w:p>
    <w:p w14:paraId="2AFD4F38" w14:textId="54C23899" w:rsidR="00FD3E09" w:rsidRPr="00FD3E09" w:rsidRDefault="00FD3E09" w:rsidP="00FD3E09">
      <w:pPr>
        <w:pStyle w:val="ListParagraph"/>
        <w:numPr>
          <w:ilvl w:val="1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t>A “Print” symbol (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C07F1DE" wp14:editId="27D685CD">
            <wp:extent cx="129654" cy="129654"/>
            <wp:effectExtent l="0" t="0" r="3810" b="3810"/>
            <wp:docPr id="4" name="Picture 4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) is next to any document that has been printed and placed inside of the DocPac for you. If it is not, tell the instructor.</w:t>
      </w:r>
    </w:p>
    <w:p w14:paraId="3A02202C" w14:textId="2F0828C0" w:rsidR="00FD3E09" w:rsidRPr="00FD3E09" w:rsidRDefault="00FD3E09" w:rsidP="00FD3E09">
      <w:pPr>
        <w:pStyle w:val="ListParagraph"/>
        <w:numPr>
          <w:ilvl w:val="1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rPr>
          <w:noProof/>
        </w:rPr>
        <w:t xml:space="preserve">A “Download” symbol ( </w:t>
      </w:r>
      <w:r w:rsidRPr="00AC7051">
        <w:rPr>
          <w:noProof/>
        </w:rPr>
        <w:drawing>
          <wp:inline distT="0" distB="0" distL="0" distR="0" wp14:anchorId="4D360F24" wp14:editId="3DE60B9C">
            <wp:extent cx="148590" cy="148590"/>
            <wp:effectExtent l="0" t="0" r="3810" b="3810"/>
            <wp:docPr id="5" name="Picture 5" descr="Download from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20" descr="Download from clou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) is a digital file that you must obtain </w:t>
      </w:r>
      <w:r>
        <w:t xml:space="preserve">from this class’s </w:t>
      </w:r>
      <w:proofErr w:type="spellStart"/>
      <w:r>
        <w:t>DocPac</w:t>
      </w:r>
      <w:proofErr w:type="spellEnd"/>
      <w:r>
        <w:t xml:space="preserve"> git repository on GitHub</w:t>
      </w:r>
    </w:p>
    <w:p w14:paraId="67102424" w14:textId="018F0DB5" w:rsidR="00FD3E09" w:rsidRPr="00FD3E09" w:rsidRDefault="00FD3E09" w:rsidP="00FD3E09">
      <w:pPr>
        <w:pStyle w:val="ListParagraph"/>
        <w:numPr>
          <w:ilvl w:val="1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t xml:space="preserve">If the document has no symbol, it is found on the actual </w:t>
      </w:r>
      <w:proofErr w:type="spellStart"/>
      <w:r>
        <w:t>DocPac</w:t>
      </w:r>
      <w:proofErr w:type="spellEnd"/>
      <w:r>
        <w:t xml:space="preserve"> (such as the text you are currently reading)</w:t>
      </w:r>
    </w:p>
    <w:p w14:paraId="59422ECA" w14:textId="680D9B83" w:rsidR="00876061" w:rsidRPr="00FD3E09" w:rsidRDefault="00876061" w:rsidP="00876061">
      <w:pPr>
        <w:pStyle w:val="ListParagraph"/>
        <w:numPr>
          <w:ilvl w:val="0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t>Unless otherwise stated, you are expected to complete all tasks in the “Required Documentation” section on the front page</w:t>
      </w:r>
      <w:r w:rsidR="00FD3E09">
        <w:t xml:space="preserve"> of the </w:t>
      </w:r>
      <w:proofErr w:type="spellStart"/>
      <w:r w:rsidR="00FD3E09">
        <w:t>DocPac</w:t>
      </w:r>
      <w:proofErr w:type="spellEnd"/>
    </w:p>
    <w:p w14:paraId="6D13EAB9" w14:textId="50EDE494" w:rsidR="00FD3E09" w:rsidRPr="00FD3E09" w:rsidRDefault="00FD3E09" w:rsidP="00FD3E09">
      <w:pPr>
        <w:pStyle w:val="ListParagraph"/>
        <w:numPr>
          <w:ilvl w:val="1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t>A “Print” symbol (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33D99E1" wp14:editId="2D452288">
            <wp:extent cx="129654" cy="129654"/>
            <wp:effectExtent l="0" t="0" r="3810" b="3810"/>
            <wp:docPr id="6" name="Picture 6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) is next to any document that you will need to print and place inside of the DocPac before it is turned in.</w:t>
      </w:r>
    </w:p>
    <w:p w14:paraId="5166D695" w14:textId="5F36D077" w:rsidR="00FD3E09" w:rsidRPr="00FD3E09" w:rsidRDefault="00FD3E09" w:rsidP="00FD3E09">
      <w:pPr>
        <w:pStyle w:val="ListParagraph"/>
        <w:numPr>
          <w:ilvl w:val="1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rPr>
          <w:noProof/>
        </w:rPr>
        <w:t xml:space="preserve">An “Upload” symbol ( </w:t>
      </w:r>
      <w:r w:rsidRPr="00FD3E09">
        <w:rPr>
          <w:noProof/>
        </w:rPr>
        <w:drawing>
          <wp:inline distT="0" distB="0" distL="0" distR="0" wp14:anchorId="0BA3D40A" wp14:editId="19C28C4B">
            <wp:extent cx="169885" cy="169885"/>
            <wp:effectExtent l="0" t="0" r="1905" b="1905"/>
            <wp:docPr id="9" name="Picture 9" descr="C:\Users\csmith\Downloads\icons8-upload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smith\Downloads\icons8-upload-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42" cy="17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) is next to any files or projects that must be uploaded to a live server or a github repository, and the link provided in the DocPac.</w:t>
      </w:r>
    </w:p>
    <w:p w14:paraId="54E83CF8" w14:textId="5C2BEA6D" w:rsidR="00FD3E09" w:rsidRPr="00FD3E09" w:rsidRDefault="00FD3E09" w:rsidP="00FD3E09">
      <w:pPr>
        <w:pStyle w:val="ListParagraph"/>
        <w:numPr>
          <w:ilvl w:val="2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rPr>
          <w:noProof/>
        </w:rPr>
        <w:t>More instructions will be given for each upload.</w:t>
      </w:r>
    </w:p>
    <w:p w14:paraId="1BCD33E9" w14:textId="720882F6" w:rsidR="00FD3E09" w:rsidRPr="00FD3E09" w:rsidRDefault="00FD3E09" w:rsidP="00FD3E09">
      <w:pPr>
        <w:pStyle w:val="ListParagraph"/>
        <w:numPr>
          <w:ilvl w:val="0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rPr>
          <w:noProof/>
        </w:rPr>
        <w:t>Sometimes, “Required Documentation” includes documents that are not included in the DocPac. These are obtained through other activities  from your instrcutor throughout the week.</w:t>
      </w:r>
    </w:p>
    <w:p w14:paraId="4B9503CA" w14:textId="6680A345" w:rsidR="00FD3E09" w:rsidRPr="006B34C1" w:rsidRDefault="00FD3E09" w:rsidP="00FD3E09">
      <w:pPr>
        <w:pStyle w:val="ListParagraph"/>
        <w:numPr>
          <w:ilvl w:val="0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rPr>
          <w:noProof/>
        </w:rPr>
        <w:t xml:space="preserve">If there is a “Change Log” in the front of your </w:t>
      </w:r>
      <w:r w:rsidR="006B34C1">
        <w:rPr>
          <w:noProof/>
        </w:rPr>
        <w:t>DocPac, review it for major changes to this weekly process.</w:t>
      </w:r>
    </w:p>
    <w:p w14:paraId="70047B4F" w14:textId="248C4500" w:rsidR="006B34C1" w:rsidRPr="006B34C1" w:rsidRDefault="006B34C1" w:rsidP="00FD3E09">
      <w:pPr>
        <w:pStyle w:val="ListParagraph"/>
        <w:numPr>
          <w:ilvl w:val="0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rPr>
          <w:noProof/>
        </w:rPr>
        <w:t>The “Reflection” section is to be completed in sincerity each week.</w:t>
      </w:r>
    </w:p>
    <w:p w14:paraId="343FDC87" w14:textId="7EAEAE56" w:rsidR="006B34C1" w:rsidRPr="006B34C1" w:rsidRDefault="006B34C1" w:rsidP="006B34C1">
      <w:pPr>
        <w:pStyle w:val="ListParagraph"/>
        <w:numPr>
          <w:ilvl w:val="1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rPr>
          <w:i/>
          <w:noProof/>
        </w:rPr>
        <w:t>DO YOUR BEST!</w:t>
      </w:r>
    </w:p>
    <w:p w14:paraId="0E6319AC" w14:textId="4CB51C48" w:rsidR="006B34C1" w:rsidRPr="006B34C1" w:rsidRDefault="006B34C1" w:rsidP="006B34C1">
      <w:pPr>
        <w:pStyle w:val="ListParagraph"/>
        <w:numPr>
          <w:ilvl w:val="1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rPr>
          <w:noProof/>
        </w:rPr>
        <w:t>This part can take a lot of time, so plan accordingly each week.</w:t>
      </w:r>
    </w:p>
    <w:p w14:paraId="1AC6E036" w14:textId="1A4EC64F" w:rsidR="006B34C1" w:rsidRPr="006B34C1" w:rsidRDefault="006B34C1" w:rsidP="00FD3E09">
      <w:pPr>
        <w:pStyle w:val="ListParagraph"/>
        <w:numPr>
          <w:ilvl w:val="0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rPr>
          <w:b/>
          <w:noProof/>
        </w:rPr>
        <w:t>DocPacs are submitted each week by placing them in the “Incoming” box in the front of class.</w:t>
      </w:r>
    </w:p>
    <w:p w14:paraId="5B1A9279" w14:textId="47FE20AC" w:rsidR="006B34C1" w:rsidRPr="006B34C1" w:rsidRDefault="006B34C1" w:rsidP="006B34C1">
      <w:pPr>
        <w:pStyle w:val="ListParagraph"/>
        <w:numPr>
          <w:ilvl w:val="1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rPr>
          <w:noProof/>
        </w:rPr>
        <w:t>These must be submitted on the last day of class each week.</w:t>
      </w:r>
    </w:p>
    <w:p w14:paraId="7B384F4E" w14:textId="55D2A03A" w:rsidR="006B34C1" w:rsidRPr="006B34C1" w:rsidRDefault="006B34C1" w:rsidP="006B34C1">
      <w:pPr>
        <w:pStyle w:val="ListParagraph"/>
        <w:numPr>
          <w:ilvl w:val="0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rPr>
          <w:noProof/>
        </w:rPr>
        <w:t>DocPacs are graded by the “Grading Rubric” on the back of each DocPac.</w:t>
      </w:r>
    </w:p>
    <w:p w14:paraId="0C59A67E" w14:textId="54B6BFF6" w:rsidR="006B34C1" w:rsidRDefault="006B34C1" w:rsidP="006B34C1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</w:p>
    <w:p w14:paraId="01EF1EEE" w14:textId="7BFCDAB5" w:rsidR="006B34C1" w:rsidRDefault="006B34C1" w:rsidP="006B34C1">
      <w:pPr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>Read these expectations carefully, and have your parents sign below:</w:t>
      </w:r>
    </w:p>
    <w:p w14:paraId="2E5F3AA8" w14:textId="1659FDE6" w:rsidR="006B34C1" w:rsidRDefault="006B34C1" w:rsidP="006B34C1">
      <w:pPr>
        <w:rPr>
          <w:rFonts w:eastAsiaTheme="majorEastAsia" w:cstheme="majorBidi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360"/>
        <w:gridCol w:w="4675"/>
      </w:tblGrid>
      <w:tr w:rsidR="006B34C1" w14:paraId="21316ABD" w14:textId="77777777" w:rsidTr="006B34C1">
        <w:tc>
          <w:tcPr>
            <w:tcW w:w="4315" w:type="dxa"/>
          </w:tcPr>
          <w:p w14:paraId="675A4B59" w14:textId="6A044138" w:rsidR="006B34C1" w:rsidRDefault="006B34C1" w:rsidP="006B34C1">
            <w:pPr>
              <w:rPr>
                <w:rFonts w:eastAsiaTheme="majorEastAsia" w:cstheme="majorBidi"/>
                <w:szCs w:val="24"/>
              </w:rPr>
            </w:pPr>
            <w:r>
              <w:rPr>
                <w:rFonts w:eastAsiaTheme="majorEastAsia" w:cstheme="majorBidi"/>
                <w:szCs w:val="24"/>
              </w:rPr>
              <w:t>Parent Signature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E0993F7" w14:textId="77777777" w:rsidR="006B34C1" w:rsidRDefault="006B34C1" w:rsidP="006B34C1">
            <w:pPr>
              <w:rPr>
                <w:rFonts w:eastAsiaTheme="majorEastAsia" w:cstheme="majorBidi"/>
                <w:szCs w:val="24"/>
              </w:rPr>
            </w:pPr>
          </w:p>
        </w:tc>
        <w:tc>
          <w:tcPr>
            <w:tcW w:w="4675" w:type="dxa"/>
          </w:tcPr>
          <w:p w14:paraId="207E1D29" w14:textId="4AC74D98" w:rsidR="006B34C1" w:rsidRDefault="006B34C1" w:rsidP="006B34C1">
            <w:pPr>
              <w:rPr>
                <w:rFonts w:eastAsiaTheme="majorEastAsia" w:cstheme="majorBidi"/>
                <w:szCs w:val="24"/>
              </w:rPr>
            </w:pPr>
            <w:r>
              <w:rPr>
                <w:rFonts w:eastAsiaTheme="majorEastAsia" w:cstheme="majorBidi"/>
                <w:szCs w:val="24"/>
              </w:rPr>
              <w:t>Student Signature</w:t>
            </w:r>
          </w:p>
        </w:tc>
      </w:tr>
    </w:tbl>
    <w:p w14:paraId="79DA26F5" w14:textId="411578EB" w:rsidR="006B34C1" w:rsidRPr="006B34C1" w:rsidRDefault="006B34C1" w:rsidP="006B34C1">
      <w:pPr>
        <w:rPr>
          <w:rFonts w:eastAsiaTheme="majorEastAsia" w:cstheme="majorBidi"/>
          <w:szCs w:val="24"/>
        </w:rPr>
      </w:pPr>
    </w:p>
    <w:p w14:paraId="64FA24F2" w14:textId="7F8DBF9E" w:rsidR="00095BBA" w:rsidRPr="00876061" w:rsidRDefault="00095BBA" w:rsidP="00876061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br w:type="page"/>
      </w:r>
    </w:p>
    <w:p w14:paraId="319E7FCB" w14:textId="566E6A8A" w:rsidR="007229CC" w:rsidRPr="00A85ABB" w:rsidRDefault="007229CC" w:rsidP="007229CC">
      <w:pPr>
        <w:pStyle w:val="Heading1"/>
      </w:pPr>
      <w:r>
        <w:lastRenderedPageBreak/>
        <w:t>Reflection</w:t>
      </w:r>
    </w:p>
    <w:p w14:paraId="4F40E3FE" w14:textId="1D9916C1" w:rsidR="00793B68" w:rsidRPr="00DB0825" w:rsidRDefault="00793B68" w:rsidP="00793B68">
      <w:pPr>
        <w:rPr>
          <w:i/>
          <w:iCs/>
        </w:rPr>
      </w:pPr>
      <w:r w:rsidRPr="00DB0825">
        <w:rPr>
          <w:b/>
          <w:bCs/>
        </w:rPr>
        <w:t>What was the most impactful thing you learned this week?</w:t>
      </w:r>
      <w:r>
        <w:t xml:space="preserve"> </w:t>
      </w:r>
      <w:r w:rsidR="00FA450C" w:rsidRPr="00FA450C">
        <w:rPr>
          <w:b/>
          <w:highlight w:val="yellow"/>
        </w:rPr>
        <w:t>How can/will you use it in the future?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D3149" w14:paraId="37BC6F4D" w14:textId="77777777" w:rsidTr="001D3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C796249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3FA3A925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3069C3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0EBE15AF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49CCF01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54652BC8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D529685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69189F74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4EAA714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45262F2A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AA024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4AB28EC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3AA3D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034792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54DAEB7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27353DA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8196CE5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60F7625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D6490B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32845C4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A344AD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1F36707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B094F5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646F8436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6862CC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A2C238C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52FE9E1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9659AD9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A5C7E49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14CB9C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9F258F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72C9F577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780C9C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0B2DF702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DAC114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</w:tbl>
    <w:p w14:paraId="38FB8D2C" w14:textId="77777777" w:rsidR="007229CC" w:rsidRPr="006B34C1" w:rsidRDefault="007229CC" w:rsidP="007229CC">
      <w:pPr>
        <w:rPr>
          <w:sz w:val="16"/>
          <w:szCs w:val="16"/>
        </w:rPr>
      </w:pPr>
    </w:p>
    <w:p w14:paraId="256392D9" w14:textId="201B7FBF" w:rsidR="007229CC" w:rsidRPr="00793B68" w:rsidRDefault="007229CC" w:rsidP="007229CC">
      <w:pPr>
        <w:rPr>
          <w:b/>
          <w:bCs/>
        </w:rPr>
      </w:pPr>
      <w:r w:rsidRPr="00793B68">
        <w:rPr>
          <w:b/>
          <w:bCs/>
        </w:rPr>
        <w:t xml:space="preserve">What did you </w:t>
      </w:r>
      <w:r w:rsidR="00FA450C">
        <w:rPr>
          <w:b/>
          <w:bCs/>
        </w:rPr>
        <w:t xml:space="preserve">do </w:t>
      </w:r>
      <w:r w:rsidR="00FA450C" w:rsidRPr="00FA450C">
        <w:rPr>
          <w:b/>
          <w:bCs/>
          <w:i/>
          <w:highlight w:val="yellow"/>
        </w:rPr>
        <w:t>wrong</w:t>
      </w:r>
      <w:r w:rsidR="00FA450C" w:rsidRPr="00FA450C">
        <w:rPr>
          <w:b/>
          <w:bCs/>
          <w:i/>
        </w:rPr>
        <w:t xml:space="preserve"> </w:t>
      </w:r>
      <w:r w:rsidRPr="00793B68">
        <w:rPr>
          <w:b/>
          <w:bCs/>
        </w:rPr>
        <w:t>this week that you could do better in the future, and how?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11FD3" w14:paraId="3FEA0017" w14:textId="77777777" w:rsidTr="006F3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497F9E5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4BC86E6C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F124AB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504F8485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341045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153FFD2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59BCE2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9BA590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2E0160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7C53FA9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F6EBE9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C25BFD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527ED2B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695CDF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500326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7E062C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C0ADAEF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CCA57B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8BFAFD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5C2A800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94350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0A8A4D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7B4082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F368831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C8B78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14128F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A13B63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356B90E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BCDDAF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9B7016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1064CA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4EE5AE96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CBD8D62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933079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C677CF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D44932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5B64A1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678EC5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CEB16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</w:tbl>
    <w:p w14:paraId="4C28ECF6" w14:textId="77777777" w:rsidR="00C335F8" w:rsidRPr="006B34C1" w:rsidRDefault="00C335F8">
      <w:pPr>
        <w:rPr>
          <w:sz w:val="16"/>
          <w:szCs w:val="16"/>
        </w:rPr>
      </w:pPr>
    </w:p>
    <w:p w14:paraId="38444D89" w14:textId="0EB1D49D" w:rsidR="00C335F8" w:rsidRPr="00793B68" w:rsidRDefault="006B34C1" w:rsidP="00C335F8">
      <w:pPr>
        <w:rPr>
          <w:b/>
          <w:bCs/>
        </w:rPr>
      </w:pPr>
      <w:r>
        <w:rPr>
          <w:b/>
          <w:bCs/>
        </w:rPr>
        <w:t>What is an obstacle to succeeding in class that you can foresee, and what plan do you have to overcome it</w:t>
      </w:r>
      <w:r w:rsidR="00C335F8" w:rsidRPr="00793B68">
        <w:rPr>
          <w:b/>
          <w:bCs/>
        </w:rPr>
        <w:t>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C335F8" w14:paraId="77EA66ED" w14:textId="77777777" w:rsidTr="00521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F5F591D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14:paraId="7E719CAA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7B978B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14:paraId="37817723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794189F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14:paraId="0EB2CF35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CC4385A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0020F3A5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CC3D72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3F4EC860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2FAEBA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12C01571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C69D292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0DDAE860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E0340D4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0E8E7DAF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21158F5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20F1D4C3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784B6A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47239510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87BF99B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7C17CE10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B1A541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6CC3F4DF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8493D5D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776E9537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5F1EB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2DC5008B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85F5ECE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56331249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9B2AA1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4BC4D798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05158B5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78C9FB8A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98FB2C4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311D31D5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7C3E46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4C1C7B1A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0D9511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</w:tbl>
    <w:p w14:paraId="15B90C30" w14:textId="25B47820" w:rsidR="004A0C0D" w:rsidRDefault="004A0C0D" w:rsidP="004A0C0D">
      <w:pPr>
        <w:pStyle w:val="Heading1"/>
      </w:pPr>
      <w:r>
        <w:lastRenderedPageBreak/>
        <w:t>Grading</w:t>
      </w: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4176"/>
        <w:gridCol w:w="1443"/>
        <w:gridCol w:w="1247"/>
        <w:gridCol w:w="1239"/>
        <w:gridCol w:w="1250"/>
        <w:gridCol w:w="455"/>
      </w:tblGrid>
      <w:tr w:rsidR="00C335F8" w14:paraId="1EA37546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  <w:tcBorders>
              <w:top w:val="nil"/>
              <w:left w:val="nil"/>
            </w:tcBorders>
          </w:tcPr>
          <w:p w14:paraId="652950E9" w14:textId="77777777" w:rsidR="00C335F8" w:rsidRDefault="00C335F8" w:rsidP="0052190D"/>
        </w:tc>
        <w:tc>
          <w:tcPr>
            <w:tcW w:w="1247" w:type="dxa"/>
            <w:shd w:val="clear" w:color="auto" w:fill="BFBFBF" w:themeFill="background1" w:themeFillShade="BF"/>
          </w:tcPr>
          <w:p w14:paraId="7D11F0A7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Complete</w:t>
            </w:r>
          </w:p>
        </w:tc>
        <w:tc>
          <w:tcPr>
            <w:tcW w:w="2489" w:type="dxa"/>
            <w:gridSpan w:val="2"/>
            <w:shd w:val="clear" w:color="auto" w:fill="BFBFBF" w:themeFill="background1" w:themeFillShade="BF"/>
          </w:tcPr>
          <w:p w14:paraId="344A3A18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Followed Instructions</w:t>
            </w:r>
          </w:p>
        </w:tc>
      </w:tr>
      <w:tr w:rsidR="00C335F8" w14:paraId="6760511D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  <w:tcBorders>
              <w:bottom w:val="single" w:sz="4" w:space="0" w:color="auto"/>
            </w:tcBorders>
          </w:tcPr>
          <w:p w14:paraId="7FD6CE00" w14:textId="77777777" w:rsidR="00C335F8" w:rsidRDefault="00C335F8" w:rsidP="0052190D">
            <w:r>
              <w:t>Reflection</w:t>
            </w:r>
          </w:p>
        </w:tc>
        <w:tc>
          <w:tcPr>
            <w:tcW w:w="1247" w:type="dxa"/>
          </w:tcPr>
          <w:p w14:paraId="6EA9D274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2489" w:type="dxa"/>
            <w:gridSpan w:val="2"/>
            <w:shd w:val="clear" w:color="auto" w:fill="FFFF00"/>
          </w:tcPr>
          <w:p w14:paraId="03FBA11C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  <w:highlight w:val="yellow"/>
              </w:rPr>
              <w:sym w:font="Wingdings" w:char="F071"/>
            </w:r>
          </w:p>
        </w:tc>
      </w:tr>
      <w:tr w:rsidR="00A7780A" w:rsidRPr="00390EEB" w14:paraId="0323B536" w14:textId="77777777" w:rsidTr="00A234E0">
        <w:trPr>
          <w:gridAfter w:val="1"/>
          <w:wAfter w:w="455" w:type="dxa"/>
        </w:trPr>
        <w:tc>
          <w:tcPr>
            <w:tcW w:w="5619" w:type="dxa"/>
            <w:gridSpan w:val="2"/>
            <w:tcBorders>
              <w:left w:val="nil"/>
            </w:tcBorders>
          </w:tcPr>
          <w:p w14:paraId="756786F8" w14:textId="77777777" w:rsidR="00A7780A" w:rsidRDefault="00A7780A" w:rsidP="00A234E0">
            <w:pPr>
              <w:jc w:val="center"/>
            </w:pPr>
          </w:p>
        </w:tc>
        <w:tc>
          <w:tcPr>
            <w:tcW w:w="1247" w:type="dxa"/>
            <w:shd w:val="clear" w:color="auto" w:fill="BFBFBF" w:themeFill="background1" w:themeFillShade="BF"/>
          </w:tcPr>
          <w:p w14:paraId="1FB1C8DD" w14:textId="77777777" w:rsidR="00A7780A" w:rsidRDefault="00A7780A" w:rsidP="00A234E0">
            <w:pPr>
              <w:jc w:val="center"/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14:paraId="02738800" w14:textId="77777777" w:rsidR="00A7780A" w:rsidRDefault="00A7780A" w:rsidP="00A234E0">
            <w:pPr>
              <w:jc w:val="center"/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14:paraId="253526F1" w14:textId="3BA57B6A" w:rsidR="00A7780A" w:rsidRPr="00390EEB" w:rsidRDefault="00A7780A" w:rsidP="00A234E0">
            <w:pPr>
              <w:jc w:val="center"/>
              <w:rPr>
                <w:sz w:val="20"/>
                <w:szCs w:val="20"/>
              </w:rPr>
            </w:pPr>
          </w:p>
        </w:tc>
      </w:tr>
      <w:tr w:rsidR="00A7780A" w:rsidRPr="00390EEB" w14:paraId="25A81052" w14:textId="77777777" w:rsidTr="00A234E0">
        <w:trPr>
          <w:gridAfter w:val="1"/>
          <w:wAfter w:w="455" w:type="dxa"/>
        </w:trPr>
        <w:tc>
          <w:tcPr>
            <w:tcW w:w="5619" w:type="dxa"/>
            <w:gridSpan w:val="2"/>
          </w:tcPr>
          <w:p w14:paraId="0BEB91F1" w14:textId="79CF3903" w:rsidR="00A7780A" w:rsidRDefault="00A7780A" w:rsidP="00A7780A">
            <w:proofErr w:type="spellStart"/>
            <w:r>
              <w:t>DocPac</w:t>
            </w:r>
            <w:proofErr w:type="spellEnd"/>
            <w:r>
              <w:t xml:space="preserve"> Expectation Sign/Return</w:t>
            </w:r>
          </w:p>
        </w:tc>
        <w:tc>
          <w:tcPr>
            <w:tcW w:w="1247" w:type="dxa"/>
          </w:tcPr>
          <w:p w14:paraId="674A7C4E" w14:textId="77777777" w:rsidR="00A7780A" w:rsidRPr="00390EEB" w:rsidRDefault="00A7780A" w:rsidP="00A234E0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39" w:type="dxa"/>
          </w:tcPr>
          <w:p w14:paraId="2F8F9E2F" w14:textId="77777777" w:rsidR="00A7780A" w:rsidRPr="00390EEB" w:rsidRDefault="00A7780A" w:rsidP="00A234E0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50" w:type="dxa"/>
          </w:tcPr>
          <w:p w14:paraId="33B4442C" w14:textId="5F1E6D6D" w:rsidR="00A7780A" w:rsidRPr="00390EEB" w:rsidRDefault="00A7780A" w:rsidP="00A234E0">
            <w:pPr>
              <w:jc w:val="center"/>
              <w:rPr>
                <w:szCs w:val="24"/>
              </w:rPr>
            </w:pPr>
          </w:p>
        </w:tc>
      </w:tr>
      <w:tr w:rsidR="00A7780A" w:rsidRPr="00390EEB" w14:paraId="2D94D843" w14:textId="77777777" w:rsidTr="00A234E0">
        <w:trPr>
          <w:gridAfter w:val="1"/>
          <w:wAfter w:w="455" w:type="dxa"/>
        </w:trPr>
        <w:tc>
          <w:tcPr>
            <w:tcW w:w="5619" w:type="dxa"/>
            <w:gridSpan w:val="2"/>
            <w:tcBorders>
              <w:left w:val="nil"/>
            </w:tcBorders>
          </w:tcPr>
          <w:p w14:paraId="5392EB32" w14:textId="77777777" w:rsidR="00A7780A" w:rsidRDefault="00A7780A" w:rsidP="00A234E0">
            <w:pPr>
              <w:jc w:val="center"/>
            </w:pPr>
          </w:p>
        </w:tc>
        <w:tc>
          <w:tcPr>
            <w:tcW w:w="1247" w:type="dxa"/>
            <w:shd w:val="clear" w:color="auto" w:fill="BFBFBF" w:themeFill="background1" w:themeFillShade="BF"/>
          </w:tcPr>
          <w:p w14:paraId="4655BD86" w14:textId="77777777" w:rsidR="00A7780A" w:rsidRDefault="00A7780A" w:rsidP="00A234E0">
            <w:pPr>
              <w:jc w:val="center"/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14:paraId="625487C8" w14:textId="77777777" w:rsidR="00A7780A" w:rsidRDefault="00A7780A" w:rsidP="00A234E0">
            <w:pPr>
              <w:jc w:val="center"/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14:paraId="5FE9F625" w14:textId="4D2A729F" w:rsidR="00A7780A" w:rsidRPr="00390EEB" w:rsidRDefault="00A7780A" w:rsidP="00A234E0">
            <w:pPr>
              <w:jc w:val="center"/>
              <w:rPr>
                <w:sz w:val="20"/>
                <w:szCs w:val="20"/>
              </w:rPr>
            </w:pPr>
          </w:p>
        </w:tc>
      </w:tr>
      <w:tr w:rsidR="00A7780A" w:rsidRPr="00390EEB" w14:paraId="0246CC78" w14:textId="77777777" w:rsidTr="00A234E0">
        <w:trPr>
          <w:gridAfter w:val="1"/>
          <w:wAfter w:w="455" w:type="dxa"/>
        </w:trPr>
        <w:tc>
          <w:tcPr>
            <w:tcW w:w="5619" w:type="dxa"/>
            <w:gridSpan w:val="2"/>
          </w:tcPr>
          <w:p w14:paraId="42394E9E" w14:textId="22D1294F" w:rsidR="00A7780A" w:rsidRDefault="00A7780A" w:rsidP="00A7780A">
            <w:r>
              <w:t>Syllabus Sign/Return</w:t>
            </w:r>
          </w:p>
        </w:tc>
        <w:tc>
          <w:tcPr>
            <w:tcW w:w="1247" w:type="dxa"/>
          </w:tcPr>
          <w:p w14:paraId="2B89D9CB" w14:textId="77777777" w:rsidR="00A7780A" w:rsidRPr="00390EEB" w:rsidRDefault="00A7780A" w:rsidP="00A234E0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39" w:type="dxa"/>
          </w:tcPr>
          <w:p w14:paraId="627504C7" w14:textId="77777777" w:rsidR="00A7780A" w:rsidRPr="00390EEB" w:rsidRDefault="00A7780A" w:rsidP="00A234E0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50" w:type="dxa"/>
          </w:tcPr>
          <w:p w14:paraId="3E4543CC" w14:textId="17BDC049" w:rsidR="00A7780A" w:rsidRPr="00390EEB" w:rsidRDefault="00A7780A" w:rsidP="00A234E0">
            <w:pPr>
              <w:jc w:val="center"/>
              <w:rPr>
                <w:szCs w:val="24"/>
              </w:rPr>
            </w:pPr>
          </w:p>
        </w:tc>
      </w:tr>
      <w:tr w:rsidR="00C335F8" w14:paraId="4B395BCE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  <w:tcBorders>
              <w:left w:val="nil"/>
            </w:tcBorders>
          </w:tcPr>
          <w:p w14:paraId="66992641" w14:textId="77777777" w:rsidR="00C335F8" w:rsidRDefault="00C335F8" w:rsidP="00C335F8">
            <w:pPr>
              <w:jc w:val="center"/>
            </w:pPr>
          </w:p>
        </w:tc>
        <w:tc>
          <w:tcPr>
            <w:tcW w:w="1247" w:type="dxa"/>
            <w:shd w:val="clear" w:color="auto" w:fill="BFBFBF" w:themeFill="background1" w:themeFillShade="BF"/>
          </w:tcPr>
          <w:p w14:paraId="1C5D7EEE" w14:textId="2A1F689C" w:rsidR="00C335F8" w:rsidRDefault="00C335F8" w:rsidP="00C335F8">
            <w:pPr>
              <w:jc w:val="center"/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14:paraId="49DB38D7" w14:textId="3F9F2733" w:rsidR="00C335F8" w:rsidRDefault="00C335F8" w:rsidP="00C335F8">
            <w:pPr>
              <w:jc w:val="center"/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14:paraId="7A207BC6" w14:textId="250B1A47" w:rsidR="00C335F8" w:rsidRPr="00390EEB" w:rsidRDefault="00C335F8" w:rsidP="00C335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</w:p>
        </w:tc>
      </w:tr>
      <w:tr w:rsidR="00C335F8" w14:paraId="1BA37993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</w:tcPr>
          <w:p w14:paraId="7283D7DB" w14:textId="5B8A4D73" w:rsidR="00C335F8" w:rsidRDefault="00A7780A" w:rsidP="00C335F8">
            <w:proofErr w:type="spellStart"/>
            <w:r>
              <w:t>Javascript</w:t>
            </w:r>
            <w:proofErr w:type="spellEnd"/>
            <w:r>
              <w:t xml:space="preserve"> Initial Assessment</w:t>
            </w:r>
          </w:p>
        </w:tc>
        <w:tc>
          <w:tcPr>
            <w:tcW w:w="1247" w:type="dxa"/>
          </w:tcPr>
          <w:p w14:paraId="46FCED96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39" w:type="dxa"/>
          </w:tcPr>
          <w:p w14:paraId="7033653D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50" w:type="dxa"/>
          </w:tcPr>
          <w:p w14:paraId="7EBFB584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D91334" w14:paraId="166A6351" w14:textId="77777777" w:rsidTr="00C335F8">
        <w:tc>
          <w:tcPr>
            <w:tcW w:w="41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993E62" w14:textId="77777777" w:rsidR="00D91334" w:rsidRDefault="00D91334" w:rsidP="008E3355"/>
        </w:tc>
        <w:tc>
          <w:tcPr>
            <w:tcW w:w="56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FAF3DE" w14:textId="26E5144E" w:rsidR="00D91334" w:rsidRDefault="00D91334" w:rsidP="008E3355"/>
        </w:tc>
      </w:tr>
      <w:tr w:rsidR="00D91334" w14:paraId="5A53E953" w14:textId="77777777" w:rsidTr="00C335F8">
        <w:tc>
          <w:tcPr>
            <w:tcW w:w="4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C4F817" w14:textId="77777777" w:rsidR="00D91334" w:rsidRDefault="00D91334" w:rsidP="008E3355"/>
        </w:tc>
        <w:tc>
          <w:tcPr>
            <w:tcW w:w="56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6E738E" w14:textId="77777777" w:rsidR="00D91334" w:rsidRDefault="00D91334" w:rsidP="008E3355"/>
        </w:tc>
      </w:tr>
    </w:tbl>
    <w:p w14:paraId="020C22D7" w14:textId="467A6707" w:rsidR="00A065C2" w:rsidRDefault="00A065C2" w:rsidP="000F37AC"/>
    <w:sectPr w:rsidR="00A065C2" w:rsidSect="00132A0C">
      <w:pgSz w:w="12240" w:h="15840" w:orient="landscape" w:code="262"/>
      <w:pgMar w:top="720" w:right="1440" w:bottom="720" w:left="144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073C2" w14:textId="77777777" w:rsidR="007E38DD" w:rsidRDefault="007E38DD" w:rsidP="00D52BCD">
      <w:pPr>
        <w:spacing w:after="0" w:line="240" w:lineRule="auto"/>
      </w:pPr>
      <w:r>
        <w:separator/>
      </w:r>
    </w:p>
  </w:endnote>
  <w:endnote w:type="continuationSeparator" w:id="0">
    <w:p w14:paraId="43AF12F9" w14:textId="77777777" w:rsidR="007E38DD" w:rsidRDefault="007E38DD" w:rsidP="00D52BCD">
      <w:pPr>
        <w:spacing w:after="0" w:line="240" w:lineRule="auto"/>
      </w:pPr>
      <w:r>
        <w:continuationSeparator/>
      </w:r>
    </w:p>
  </w:endnote>
  <w:endnote w:type="continuationNotice" w:id="1">
    <w:p w14:paraId="404FA4AA" w14:textId="77777777" w:rsidR="007E38DD" w:rsidRDefault="007E38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9038D" w14:textId="77777777" w:rsidR="007E38DD" w:rsidRDefault="007E38DD" w:rsidP="00D52BCD">
      <w:pPr>
        <w:spacing w:after="0" w:line="240" w:lineRule="auto"/>
      </w:pPr>
      <w:r>
        <w:separator/>
      </w:r>
    </w:p>
  </w:footnote>
  <w:footnote w:type="continuationSeparator" w:id="0">
    <w:p w14:paraId="01F572B0" w14:textId="77777777" w:rsidR="007E38DD" w:rsidRDefault="007E38DD" w:rsidP="00D52BCD">
      <w:pPr>
        <w:spacing w:after="0" w:line="240" w:lineRule="auto"/>
      </w:pPr>
      <w:r>
        <w:continuationSeparator/>
      </w:r>
    </w:p>
  </w:footnote>
  <w:footnote w:type="continuationNotice" w:id="1">
    <w:p w14:paraId="13994AD2" w14:textId="77777777" w:rsidR="007E38DD" w:rsidRDefault="007E38D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ownload from cloud" style="width:15.75pt;height:15.75pt;visibility:visible;mso-wrap-style:square" o:bullet="t">
        <v:imagedata r:id="rId1" o:title="Download from cloud"/>
      </v:shape>
    </w:pict>
  </w:numPicBullet>
  <w:abstractNum w:abstractNumId="0" w15:restartNumberingAfterBreak="0">
    <w:nsid w:val="0017252B"/>
    <w:multiLevelType w:val="hybridMultilevel"/>
    <w:tmpl w:val="7858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45E9"/>
    <w:multiLevelType w:val="hybridMultilevel"/>
    <w:tmpl w:val="7D0CBE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2086DAE"/>
    <w:multiLevelType w:val="hybridMultilevel"/>
    <w:tmpl w:val="DB7A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B5388"/>
    <w:multiLevelType w:val="hybridMultilevel"/>
    <w:tmpl w:val="B19C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2250E"/>
    <w:multiLevelType w:val="hybridMultilevel"/>
    <w:tmpl w:val="7916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42B5C"/>
    <w:multiLevelType w:val="hybridMultilevel"/>
    <w:tmpl w:val="3CB4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D6F3B"/>
    <w:multiLevelType w:val="hybridMultilevel"/>
    <w:tmpl w:val="DEFE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F666B"/>
    <w:multiLevelType w:val="hybridMultilevel"/>
    <w:tmpl w:val="D01C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740ED"/>
    <w:multiLevelType w:val="hybridMultilevel"/>
    <w:tmpl w:val="11D2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F770667"/>
    <w:multiLevelType w:val="hybridMultilevel"/>
    <w:tmpl w:val="9DCC1E2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10B75AF"/>
    <w:multiLevelType w:val="hybridMultilevel"/>
    <w:tmpl w:val="2F16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3281E70"/>
    <w:multiLevelType w:val="hybridMultilevel"/>
    <w:tmpl w:val="DF94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602E1"/>
    <w:multiLevelType w:val="hybridMultilevel"/>
    <w:tmpl w:val="9F28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D5689"/>
    <w:multiLevelType w:val="hybridMultilevel"/>
    <w:tmpl w:val="17E8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31700"/>
    <w:multiLevelType w:val="hybridMultilevel"/>
    <w:tmpl w:val="2EC4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26E71"/>
    <w:multiLevelType w:val="hybridMultilevel"/>
    <w:tmpl w:val="61E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E1538"/>
    <w:multiLevelType w:val="hybridMultilevel"/>
    <w:tmpl w:val="85FC92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539258DA"/>
    <w:multiLevelType w:val="hybridMultilevel"/>
    <w:tmpl w:val="84EA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D18FD"/>
    <w:multiLevelType w:val="hybridMultilevel"/>
    <w:tmpl w:val="96AA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7417F"/>
    <w:multiLevelType w:val="hybridMultilevel"/>
    <w:tmpl w:val="714E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2467B"/>
    <w:multiLevelType w:val="hybridMultilevel"/>
    <w:tmpl w:val="572E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A663DB"/>
    <w:multiLevelType w:val="hybridMultilevel"/>
    <w:tmpl w:val="15DA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37DCB"/>
    <w:multiLevelType w:val="hybridMultilevel"/>
    <w:tmpl w:val="732C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715B75F7"/>
    <w:multiLevelType w:val="hybridMultilevel"/>
    <w:tmpl w:val="AC3A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573A26"/>
    <w:multiLevelType w:val="hybridMultilevel"/>
    <w:tmpl w:val="20A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EA1437"/>
    <w:multiLevelType w:val="hybridMultilevel"/>
    <w:tmpl w:val="4BFA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9"/>
  </w:num>
  <w:num w:numId="4">
    <w:abstractNumId w:val="24"/>
  </w:num>
  <w:num w:numId="5">
    <w:abstractNumId w:val="5"/>
  </w:num>
  <w:num w:numId="6">
    <w:abstractNumId w:val="26"/>
  </w:num>
  <w:num w:numId="7">
    <w:abstractNumId w:val="9"/>
  </w:num>
  <w:num w:numId="8">
    <w:abstractNumId w:val="3"/>
  </w:num>
  <w:num w:numId="9">
    <w:abstractNumId w:val="31"/>
  </w:num>
  <w:num w:numId="10">
    <w:abstractNumId w:val="0"/>
  </w:num>
  <w:num w:numId="11">
    <w:abstractNumId w:val="32"/>
  </w:num>
  <w:num w:numId="12">
    <w:abstractNumId w:val="6"/>
  </w:num>
  <w:num w:numId="13">
    <w:abstractNumId w:val="1"/>
  </w:num>
  <w:num w:numId="14">
    <w:abstractNumId w:val="10"/>
  </w:num>
  <w:num w:numId="15">
    <w:abstractNumId w:val="23"/>
  </w:num>
  <w:num w:numId="16">
    <w:abstractNumId w:val="22"/>
  </w:num>
  <w:num w:numId="17">
    <w:abstractNumId w:val="28"/>
  </w:num>
  <w:num w:numId="18">
    <w:abstractNumId w:val="13"/>
  </w:num>
  <w:num w:numId="19">
    <w:abstractNumId w:val="25"/>
  </w:num>
  <w:num w:numId="20">
    <w:abstractNumId w:val="21"/>
  </w:num>
  <w:num w:numId="21">
    <w:abstractNumId w:val="20"/>
  </w:num>
  <w:num w:numId="22">
    <w:abstractNumId w:val="19"/>
  </w:num>
  <w:num w:numId="23">
    <w:abstractNumId w:val="8"/>
  </w:num>
  <w:num w:numId="24">
    <w:abstractNumId w:val="15"/>
  </w:num>
  <w:num w:numId="25">
    <w:abstractNumId w:val="4"/>
  </w:num>
  <w:num w:numId="26">
    <w:abstractNumId w:val="16"/>
  </w:num>
  <w:num w:numId="27">
    <w:abstractNumId w:val="2"/>
  </w:num>
  <w:num w:numId="28">
    <w:abstractNumId w:val="17"/>
  </w:num>
  <w:num w:numId="29">
    <w:abstractNumId w:val="7"/>
  </w:num>
  <w:num w:numId="30">
    <w:abstractNumId w:val="30"/>
  </w:num>
  <w:num w:numId="31">
    <w:abstractNumId w:val="18"/>
  </w:num>
  <w:num w:numId="32">
    <w:abstractNumId w:val="12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BB"/>
    <w:rsid w:val="00002287"/>
    <w:rsid w:val="000027F9"/>
    <w:rsid w:val="00004184"/>
    <w:rsid w:val="0000454E"/>
    <w:rsid w:val="0000719D"/>
    <w:rsid w:val="00010BFA"/>
    <w:rsid w:val="00013132"/>
    <w:rsid w:val="000131B5"/>
    <w:rsid w:val="00013B0E"/>
    <w:rsid w:val="0001496C"/>
    <w:rsid w:val="00014A0F"/>
    <w:rsid w:val="00015199"/>
    <w:rsid w:val="000159C0"/>
    <w:rsid w:val="00016B2D"/>
    <w:rsid w:val="000173AF"/>
    <w:rsid w:val="000175C5"/>
    <w:rsid w:val="00017BB5"/>
    <w:rsid w:val="000230A6"/>
    <w:rsid w:val="00024532"/>
    <w:rsid w:val="000274AA"/>
    <w:rsid w:val="00027567"/>
    <w:rsid w:val="00030F55"/>
    <w:rsid w:val="0003171B"/>
    <w:rsid w:val="00031908"/>
    <w:rsid w:val="00036287"/>
    <w:rsid w:val="00037B8F"/>
    <w:rsid w:val="00041A86"/>
    <w:rsid w:val="0004265F"/>
    <w:rsid w:val="000428A3"/>
    <w:rsid w:val="00043E2B"/>
    <w:rsid w:val="00044AD8"/>
    <w:rsid w:val="000453C2"/>
    <w:rsid w:val="00046EA0"/>
    <w:rsid w:val="0004751F"/>
    <w:rsid w:val="000508B6"/>
    <w:rsid w:val="0005132A"/>
    <w:rsid w:val="00051AFD"/>
    <w:rsid w:val="00052381"/>
    <w:rsid w:val="000541A7"/>
    <w:rsid w:val="00060EF0"/>
    <w:rsid w:val="000613B4"/>
    <w:rsid w:val="000615D5"/>
    <w:rsid w:val="000622AA"/>
    <w:rsid w:val="00062DFD"/>
    <w:rsid w:val="0006480B"/>
    <w:rsid w:val="00065BD4"/>
    <w:rsid w:val="0006654C"/>
    <w:rsid w:val="00071BF5"/>
    <w:rsid w:val="000740CE"/>
    <w:rsid w:val="00075F30"/>
    <w:rsid w:val="000762A4"/>
    <w:rsid w:val="00076809"/>
    <w:rsid w:val="000771AA"/>
    <w:rsid w:val="00077ADB"/>
    <w:rsid w:val="00080077"/>
    <w:rsid w:val="00080D58"/>
    <w:rsid w:val="00081DF1"/>
    <w:rsid w:val="000834DF"/>
    <w:rsid w:val="000844B7"/>
    <w:rsid w:val="00087507"/>
    <w:rsid w:val="0008763D"/>
    <w:rsid w:val="000910E4"/>
    <w:rsid w:val="00091DF3"/>
    <w:rsid w:val="00091EBD"/>
    <w:rsid w:val="00091F00"/>
    <w:rsid w:val="000926E8"/>
    <w:rsid w:val="00093EC5"/>
    <w:rsid w:val="000953AF"/>
    <w:rsid w:val="00095BBA"/>
    <w:rsid w:val="0009672F"/>
    <w:rsid w:val="00096A27"/>
    <w:rsid w:val="000A15B4"/>
    <w:rsid w:val="000A1FEA"/>
    <w:rsid w:val="000A34D8"/>
    <w:rsid w:val="000A56CA"/>
    <w:rsid w:val="000A63CF"/>
    <w:rsid w:val="000B0B33"/>
    <w:rsid w:val="000B14B5"/>
    <w:rsid w:val="000B1D48"/>
    <w:rsid w:val="000B2233"/>
    <w:rsid w:val="000B2816"/>
    <w:rsid w:val="000B73AC"/>
    <w:rsid w:val="000B7D22"/>
    <w:rsid w:val="000C08ED"/>
    <w:rsid w:val="000C0F07"/>
    <w:rsid w:val="000C1A66"/>
    <w:rsid w:val="000C2AE3"/>
    <w:rsid w:val="000C32B0"/>
    <w:rsid w:val="000C3A63"/>
    <w:rsid w:val="000C512D"/>
    <w:rsid w:val="000C5253"/>
    <w:rsid w:val="000C574C"/>
    <w:rsid w:val="000C5EBF"/>
    <w:rsid w:val="000C69AA"/>
    <w:rsid w:val="000D0E4A"/>
    <w:rsid w:val="000D4A41"/>
    <w:rsid w:val="000D55DF"/>
    <w:rsid w:val="000D5B12"/>
    <w:rsid w:val="000D6345"/>
    <w:rsid w:val="000D7EAC"/>
    <w:rsid w:val="000E0644"/>
    <w:rsid w:val="000E1B33"/>
    <w:rsid w:val="000E2404"/>
    <w:rsid w:val="000E2CBB"/>
    <w:rsid w:val="000E32A6"/>
    <w:rsid w:val="000E5159"/>
    <w:rsid w:val="000E5F4B"/>
    <w:rsid w:val="000E6E0E"/>
    <w:rsid w:val="000E7105"/>
    <w:rsid w:val="000E7A3B"/>
    <w:rsid w:val="000E7E27"/>
    <w:rsid w:val="000F1572"/>
    <w:rsid w:val="000F2D04"/>
    <w:rsid w:val="000F37AC"/>
    <w:rsid w:val="000F4D59"/>
    <w:rsid w:val="000F68F2"/>
    <w:rsid w:val="000F7CE7"/>
    <w:rsid w:val="00100451"/>
    <w:rsid w:val="00100DDF"/>
    <w:rsid w:val="00100E1C"/>
    <w:rsid w:val="00101D47"/>
    <w:rsid w:val="00101FA5"/>
    <w:rsid w:val="0010204C"/>
    <w:rsid w:val="00102946"/>
    <w:rsid w:val="00104B8A"/>
    <w:rsid w:val="0010638A"/>
    <w:rsid w:val="00107186"/>
    <w:rsid w:val="0010799F"/>
    <w:rsid w:val="00111BB2"/>
    <w:rsid w:val="00111C87"/>
    <w:rsid w:val="00111CD8"/>
    <w:rsid w:val="00111E0B"/>
    <w:rsid w:val="00115CCE"/>
    <w:rsid w:val="001176F8"/>
    <w:rsid w:val="00117DC2"/>
    <w:rsid w:val="0012047B"/>
    <w:rsid w:val="00120556"/>
    <w:rsid w:val="00120869"/>
    <w:rsid w:val="00120BE4"/>
    <w:rsid w:val="001212CF"/>
    <w:rsid w:val="00122D5F"/>
    <w:rsid w:val="00123AD1"/>
    <w:rsid w:val="0012593E"/>
    <w:rsid w:val="00125D80"/>
    <w:rsid w:val="00125DF8"/>
    <w:rsid w:val="001263D5"/>
    <w:rsid w:val="00126839"/>
    <w:rsid w:val="0012772E"/>
    <w:rsid w:val="00127D62"/>
    <w:rsid w:val="001310B4"/>
    <w:rsid w:val="00131967"/>
    <w:rsid w:val="00132A0C"/>
    <w:rsid w:val="00133139"/>
    <w:rsid w:val="00134433"/>
    <w:rsid w:val="001347ED"/>
    <w:rsid w:val="00134CBE"/>
    <w:rsid w:val="00135F97"/>
    <w:rsid w:val="00137698"/>
    <w:rsid w:val="00142D82"/>
    <w:rsid w:val="001457B3"/>
    <w:rsid w:val="00150DBF"/>
    <w:rsid w:val="00151FA6"/>
    <w:rsid w:val="0015478D"/>
    <w:rsid w:val="00155AE4"/>
    <w:rsid w:val="0015625D"/>
    <w:rsid w:val="001577C6"/>
    <w:rsid w:val="001600E1"/>
    <w:rsid w:val="001609CB"/>
    <w:rsid w:val="0016152E"/>
    <w:rsid w:val="00161F86"/>
    <w:rsid w:val="00164537"/>
    <w:rsid w:val="0016526A"/>
    <w:rsid w:val="001654CB"/>
    <w:rsid w:val="0017102C"/>
    <w:rsid w:val="0017147C"/>
    <w:rsid w:val="0017271B"/>
    <w:rsid w:val="0017491D"/>
    <w:rsid w:val="00175A80"/>
    <w:rsid w:val="001804EB"/>
    <w:rsid w:val="00181063"/>
    <w:rsid w:val="001822A5"/>
    <w:rsid w:val="0018233B"/>
    <w:rsid w:val="001827CC"/>
    <w:rsid w:val="00182EA5"/>
    <w:rsid w:val="001903FC"/>
    <w:rsid w:val="00190E45"/>
    <w:rsid w:val="00193826"/>
    <w:rsid w:val="00193FE4"/>
    <w:rsid w:val="00194E37"/>
    <w:rsid w:val="00195882"/>
    <w:rsid w:val="00196ABA"/>
    <w:rsid w:val="00196BC9"/>
    <w:rsid w:val="00197B48"/>
    <w:rsid w:val="001A0876"/>
    <w:rsid w:val="001A3CED"/>
    <w:rsid w:val="001A62CA"/>
    <w:rsid w:val="001A6B74"/>
    <w:rsid w:val="001A6E05"/>
    <w:rsid w:val="001B1582"/>
    <w:rsid w:val="001B5028"/>
    <w:rsid w:val="001B5436"/>
    <w:rsid w:val="001C341E"/>
    <w:rsid w:val="001C35D8"/>
    <w:rsid w:val="001C3E48"/>
    <w:rsid w:val="001C43A6"/>
    <w:rsid w:val="001C4CFD"/>
    <w:rsid w:val="001C5A19"/>
    <w:rsid w:val="001C5A79"/>
    <w:rsid w:val="001C71E6"/>
    <w:rsid w:val="001C727B"/>
    <w:rsid w:val="001C7A14"/>
    <w:rsid w:val="001D0D59"/>
    <w:rsid w:val="001D1EB8"/>
    <w:rsid w:val="001D1F7C"/>
    <w:rsid w:val="001D3149"/>
    <w:rsid w:val="001D52FC"/>
    <w:rsid w:val="001D7727"/>
    <w:rsid w:val="001D77C8"/>
    <w:rsid w:val="001E1C6E"/>
    <w:rsid w:val="001E4EDD"/>
    <w:rsid w:val="001E57DE"/>
    <w:rsid w:val="001E6547"/>
    <w:rsid w:val="001E69FE"/>
    <w:rsid w:val="001E73D1"/>
    <w:rsid w:val="001E7CBD"/>
    <w:rsid w:val="001F04D7"/>
    <w:rsid w:val="001F1CD4"/>
    <w:rsid w:val="001F53E0"/>
    <w:rsid w:val="001F639C"/>
    <w:rsid w:val="001F7F83"/>
    <w:rsid w:val="00201747"/>
    <w:rsid w:val="00202B47"/>
    <w:rsid w:val="0020300C"/>
    <w:rsid w:val="00203D4C"/>
    <w:rsid w:val="00204ACB"/>
    <w:rsid w:val="00204FE5"/>
    <w:rsid w:val="0020531F"/>
    <w:rsid w:val="00205477"/>
    <w:rsid w:val="00206AC8"/>
    <w:rsid w:val="0020789E"/>
    <w:rsid w:val="002114DB"/>
    <w:rsid w:val="0021254C"/>
    <w:rsid w:val="002128FD"/>
    <w:rsid w:val="00213F0E"/>
    <w:rsid w:val="00214099"/>
    <w:rsid w:val="00214D8A"/>
    <w:rsid w:val="00214E38"/>
    <w:rsid w:val="00215CF5"/>
    <w:rsid w:val="00216BAB"/>
    <w:rsid w:val="00216D9E"/>
    <w:rsid w:val="00217038"/>
    <w:rsid w:val="0021763F"/>
    <w:rsid w:val="00221852"/>
    <w:rsid w:val="0022211B"/>
    <w:rsid w:val="002226CA"/>
    <w:rsid w:val="00223025"/>
    <w:rsid w:val="002245B4"/>
    <w:rsid w:val="00224DD1"/>
    <w:rsid w:val="0022528E"/>
    <w:rsid w:val="0022777B"/>
    <w:rsid w:val="00227813"/>
    <w:rsid w:val="00230BFC"/>
    <w:rsid w:val="0023307F"/>
    <w:rsid w:val="00233B8F"/>
    <w:rsid w:val="002341D0"/>
    <w:rsid w:val="00234E25"/>
    <w:rsid w:val="00237810"/>
    <w:rsid w:val="00240112"/>
    <w:rsid w:val="00240232"/>
    <w:rsid w:val="002416FD"/>
    <w:rsid w:val="00241929"/>
    <w:rsid w:val="00241C22"/>
    <w:rsid w:val="00243F58"/>
    <w:rsid w:val="0024558B"/>
    <w:rsid w:val="00245DF0"/>
    <w:rsid w:val="00251487"/>
    <w:rsid w:val="00254576"/>
    <w:rsid w:val="00254BA5"/>
    <w:rsid w:val="00255076"/>
    <w:rsid w:val="0025543D"/>
    <w:rsid w:val="00255E4B"/>
    <w:rsid w:val="0025651F"/>
    <w:rsid w:val="002573E5"/>
    <w:rsid w:val="002578F6"/>
    <w:rsid w:val="00261A7B"/>
    <w:rsid w:val="002621A9"/>
    <w:rsid w:val="00262F22"/>
    <w:rsid w:val="00263599"/>
    <w:rsid w:val="00265289"/>
    <w:rsid w:val="00267A87"/>
    <w:rsid w:val="002700C7"/>
    <w:rsid w:val="00272AD8"/>
    <w:rsid w:val="002738CD"/>
    <w:rsid w:val="00273ACC"/>
    <w:rsid w:val="00273CDC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6E46"/>
    <w:rsid w:val="00287AAF"/>
    <w:rsid w:val="002905B2"/>
    <w:rsid w:val="00290D3F"/>
    <w:rsid w:val="00291D5E"/>
    <w:rsid w:val="00292B19"/>
    <w:rsid w:val="002941B1"/>
    <w:rsid w:val="002941F0"/>
    <w:rsid w:val="00294E0C"/>
    <w:rsid w:val="002951E3"/>
    <w:rsid w:val="002A2137"/>
    <w:rsid w:val="002A3693"/>
    <w:rsid w:val="002A491A"/>
    <w:rsid w:val="002A55C6"/>
    <w:rsid w:val="002A686E"/>
    <w:rsid w:val="002A6E50"/>
    <w:rsid w:val="002A7B29"/>
    <w:rsid w:val="002A7D74"/>
    <w:rsid w:val="002A7FDC"/>
    <w:rsid w:val="002B0C1C"/>
    <w:rsid w:val="002B319A"/>
    <w:rsid w:val="002B5005"/>
    <w:rsid w:val="002B52C7"/>
    <w:rsid w:val="002B593A"/>
    <w:rsid w:val="002B6894"/>
    <w:rsid w:val="002B6EE1"/>
    <w:rsid w:val="002B785F"/>
    <w:rsid w:val="002B7CEA"/>
    <w:rsid w:val="002C0EA8"/>
    <w:rsid w:val="002C19CB"/>
    <w:rsid w:val="002C342B"/>
    <w:rsid w:val="002C343D"/>
    <w:rsid w:val="002C35C5"/>
    <w:rsid w:val="002C428F"/>
    <w:rsid w:val="002C4391"/>
    <w:rsid w:val="002C4E8C"/>
    <w:rsid w:val="002C6091"/>
    <w:rsid w:val="002D014A"/>
    <w:rsid w:val="002D2557"/>
    <w:rsid w:val="002D27A4"/>
    <w:rsid w:val="002D361D"/>
    <w:rsid w:val="002D4363"/>
    <w:rsid w:val="002D50A2"/>
    <w:rsid w:val="002D696E"/>
    <w:rsid w:val="002D6974"/>
    <w:rsid w:val="002D6E41"/>
    <w:rsid w:val="002E2233"/>
    <w:rsid w:val="002E2351"/>
    <w:rsid w:val="002E4310"/>
    <w:rsid w:val="002E44B4"/>
    <w:rsid w:val="002E6E1D"/>
    <w:rsid w:val="002E6FF0"/>
    <w:rsid w:val="002E780A"/>
    <w:rsid w:val="002E78C1"/>
    <w:rsid w:val="002F1321"/>
    <w:rsid w:val="002F2406"/>
    <w:rsid w:val="002F2554"/>
    <w:rsid w:val="002F276B"/>
    <w:rsid w:val="002F51BB"/>
    <w:rsid w:val="002F6926"/>
    <w:rsid w:val="002F7B1D"/>
    <w:rsid w:val="0030005E"/>
    <w:rsid w:val="00300271"/>
    <w:rsid w:val="00301680"/>
    <w:rsid w:val="00302463"/>
    <w:rsid w:val="0030295A"/>
    <w:rsid w:val="00306C33"/>
    <w:rsid w:val="003070C4"/>
    <w:rsid w:val="003117D5"/>
    <w:rsid w:val="00311DD6"/>
    <w:rsid w:val="00311FD3"/>
    <w:rsid w:val="00313D93"/>
    <w:rsid w:val="00314436"/>
    <w:rsid w:val="0031521C"/>
    <w:rsid w:val="00316740"/>
    <w:rsid w:val="00316919"/>
    <w:rsid w:val="00322259"/>
    <w:rsid w:val="0032228F"/>
    <w:rsid w:val="00323F0A"/>
    <w:rsid w:val="00325360"/>
    <w:rsid w:val="003259D5"/>
    <w:rsid w:val="00326DD2"/>
    <w:rsid w:val="00326F1D"/>
    <w:rsid w:val="0032739E"/>
    <w:rsid w:val="00330375"/>
    <w:rsid w:val="00330FC5"/>
    <w:rsid w:val="00331B3E"/>
    <w:rsid w:val="00334A85"/>
    <w:rsid w:val="003356EF"/>
    <w:rsid w:val="00335931"/>
    <w:rsid w:val="00336D61"/>
    <w:rsid w:val="003372C6"/>
    <w:rsid w:val="00337FBE"/>
    <w:rsid w:val="00341574"/>
    <w:rsid w:val="00341CD1"/>
    <w:rsid w:val="00341D21"/>
    <w:rsid w:val="00343618"/>
    <w:rsid w:val="00344732"/>
    <w:rsid w:val="00345039"/>
    <w:rsid w:val="00345974"/>
    <w:rsid w:val="003466DA"/>
    <w:rsid w:val="00346BFB"/>
    <w:rsid w:val="00346C4E"/>
    <w:rsid w:val="0034769A"/>
    <w:rsid w:val="00347820"/>
    <w:rsid w:val="00351364"/>
    <w:rsid w:val="003516D9"/>
    <w:rsid w:val="0035188F"/>
    <w:rsid w:val="00351F58"/>
    <w:rsid w:val="00353DEF"/>
    <w:rsid w:val="00353F14"/>
    <w:rsid w:val="0035504C"/>
    <w:rsid w:val="003610F8"/>
    <w:rsid w:val="0036119B"/>
    <w:rsid w:val="00361B67"/>
    <w:rsid w:val="00364ECC"/>
    <w:rsid w:val="00365EA0"/>
    <w:rsid w:val="00366D95"/>
    <w:rsid w:val="003678B7"/>
    <w:rsid w:val="00371AE9"/>
    <w:rsid w:val="00371BD9"/>
    <w:rsid w:val="00373283"/>
    <w:rsid w:val="00373BE0"/>
    <w:rsid w:val="00374C6F"/>
    <w:rsid w:val="00374EED"/>
    <w:rsid w:val="00375CCB"/>
    <w:rsid w:val="00380B2B"/>
    <w:rsid w:val="00382686"/>
    <w:rsid w:val="0038609F"/>
    <w:rsid w:val="003863C0"/>
    <w:rsid w:val="003863FD"/>
    <w:rsid w:val="0038658B"/>
    <w:rsid w:val="0038698C"/>
    <w:rsid w:val="00386C58"/>
    <w:rsid w:val="003872FF"/>
    <w:rsid w:val="00390EEB"/>
    <w:rsid w:val="00391AD2"/>
    <w:rsid w:val="0039316F"/>
    <w:rsid w:val="00393539"/>
    <w:rsid w:val="0039450B"/>
    <w:rsid w:val="003947A7"/>
    <w:rsid w:val="003A201F"/>
    <w:rsid w:val="003A2DFF"/>
    <w:rsid w:val="003A3207"/>
    <w:rsid w:val="003A3AE5"/>
    <w:rsid w:val="003A5121"/>
    <w:rsid w:val="003A5195"/>
    <w:rsid w:val="003B048C"/>
    <w:rsid w:val="003B0E71"/>
    <w:rsid w:val="003B1E13"/>
    <w:rsid w:val="003B323F"/>
    <w:rsid w:val="003B37DF"/>
    <w:rsid w:val="003B578D"/>
    <w:rsid w:val="003B66E7"/>
    <w:rsid w:val="003D0D99"/>
    <w:rsid w:val="003D1057"/>
    <w:rsid w:val="003D15E4"/>
    <w:rsid w:val="003D1CDB"/>
    <w:rsid w:val="003D2B29"/>
    <w:rsid w:val="003D38E8"/>
    <w:rsid w:val="003D4829"/>
    <w:rsid w:val="003D4881"/>
    <w:rsid w:val="003D5D7F"/>
    <w:rsid w:val="003E2917"/>
    <w:rsid w:val="003E2D6C"/>
    <w:rsid w:val="003E3A57"/>
    <w:rsid w:val="003E3AC3"/>
    <w:rsid w:val="003E5145"/>
    <w:rsid w:val="003E527D"/>
    <w:rsid w:val="003E5920"/>
    <w:rsid w:val="003E7472"/>
    <w:rsid w:val="003F148D"/>
    <w:rsid w:val="003F5A27"/>
    <w:rsid w:val="003F5ED7"/>
    <w:rsid w:val="003F63E7"/>
    <w:rsid w:val="003F6FE6"/>
    <w:rsid w:val="003F7608"/>
    <w:rsid w:val="003F7FDD"/>
    <w:rsid w:val="00400089"/>
    <w:rsid w:val="0040313F"/>
    <w:rsid w:val="00404E72"/>
    <w:rsid w:val="00405CC9"/>
    <w:rsid w:val="00412605"/>
    <w:rsid w:val="00414360"/>
    <w:rsid w:val="004164CF"/>
    <w:rsid w:val="004203C7"/>
    <w:rsid w:val="004212BB"/>
    <w:rsid w:val="00421867"/>
    <w:rsid w:val="00422070"/>
    <w:rsid w:val="00422319"/>
    <w:rsid w:val="004228BF"/>
    <w:rsid w:val="00422905"/>
    <w:rsid w:val="004245A4"/>
    <w:rsid w:val="00426BE8"/>
    <w:rsid w:val="004272C4"/>
    <w:rsid w:val="004303F4"/>
    <w:rsid w:val="004312F4"/>
    <w:rsid w:val="004324F3"/>
    <w:rsid w:val="00433265"/>
    <w:rsid w:val="00441743"/>
    <w:rsid w:val="00442CF5"/>
    <w:rsid w:val="00442D1C"/>
    <w:rsid w:val="00445C8C"/>
    <w:rsid w:val="00446B4E"/>
    <w:rsid w:val="004514BF"/>
    <w:rsid w:val="004532A0"/>
    <w:rsid w:val="0045383E"/>
    <w:rsid w:val="00453A25"/>
    <w:rsid w:val="00454E48"/>
    <w:rsid w:val="00456779"/>
    <w:rsid w:val="00457A0D"/>
    <w:rsid w:val="004601BE"/>
    <w:rsid w:val="00460AF0"/>
    <w:rsid w:val="00461C1D"/>
    <w:rsid w:val="00466BCB"/>
    <w:rsid w:val="00466C8C"/>
    <w:rsid w:val="00467B9F"/>
    <w:rsid w:val="0047022F"/>
    <w:rsid w:val="004707E9"/>
    <w:rsid w:val="0047143F"/>
    <w:rsid w:val="004737B7"/>
    <w:rsid w:val="004743C6"/>
    <w:rsid w:val="0047554E"/>
    <w:rsid w:val="00475DA0"/>
    <w:rsid w:val="00480839"/>
    <w:rsid w:val="004809D8"/>
    <w:rsid w:val="004814D4"/>
    <w:rsid w:val="004842E3"/>
    <w:rsid w:val="00484F03"/>
    <w:rsid w:val="00485E14"/>
    <w:rsid w:val="00486C81"/>
    <w:rsid w:val="00490BF7"/>
    <w:rsid w:val="0049246D"/>
    <w:rsid w:val="00492D03"/>
    <w:rsid w:val="0049394F"/>
    <w:rsid w:val="00494441"/>
    <w:rsid w:val="004A0AC1"/>
    <w:rsid w:val="004A0C0D"/>
    <w:rsid w:val="004A128B"/>
    <w:rsid w:val="004A15D4"/>
    <w:rsid w:val="004A2A07"/>
    <w:rsid w:val="004A3853"/>
    <w:rsid w:val="004A53DE"/>
    <w:rsid w:val="004A6642"/>
    <w:rsid w:val="004B07CB"/>
    <w:rsid w:val="004B1B3C"/>
    <w:rsid w:val="004B60FF"/>
    <w:rsid w:val="004C006B"/>
    <w:rsid w:val="004C1FBE"/>
    <w:rsid w:val="004C2DB0"/>
    <w:rsid w:val="004C3071"/>
    <w:rsid w:val="004C3193"/>
    <w:rsid w:val="004C346A"/>
    <w:rsid w:val="004C5EB9"/>
    <w:rsid w:val="004C5F84"/>
    <w:rsid w:val="004C6318"/>
    <w:rsid w:val="004C7273"/>
    <w:rsid w:val="004D0B99"/>
    <w:rsid w:val="004D2826"/>
    <w:rsid w:val="004D3827"/>
    <w:rsid w:val="004D4028"/>
    <w:rsid w:val="004D7254"/>
    <w:rsid w:val="004E03DA"/>
    <w:rsid w:val="004E044F"/>
    <w:rsid w:val="004E0B55"/>
    <w:rsid w:val="004E3EA2"/>
    <w:rsid w:val="004E6104"/>
    <w:rsid w:val="004E6A79"/>
    <w:rsid w:val="004E704F"/>
    <w:rsid w:val="004F0624"/>
    <w:rsid w:val="004F11A6"/>
    <w:rsid w:val="004F25D6"/>
    <w:rsid w:val="004F3014"/>
    <w:rsid w:val="004F3234"/>
    <w:rsid w:val="004F37C5"/>
    <w:rsid w:val="004F3AA4"/>
    <w:rsid w:val="004F59B2"/>
    <w:rsid w:val="004F6284"/>
    <w:rsid w:val="00501944"/>
    <w:rsid w:val="00502FB4"/>
    <w:rsid w:val="0050325C"/>
    <w:rsid w:val="00503C88"/>
    <w:rsid w:val="00503F9D"/>
    <w:rsid w:val="005058A2"/>
    <w:rsid w:val="00505EAE"/>
    <w:rsid w:val="00506DCD"/>
    <w:rsid w:val="005077BB"/>
    <w:rsid w:val="00507A9E"/>
    <w:rsid w:val="0051145B"/>
    <w:rsid w:val="005127E8"/>
    <w:rsid w:val="00513B97"/>
    <w:rsid w:val="00521CA5"/>
    <w:rsid w:val="00521FE9"/>
    <w:rsid w:val="00522456"/>
    <w:rsid w:val="00522955"/>
    <w:rsid w:val="00523CF8"/>
    <w:rsid w:val="0052422C"/>
    <w:rsid w:val="0052470B"/>
    <w:rsid w:val="00525026"/>
    <w:rsid w:val="005250C1"/>
    <w:rsid w:val="005269FE"/>
    <w:rsid w:val="00530C11"/>
    <w:rsid w:val="00533041"/>
    <w:rsid w:val="0053368C"/>
    <w:rsid w:val="005349E9"/>
    <w:rsid w:val="005368B7"/>
    <w:rsid w:val="00536EEB"/>
    <w:rsid w:val="0054071C"/>
    <w:rsid w:val="00542A25"/>
    <w:rsid w:val="00543DB1"/>
    <w:rsid w:val="00543E0F"/>
    <w:rsid w:val="00543F76"/>
    <w:rsid w:val="00545ABD"/>
    <w:rsid w:val="005473E4"/>
    <w:rsid w:val="00547B94"/>
    <w:rsid w:val="00547FA1"/>
    <w:rsid w:val="00552D18"/>
    <w:rsid w:val="005533C5"/>
    <w:rsid w:val="00555102"/>
    <w:rsid w:val="005555B9"/>
    <w:rsid w:val="005559BA"/>
    <w:rsid w:val="005575DE"/>
    <w:rsid w:val="005576F0"/>
    <w:rsid w:val="005578B3"/>
    <w:rsid w:val="00557938"/>
    <w:rsid w:val="00562035"/>
    <w:rsid w:val="00562118"/>
    <w:rsid w:val="00562256"/>
    <w:rsid w:val="00562C91"/>
    <w:rsid w:val="00567737"/>
    <w:rsid w:val="00567BDA"/>
    <w:rsid w:val="0057146D"/>
    <w:rsid w:val="00571475"/>
    <w:rsid w:val="005720D7"/>
    <w:rsid w:val="00572691"/>
    <w:rsid w:val="005726D5"/>
    <w:rsid w:val="00572FED"/>
    <w:rsid w:val="00573D57"/>
    <w:rsid w:val="00576219"/>
    <w:rsid w:val="0057734F"/>
    <w:rsid w:val="00580217"/>
    <w:rsid w:val="00581F71"/>
    <w:rsid w:val="0058681B"/>
    <w:rsid w:val="00587010"/>
    <w:rsid w:val="005903F1"/>
    <w:rsid w:val="005912C8"/>
    <w:rsid w:val="00592131"/>
    <w:rsid w:val="0059448F"/>
    <w:rsid w:val="005957A2"/>
    <w:rsid w:val="005957F5"/>
    <w:rsid w:val="00596115"/>
    <w:rsid w:val="005A13C3"/>
    <w:rsid w:val="005A2EE2"/>
    <w:rsid w:val="005A33B9"/>
    <w:rsid w:val="005A5545"/>
    <w:rsid w:val="005A5A70"/>
    <w:rsid w:val="005A629A"/>
    <w:rsid w:val="005A656A"/>
    <w:rsid w:val="005A65C8"/>
    <w:rsid w:val="005A6CB6"/>
    <w:rsid w:val="005A762A"/>
    <w:rsid w:val="005B2908"/>
    <w:rsid w:val="005B2BD1"/>
    <w:rsid w:val="005B2E12"/>
    <w:rsid w:val="005B317C"/>
    <w:rsid w:val="005B3401"/>
    <w:rsid w:val="005B4424"/>
    <w:rsid w:val="005B767A"/>
    <w:rsid w:val="005B7EEA"/>
    <w:rsid w:val="005C06C9"/>
    <w:rsid w:val="005C150B"/>
    <w:rsid w:val="005C1794"/>
    <w:rsid w:val="005C223C"/>
    <w:rsid w:val="005C3DED"/>
    <w:rsid w:val="005C584B"/>
    <w:rsid w:val="005D164B"/>
    <w:rsid w:val="005D19CA"/>
    <w:rsid w:val="005D20C2"/>
    <w:rsid w:val="005D530B"/>
    <w:rsid w:val="005D5C20"/>
    <w:rsid w:val="005D713B"/>
    <w:rsid w:val="005D769A"/>
    <w:rsid w:val="005D794B"/>
    <w:rsid w:val="005D7C4E"/>
    <w:rsid w:val="005E20A1"/>
    <w:rsid w:val="005F17B8"/>
    <w:rsid w:val="005F26F9"/>
    <w:rsid w:val="005F339B"/>
    <w:rsid w:val="005F5B8A"/>
    <w:rsid w:val="005F5CD8"/>
    <w:rsid w:val="005F6089"/>
    <w:rsid w:val="005F6B7B"/>
    <w:rsid w:val="005F71F5"/>
    <w:rsid w:val="005F785E"/>
    <w:rsid w:val="00605ADB"/>
    <w:rsid w:val="00605C10"/>
    <w:rsid w:val="00607AFA"/>
    <w:rsid w:val="006101A6"/>
    <w:rsid w:val="0061076E"/>
    <w:rsid w:val="00611025"/>
    <w:rsid w:val="00611700"/>
    <w:rsid w:val="006144F3"/>
    <w:rsid w:val="006148A5"/>
    <w:rsid w:val="00614C8E"/>
    <w:rsid w:val="00621582"/>
    <w:rsid w:val="0062221D"/>
    <w:rsid w:val="006227F9"/>
    <w:rsid w:val="00624482"/>
    <w:rsid w:val="006265E4"/>
    <w:rsid w:val="006271FF"/>
    <w:rsid w:val="00632D98"/>
    <w:rsid w:val="00635DDB"/>
    <w:rsid w:val="006368A3"/>
    <w:rsid w:val="00636F85"/>
    <w:rsid w:val="00637F7D"/>
    <w:rsid w:val="00640392"/>
    <w:rsid w:val="00642EE7"/>
    <w:rsid w:val="00642FB5"/>
    <w:rsid w:val="006436AA"/>
    <w:rsid w:val="0064514E"/>
    <w:rsid w:val="00646F15"/>
    <w:rsid w:val="00650610"/>
    <w:rsid w:val="006507F6"/>
    <w:rsid w:val="00650817"/>
    <w:rsid w:val="00650E8E"/>
    <w:rsid w:val="0065104B"/>
    <w:rsid w:val="00651E2A"/>
    <w:rsid w:val="00652A9F"/>
    <w:rsid w:val="00654121"/>
    <w:rsid w:val="00654466"/>
    <w:rsid w:val="00655B3C"/>
    <w:rsid w:val="00655C23"/>
    <w:rsid w:val="00655EAF"/>
    <w:rsid w:val="00660B38"/>
    <w:rsid w:val="006611A5"/>
    <w:rsid w:val="006629A5"/>
    <w:rsid w:val="00662B55"/>
    <w:rsid w:val="006633D9"/>
    <w:rsid w:val="00663C54"/>
    <w:rsid w:val="00665245"/>
    <w:rsid w:val="006655B6"/>
    <w:rsid w:val="0066641E"/>
    <w:rsid w:val="00666C85"/>
    <w:rsid w:val="0066776B"/>
    <w:rsid w:val="006709C3"/>
    <w:rsid w:val="00671D79"/>
    <w:rsid w:val="00671F86"/>
    <w:rsid w:val="00673E0E"/>
    <w:rsid w:val="00674A30"/>
    <w:rsid w:val="00677807"/>
    <w:rsid w:val="006806C9"/>
    <w:rsid w:val="00681364"/>
    <w:rsid w:val="006817B7"/>
    <w:rsid w:val="006820BC"/>
    <w:rsid w:val="0068248D"/>
    <w:rsid w:val="006832C4"/>
    <w:rsid w:val="00683FF6"/>
    <w:rsid w:val="006842EA"/>
    <w:rsid w:val="0068544A"/>
    <w:rsid w:val="00685E45"/>
    <w:rsid w:val="00692D31"/>
    <w:rsid w:val="00693FC6"/>
    <w:rsid w:val="00695299"/>
    <w:rsid w:val="006956D1"/>
    <w:rsid w:val="0069791D"/>
    <w:rsid w:val="006A2FFD"/>
    <w:rsid w:val="006A461F"/>
    <w:rsid w:val="006A556B"/>
    <w:rsid w:val="006A5FD4"/>
    <w:rsid w:val="006A6913"/>
    <w:rsid w:val="006A786F"/>
    <w:rsid w:val="006A78FB"/>
    <w:rsid w:val="006B0898"/>
    <w:rsid w:val="006B1F62"/>
    <w:rsid w:val="006B34C1"/>
    <w:rsid w:val="006B4169"/>
    <w:rsid w:val="006B52FE"/>
    <w:rsid w:val="006B5668"/>
    <w:rsid w:val="006B585A"/>
    <w:rsid w:val="006B5C46"/>
    <w:rsid w:val="006B63FD"/>
    <w:rsid w:val="006C39BC"/>
    <w:rsid w:val="006C4FC2"/>
    <w:rsid w:val="006C53BE"/>
    <w:rsid w:val="006C6F42"/>
    <w:rsid w:val="006D1648"/>
    <w:rsid w:val="006D1C28"/>
    <w:rsid w:val="006D1E22"/>
    <w:rsid w:val="006D2DB9"/>
    <w:rsid w:val="006D3570"/>
    <w:rsid w:val="006D3665"/>
    <w:rsid w:val="006D3F53"/>
    <w:rsid w:val="006D462D"/>
    <w:rsid w:val="006D531F"/>
    <w:rsid w:val="006D6977"/>
    <w:rsid w:val="006E02EA"/>
    <w:rsid w:val="006E03F4"/>
    <w:rsid w:val="006E06CE"/>
    <w:rsid w:val="006E1CEE"/>
    <w:rsid w:val="006E42E1"/>
    <w:rsid w:val="006E5B0C"/>
    <w:rsid w:val="006E7FE8"/>
    <w:rsid w:val="006F14ED"/>
    <w:rsid w:val="006F2219"/>
    <w:rsid w:val="006F63D0"/>
    <w:rsid w:val="006F6822"/>
    <w:rsid w:val="006F6B56"/>
    <w:rsid w:val="006F7377"/>
    <w:rsid w:val="006F7774"/>
    <w:rsid w:val="0070053D"/>
    <w:rsid w:val="00702A3C"/>
    <w:rsid w:val="00703237"/>
    <w:rsid w:val="00706487"/>
    <w:rsid w:val="0070765C"/>
    <w:rsid w:val="007076F8"/>
    <w:rsid w:val="00707F2C"/>
    <w:rsid w:val="007106C0"/>
    <w:rsid w:val="007117F4"/>
    <w:rsid w:val="0071202B"/>
    <w:rsid w:val="00713CA3"/>
    <w:rsid w:val="00714705"/>
    <w:rsid w:val="00714946"/>
    <w:rsid w:val="007149C2"/>
    <w:rsid w:val="007154AD"/>
    <w:rsid w:val="00717FDC"/>
    <w:rsid w:val="00721444"/>
    <w:rsid w:val="00721DA0"/>
    <w:rsid w:val="007229CC"/>
    <w:rsid w:val="00725F96"/>
    <w:rsid w:val="007278C9"/>
    <w:rsid w:val="00732241"/>
    <w:rsid w:val="00733A71"/>
    <w:rsid w:val="007343E3"/>
    <w:rsid w:val="00734926"/>
    <w:rsid w:val="00736F92"/>
    <w:rsid w:val="007468B9"/>
    <w:rsid w:val="00747398"/>
    <w:rsid w:val="007520E4"/>
    <w:rsid w:val="007526DB"/>
    <w:rsid w:val="0075653B"/>
    <w:rsid w:val="007572D3"/>
    <w:rsid w:val="00761298"/>
    <w:rsid w:val="00761C9A"/>
    <w:rsid w:val="00763267"/>
    <w:rsid w:val="007652AF"/>
    <w:rsid w:val="00770884"/>
    <w:rsid w:val="00770C88"/>
    <w:rsid w:val="00770E0E"/>
    <w:rsid w:val="00772787"/>
    <w:rsid w:val="007729D4"/>
    <w:rsid w:val="00773ED3"/>
    <w:rsid w:val="00774137"/>
    <w:rsid w:val="00775A7F"/>
    <w:rsid w:val="00776FE3"/>
    <w:rsid w:val="00777FA8"/>
    <w:rsid w:val="007838D0"/>
    <w:rsid w:val="00784375"/>
    <w:rsid w:val="007858E8"/>
    <w:rsid w:val="0078614B"/>
    <w:rsid w:val="00790871"/>
    <w:rsid w:val="00791189"/>
    <w:rsid w:val="007924EC"/>
    <w:rsid w:val="00792B9C"/>
    <w:rsid w:val="00793561"/>
    <w:rsid w:val="00793B68"/>
    <w:rsid w:val="00794273"/>
    <w:rsid w:val="00795530"/>
    <w:rsid w:val="0079612E"/>
    <w:rsid w:val="00796431"/>
    <w:rsid w:val="00797779"/>
    <w:rsid w:val="007A110E"/>
    <w:rsid w:val="007A1D53"/>
    <w:rsid w:val="007A21FE"/>
    <w:rsid w:val="007A22C3"/>
    <w:rsid w:val="007A2786"/>
    <w:rsid w:val="007A2EF1"/>
    <w:rsid w:val="007A42DE"/>
    <w:rsid w:val="007A7BDF"/>
    <w:rsid w:val="007B0344"/>
    <w:rsid w:val="007B1718"/>
    <w:rsid w:val="007B55CC"/>
    <w:rsid w:val="007B66A4"/>
    <w:rsid w:val="007B6995"/>
    <w:rsid w:val="007B6C83"/>
    <w:rsid w:val="007C27A1"/>
    <w:rsid w:val="007C281F"/>
    <w:rsid w:val="007C2A43"/>
    <w:rsid w:val="007C2ADC"/>
    <w:rsid w:val="007C2C7C"/>
    <w:rsid w:val="007C3064"/>
    <w:rsid w:val="007C3DC3"/>
    <w:rsid w:val="007C74CC"/>
    <w:rsid w:val="007C756B"/>
    <w:rsid w:val="007C7B1B"/>
    <w:rsid w:val="007C7B5C"/>
    <w:rsid w:val="007D08AC"/>
    <w:rsid w:val="007D0C1E"/>
    <w:rsid w:val="007D0D61"/>
    <w:rsid w:val="007D5CDC"/>
    <w:rsid w:val="007D60C0"/>
    <w:rsid w:val="007E3565"/>
    <w:rsid w:val="007E3783"/>
    <w:rsid w:val="007E37E1"/>
    <w:rsid w:val="007E38DD"/>
    <w:rsid w:val="007E7273"/>
    <w:rsid w:val="007E7A09"/>
    <w:rsid w:val="007E7A75"/>
    <w:rsid w:val="007F14F2"/>
    <w:rsid w:val="007F164F"/>
    <w:rsid w:val="007F1AC6"/>
    <w:rsid w:val="007F4EDC"/>
    <w:rsid w:val="007F5BA0"/>
    <w:rsid w:val="007F5D26"/>
    <w:rsid w:val="007F7404"/>
    <w:rsid w:val="00800EBF"/>
    <w:rsid w:val="0080230C"/>
    <w:rsid w:val="00803CE9"/>
    <w:rsid w:val="0080699A"/>
    <w:rsid w:val="008076C7"/>
    <w:rsid w:val="008106C8"/>
    <w:rsid w:val="00811AD3"/>
    <w:rsid w:val="00812A8D"/>
    <w:rsid w:val="008144DE"/>
    <w:rsid w:val="00815B59"/>
    <w:rsid w:val="00815E15"/>
    <w:rsid w:val="00815EDB"/>
    <w:rsid w:val="00816226"/>
    <w:rsid w:val="008204A9"/>
    <w:rsid w:val="008215F3"/>
    <w:rsid w:val="00822DE1"/>
    <w:rsid w:val="00823179"/>
    <w:rsid w:val="00823B96"/>
    <w:rsid w:val="00823E77"/>
    <w:rsid w:val="0082485C"/>
    <w:rsid w:val="00825C32"/>
    <w:rsid w:val="00830D37"/>
    <w:rsid w:val="008319AE"/>
    <w:rsid w:val="0083284C"/>
    <w:rsid w:val="0083402F"/>
    <w:rsid w:val="00834D5E"/>
    <w:rsid w:val="00834E02"/>
    <w:rsid w:val="00836EF2"/>
    <w:rsid w:val="00837664"/>
    <w:rsid w:val="008379E0"/>
    <w:rsid w:val="00837AAC"/>
    <w:rsid w:val="00837B71"/>
    <w:rsid w:val="00837BB1"/>
    <w:rsid w:val="00843C42"/>
    <w:rsid w:val="00846303"/>
    <w:rsid w:val="008479B2"/>
    <w:rsid w:val="0085059A"/>
    <w:rsid w:val="00851661"/>
    <w:rsid w:val="008525FD"/>
    <w:rsid w:val="0085478B"/>
    <w:rsid w:val="00854819"/>
    <w:rsid w:val="008549D3"/>
    <w:rsid w:val="008566EF"/>
    <w:rsid w:val="00856A35"/>
    <w:rsid w:val="008577EE"/>
    <w:rsid w:val="0086091B"/>
    <w:rsid w:val="00862D4C"/>
    <w:rsid w:val="008645B1"/>
    <w:rsid w:val="00864F73"/>
    <w:rsid w:val="00872371"/>
    <w:rsid w:val="0087338C"/>
    <w:rsid w:val="008750F8"/>
    <w:rsid w:val="00876061"/>
    <w:rsid w:val="008773B1"/>
    <w:rsid w:val="008778FC"/>
    <w:rsid w:val="0088061D"/>
    <w:rsid w:val="0088086D"/>
    <w:rsid w:val="00880EA4"/>
    <w:rsid w:val="00883EFF"/>
    <w:rsid w:val="00884AD7"/>
    <w:rsid w:val="00885037"/>
    <w:rsid w:val="0088556C"/>
    <w:rsid w:val="008871C9"/>
    <w:rsid w:val="00887421"/>
    <w:rsid w:val="0088776E"/>
    <w:rsid w:val="00891C55"/>
    <w:rsid w:val="00892187"/>
    <w:rsid w:val="008A2692"/>
    <w:rsid w:val="008B1337"/>
    <w:rsid w:val="008B25B8"/>
    <w:rsid w:val="008B300C"/>
    <w:rsid w:val="008B3080"/>
    <w:rsid w:val="008B3614"/>
    <w:rsid w:val="008B6CC6"/>
    <w:rsid w:val="008B7E37"/>
    <w:rsid w:val="008B7F6D"/>
    <w:rsid w:val="008C420F"/>
    <w:rsid w:val="008C600E"/>
    <w:rsid w:val="008D01B6"/>
    <w:rsid w:val="008D043B"/>
    <w:rsid w:val="008D299D"/>
    <w:rsid w:val="008D3900"/>
    <w:rsid w:val="008D4718"/>
    <w:rsid w:val="008D4A2B"/>
    <w:rsid w:val="008D5C7B"/>
    <w:rsid w:val="008D7226"/>
    <w:rsid w:val="008D77F5"/>
    <w:rsid w:val="008D7B95"/>
    <w:rsid w:val="008E0925"/>
    <w:rsid w:val="008E0CCB"/>
    <w:rsid w:val="008E23BF"/>
    <w:rsid w:val="008E3355"/>
    <w:rsid w:val="008E6AFF"/>
    <w:rsid w:val="008F038F"/>
    <w:rsid w:val="008F1725"/>
    <w:rsid w:val="008F4E00"/>
    <w:rsid w:val="008F4EA5"/>
    <w:rsid w:val="008F552B"/>
    <w:rsid w:val="008F6053"/>
    <w:rsid w:val="008F7610"/>
    <w:rsid w:val="00900B50"/>
    <w:rsid w:val="00901CB9"/>
    <w:rsid w:val="00903555"/>
    <w:rsid w:val="0090387E"/>
    <w:rsid w:val="00903B2D"/>
    <w:rsid w:val="00904C3F"/>
    <w:rsid w:val="009053DA"/>
    <w:rsid w:val="00906778"/>
    <w:rsid w:val="00906B07"/>
    <w:rsid w:val="00907832"/>
    <w:rsid w:val="009103D4"/>
    <w:rsid w:val="00910D03"/>
    <w:rsid w:val="0091119A"/>
    <w:rsid w:val="00914E32"/>
    <w:rsid w:val="00914F6B"/>
    <w:rsid w:val="00915E67"/>
    <w:rsid w:val="00915F7D"/>
    <w:rsid w:val="00916BA9"/>
    <w:rsid w:val="00917A1D"/>
    <w:rsid w:val="00917B7A"/>
    <w:rsid w:val="00921904"/>
    <w:rsid w:val="009233E0"/>
    <w:rsid w:val="00924886"/>
    <w:rsid w:val="0092491C"/>
    <w:rsid w:val="00927030"/>
    <w:rsid w:val="0092725E"/>
    <w:rsid w:val="00931154"/>
    <w:rsid w:val="00931BC4"/>
    <w:rsid w:val="00932ABF"/>
    <w:rsid w:val="00933A80"/>
    <w:rsid w:val="00933BD3"/>
    <w:rsid w:val="00935118"/>
    <w:rsid w:val="00935579"/>
    <w:rsid w:val="009355B0"/>
    <w:rsid w:val="00937ABB"/>
    <w:rsid w:val="009405CD"/>
    <w:rsid w:val="009420E1"/>
    <w:rsid w:val="009426E4"/>
    <w:rsid w:val="00943D8B"/>
    <w:rsid w:val="00943F7A"/>
    <w:rsid w:val="009469B4"/>
    <w:rsid w:val="009471F8"/>
    <w:rsid w:val="0095124E"/>
    <w:rsid w:val="0095237F"/>
    <w:rsid w:val="009524AA"/>
    <w:rsid w:val="00952F35"/>
    <w:rsid w:val="00953000"/>
    <w:rsid w:val="00953B90"/>
    <w:rsid w:val="00954557"/>
    <w:rsid w:val="0095628D"/>
    <w:rsid w:val="00956D1B"/>
    <w:rsid w:val="00956F5E"/>
    <w:rsid w:val="009571D2"/>
    <w:rsid w:val="00957741"/>
    <w:rsid w:val="009609B4"/>
    <w:rsid w:val="00961CE4"/>
    <w:rsid w:val="00962AF5"/>
    <w:rsid w:val="00962F2A"/>
    <w:rsid w:val="00962F5F"/>
    <w:rsid w:val="0096623C"/>
    <w:rsid w:val="00967BE1"/>
    <w:rsid w:val="00970013"/>
    <w:rsid w:val="00970314"/>
    <w:rsid w:val="00971262"/>
    <w:rsid w:val="009748FC"/>
    <w:rsid w:val="0097492E"/>
    <w:rsid w:val="0097532F"/>
    <w:rsid w:val="009768EA"/>
    <w:rsid w:val="009779A0"/>
    <w:rsid w:val="009813C0"/>
    <w:rsid w:val="0098352B"/>
    <w:rsid w:val="0098569D"/>
    <w:rsid w:val="0098782F"/>
    <w:rsid w:val="00987DFC"/>
    <w:rsid w:val="00991FC6"/>
    <w:rsid w:val="00992803"/>
    <w:rsid w:val="009928FD"/>
    <w:rsid w:val="0099447E"/>
    <w:rsid w:val="009956E4"/>
    <w:rsid w:val="00996EDE"/>
    <w:rsid w:val="00997DC2"/>
    <w:rsid w:val="009A05F4"/>
    <w:rsid w:val="009A1484"/>
    <w:rsid w:val="009A1B96"/>
    <w:rsid w:val="009A32C5"/>
    <w:rsid w:val="009B0E31"/>
    <w:rsid w:val="009B1058"/>
    <w:rsid w:val="009B17E4"/>
    <w:rsid w:val="009B280F"/>
    <w:rsid w:val="009B2894"/>
    <w:rsid w:val="009B3457"/>
    <w:rsid w:val="009B53CB"/>
    <w:rsid w:val="009B564D"/>
    <w:rsid w:val="009B6A0E"/>
    <w:rsid w:val="009C091B"/>
    <w:rsid w:val="009C0B5E"/>
    <w:rsid w:val="009C1DBB"/>
    <w:rsid w:val="009C440F"/>
    <w:rsid w:val="009C61E0"/>
    <w:rsid w:val="009D0247"/>
    <w:rsid w:val="009D3CDA"/>
    <w:rsid w:val="009E04C6"/>
    <w:rsid w:val="009E1929"/>
    <w:rsid w:val="009E2771"/>
    <w:rsid w:val="009E2994"/>
    <w:rsid w:val="009E2B03"/>
    <w:rsid w:val="009E54CE"/>
    <w:rsid w:val="009E5E42"/>
    <w:rsid w:val="009F26A1"/>
    <w:rsid w:val="009F343B"/>
    <w:rsid w:val="009F4E4F"/>
    <w:rsid w:val="009F71DC"/>
    <w:rsid w:val="00A017C5"/>
    <w:rsid w:val="00A02559"/>
    <w:rsid w:val="00A05FBB"/>
    <w:rsid w:val="00A065C2"/>
    <w:rsid w:val="00A07AC1"/>
    <w:rsid w:val="00A1074C"/>
    <w:rsid w:val="00A12107"/>
    <w:rsid w:val="00A1329F"/>
    <w:rsid w:val="00A16B37"/>
    <w:rsid w:val="00A171A9"/>
    <w:rsid w:val="00A17A4E"/>
    <w:rsid w:val="00A17D8D"/>
    <w:rsid w:val="00A20A71"/>
    <w:rsid w:val="00A21932"/>
    <w:rsid w:val="00A222D8"/>
    <w:rsid w:val="00A2796B"/>
    <w:rsid w:val="00A30E4E"/>
    <w:rsid w:val="00A314D6"/>
    <w:rsid w:val="00A338D4"/>
    <w:rsid w:val="00A34555"/>
    <w:rsid w:val="00A35AC9"/>
    <w:rsid w:val="00A401E9"/>
    <w:rsid w:val="00A408E7"/>
    <w:rsid w:val="00A41E67"/>
    <w:rsid w:val="00A4307D"/>
    <w:rsid w:val="00A44A75"/>
    <w:rsid w:val="00A451C5"/>
    <w:rsid w:val="00A461FC"/>
    <w:rsid w:val="00A466FD"/>
    <w:rsid w:val="00A47FB0"/>
    <w:rsid w:val="00A50C16"/>
    <w:rsid w:val="00A50C40"/>
    <w:rsid w:val="00A51B51"/>
    <w:rsid w:val="00A51C23"/>
    <w:rsid w:val="00A53D92"/>
    <w:rsid w:val="00A5573F"/>
    <w:rsid w:val="00A56A1B"/>
    <w:rsid w:val="00A576B5"/>
    <w:rsid w:val="00A63408"/>
    <w:rsid w:val="00A65BCA"/>
    <w:rsid w:val="00A66D61"/>
    <w:rsid w:val="00A6772E"/>
    <w:rsid w:val="00A73175"/>
    <w:rsid w:val="00A76450"/>
    <w:rsid w:val="00A769D5"/>
    <w:rsid w:val="00A76B80"/>
    <w:rsid w:val="00A7780A"/>
    <w:rsid w:val="00A81412"/>
    <w:rsid w:val="00A83105"/>
    <w:rsid w:val="00A8416F"/>
    <w:rsid w:val="00A8440F"/>
    <w:rsid w:val="00A84F5F"/>
    <w:rsid w:val="00A85134"/>
    <w:rsid w:val="00A85499"/>
    <w:rsid w:val="00A85ABB"/>
    <w:rsid w:val="00A8613B"/>
    <w:rsid w:val="00A86FA8"/>
    <w:rsid w:val="00A90037"/>
    <w:rsid w:val="00A9015D"/>
    <w:rsid w:val="00A908BD"/>
    <w:rsid w:val="00A91227"/>
    <w:rsid w:val="00A921E1"/>
    <w:rsid w:val="00A95A00"/>
    <w:rsid w:val="00A97094"/>
    <w:rsid w:val="00AA1101"/>
    <w:rsid w:val="00AA594A"/>
    <w:rsid w:val="00AA5FCC"/>
    <w:rsid w:val="00AA629B"/>
    <w:rsid w:val="00AA72D8"/>
    <w:rsid w:val="00AA7301"/>
    <w:rsid w:val="00AA7897"/>
    <w:rsid w:val="00AB059B"/>
    <w:rsid w:val="00AB09B9"/>
    <w:rsid w:val="00AB0BF6"/>
    <w:rsid w:val="00AB1312"/>
    <w:rsid w:val="00AB4768"/>
    <w:rsid w:val="00AB639F"/>
    <w:rsid w:val="00AC0664"/>
    <w:rsid w:val="00AC2404"/>
    <w:rsid w:val="00AC24A4"/>
    <w:rsid w:val="00AC71AE"/>
    <w:rsid w:val="00AD03A0"/>
    <w:rsid w:val="00AD2253"/>
    <w:rsid w:val="00AD5BC0"/>
    <w:rsid w:val="00AD6A47"/>
    <w:rsid w:val="00AE1AFD"/>
    <w:rsid w:val="00AE2B62"/>
    <w:rsid w:val="00AE300D"/>
    <w:rsid w:val="00AE3E31"/>
    <w:rsid w:val="00AE5173"/>
    <w:rsid w:val="00AE5D21"/>
    <w:rsid w:val="00AE738C"/>
    <w:rsid w:val="00AE7F54"/>
    <w:rsid w:val="00AF07F9"/>
    <w:rsid w:val="00AF0E0B"/>
    <w:rsid w:val="00AF2BF4"/>
    <w:rsid w:val="00AF4DA5"/>
    <w:rsid w:val="00AF5C7B"/>
    <w:rsid w:val="00AF61C8"/>
    <w:rsid w:val="00B03978"/>
    <w:rsid w:val="00B03EC2"/>
    <w:rsid w:val="00B042C7"/>
    <w:rsid w:val="00B046BD"/>
    <w:rsid w:val="00B0572A"/>
    <w:rsid w:val="00B05EC7"/>
    <w:rsid w:val="00B06BDE"/>
    <w:rsid w:val="00B0773A"/>
    <w:rsid w:val="00B131B6"/>
    <w:rsid w:val="00B15D97"/>
    <w:rsid w:val="00B227F2"/>
    <w:rsid w:val="00B24D01"/>
    <w:rsid w:val="00B265F2"/>
    <w:rsid w:val="00B266B9"/>
    <w:rsid w:val="00B2706B"/>
    <w:rsid w:val="00B27999"/>
    <w:rsid w:val="00B31D66"/>
    <w:rsid w:val="00B329BE"/>
    <w:rsid w:val="00B332BE"/>
    <w:rsid w:val="00B367D8"/>
    <w:rsid w:val="00B379BB"/>
    <w:rsid w:val="00B403D1"/>
    <w:rsid w:val="00B40F27"/>
    <w:rsid w:val="00B415BA"/>
    <w:rsid w:val="00B41CA6"/>
    <w:rsid w:val="00B42543"/>
    <w:rsid w:val="00B439E3"/>
    <w:rsid w:val="00B43ABA"/>
    <w:rsid w:val="00B4415E"/>
    <w:rsid w:val="00B441D5"/>
    <w:rsid w:val="00B44532"/>
    <w:rsid w:val="00B44562"/>
    <w:rsid w:val="00B46073"/>
    <w:rsid w:val="00B47503"/>
    <w:rsid w:val="00B50DF3"/>
    <w:rsid w:val="00B52DF4"/>
    <w:rsid w:val="00B533E3"/>
    <w:rsid w:val="00B55460"/>
    <w:rsid w:val="00B5788E"/>
    <w:rsid w:val="00B61471"/>
    <w:rsid w:val="00B623BC"/>
    <w:rsid w:val="00B62FDA"/>
    <w:rsid w:val="00B64227"/>
    <w:rsid w:val="00B64285"/>
    <w:rsid w:val="00B6502D"/>
    <w:rsid w:val="00B666DB"/>
    <w:rsid w:val="00B66D72"/>
    <w:rsid w:val="00B67502"/>
    <w:rsid w:val="00B7185A"/>
    <w:rsid w:val="00B72439"/>
    <w:rsid w:val="00B73621"/>
    <w:rsid w:val="00B73B11"/>
    <w:rsid w:val="00B73C5C"/>
    <w:rsid w:val="00B77557"/>
    <w:rsid w:val="00B77B8C"/>
    <w:rsid w:val="00B81826"/>
    <w:rsid w:val="00B81D81"/>
    <w:rsid w:val="00B81FDA"/>
    <w:rsid w:val="00B838A2"/>
    <w:rsid w:val="00B8456D"/>
    <w:rsid w:val="00B85262"/>
    <w:rsid w:val="00B926CD"/>
    <w:rsid w:val="00B9299A"/>
    <w:rsid w:val="00B93203"/>
    <w:rsid w:val="00B93885"/>
    <w:rsid w:val="00B95A14"/>
    <w:rsid w:val="00B95C96"/>
    <w:rsid w:val="00B967BE"/>
    <w:rsid w:val="00B96B4E"/>
    <w:rsid w:val="00B96EED"/>
    <w:rsid w:val="00B96FDC"/>
    <w:rsid w:val="00BA082E"/>
    <w:rsid w:val="00BA0A31"/>
    <w:rsid w:val="00BA122A"/>
    <w:rsid w:val="00BA2577"/>
    <w:rsid w:val="00BA2682"/>
    <w:rsid w:val="00BA2DBF"/>
    <w:rsid w:val="00BA3D10"/>
    <w:rsid w:val="00BA49A2"/>
    <w:rsid w:val="00BA4B0E"/>
    <w:rsid w:val="00BA4DE2"/>
    <w:rsid w:val="00BA5437"/>
    <w:rsid w:val="00BA59CB"/>
    <w:rsid w:val="00BA6323"/>
    <w:rsid w:val="00BB0B44"/>
    <w:rsid w:val="00BB15ED"/>
    <w:rsid w:val="00BB196C"/>
    <w:rsid w:val="00BB2B14"/>
    <w:rsid w:val="00BB757F"/>
    <w:rsid w:val="00BC0675"/>
    <w:rsid w:val="00BC0B43"/>
    <w:rsid w:val="00BC3AA9"/>
    <w:rsid w:val="00BC3E2B"/>
    <w:rsid w:val="00BC5534"/>
    <w:rsid w:val="00BC6176"/>
    <w:rsid w:val="00BC6F11"/>
    <w:rsid w:val="00BD01D1"/>
    <w:rsid w:val="00BD0ED2"/>
    <w:rsid w:val="00BD3840"/>
    <w:rsid w:val="00BD4406"/>
    <w:rsid w:val="00BD512E"/>
    <w:rsid w:val="00BD6744"/>
    <w:rsid w:val="00BD6924"/>
    <w:rsid w:val="00BD7E5D"/>
    <w:rsid w:val="00BE0EE3"/>
    <w:rsid w:val="00BE1057"/>
    <w:rsid w:val="00BE279F"/>
    <w:rsid w:val="00BE3B82"/>
    <w:rsid w:val="00BE497F"/>
    <w:rsid w:val="00BE50A3"/>
    <w:rsid w:val="00BF183C"/>
    <w:rsid w:val="00BF2361"/>
    <w:rsid w:val="00BF4ED8"/>
    <w:rsid w:val="00BF5800"/>
    <w:rsid w:val="00BF5C4D"/>
    <w:rsid w:val="00BF5D42"/>
    <w:rsid w:val="00BF684A"/>
    <w:rsid w:val="00BF6C9E"/>
    <w:rsid w:val="00C00437"/>
    <w:rsid w:val="00C0077B"/>
    <w:rsid w:val="00C00843"/>
    <w:rsid w:val="00C01787"/>
    <w:rsid w:val="00C01A34"/>
    <w:rsid w:val="00C03E28"/>
    <w:rsid w:val="00C04017"/>
    <w:rsid w:val="00C055DB"/>
    <w:rsid w:val="00C11B7C"/>
    <w:rsid w:val="00C12BA6"/>
    <w:rsid w:val="00C12C95"/>
    <w:rsid w:val="00C136C6"/>
    <w:rsid w:val="00C14532"/>
    <w:rsid w:val="00C15650"/>
    <w:rsid w:val="00C178D1"/>
    <w:rsid w:val="00C17BB9"/>
    <w:rsid w:val="00C17D6A"/>
    <w:rsid w:val="00C20C43"/>
    <w:rsid w:val="00C25D91"/>
    <w:rsid w:val="00C25F70"/>
    <w:rsid w:val="00C272BF"/>
    <w:rsid w:val="00C302E8"/>
    <w:rsid w:val="00C31C3A"/>
    <w:rsid w:val="00C320C9"/>
    <w:rsid w:val="00C322BA"/>
    <w:rsid w:val="00C335F8"/>
    <w:rsid w:val="00C337D1"/>
    <w:rsid w:val="00C338B8"/>
    <w:rsid w:val="00C40448"/>
    <w:rsid w:val="00C42A1F"/>
    <w:rsid w:val="00C42FDF"/>
    <w:rsid w:val="00C445DB"/>
    <w:rsid w:val="00C454F9"/>
    <w:rsid w:val="00C45954"/>
    <w:rsid w:val="00C46D58"/>
    <w:rsid w:val="00C471BA"/>
    <w:rsid w:val="00C5000D"/>
    <w:rsid w:val="00C52B29"/>
    <w:rsid w:val="00C547E8"/>
    <w:rsid w:val="00C55EA9"/>
    <w:rsid w:val="00C60588"/>
    <w:rsid w:val="00C60FC9"/>
    <w:rsid w:val="00C6129C"/>
    <w:rsid w:val="00C629E0"/>
    <w:rsid w:val="00C643F2"/>
    <w:rsid w:val="00C647A5"/>
    <w:rsid w:val="00C71474"/>
    <w:rsid w:val="00C718C1"/>
    <w:rsid w:val="00C71ED1"/>
    <w:rsid w:val="00C72B6C"/>
    <w:rsid w:val="00C75156"/>
    <w:rsid w:val="00C751D5"/>
    <w:rsid w:val="00C75D34"/>
    <w:rsid w:val="00C768B0"/>
    <w:rsid w:val="00C7711C"/>
    <w:rsid w:val="00C77F57"/>
    <w:rsid w:val="00C80AAD"/>
    <w:rsid w:val="00C80D8C"/>
    <w:rsid w:val="00C81F63"/>
    <w:rsid w:val="00C8328D"/>
    <w:rsid w:val="00C87469"/>
    <w:rsid w:val="00C900E5"/>
    <w:rsid w:val="00C905AF"/>
    <w:rsid w:val="00C91523"/>
    <w:rsid w:val="00C925F6"/>
    <w:rsid w:val="00C95346"/>
    <w:rsid w:val="00C972E6"/>
    <w:rsid w:val="00C97450"/>
    <w:rsid w:val="00CA0CD3"/>
    <w:rsid w:val="00CA0EA3"/>
    <w:rsid w:val="00CA172E"/>
    <w:rsid w:val="00CA1DEE"/>
    <w:rsid w:val="00CA2B41"/>
    <w:rsid w:val="00CA5C0A"/>
    <w:rsid w:val="00CA746D"/>
    <w:rsid w:val="00CB111F"/>
    <w:rsid w:val="00CB1750"/>
    <w:rsid w:val="00CB17EF"/>
    <w:rsid w:val="00CB337F"/>
    <w:rsid w:val="00CB49DC"/>
    <w:rsid w:val="00CB4E08"/>
    <w:rsid w:val="00CB5FD6"/>
    <w:rsid w:val="00CB66CB"/>
    <w:rsid w:val="00CC1A20"/>
    <w:rsid w:val="00CC54A5"/>
    <w:rsid w:val="00CC5CC8"/>
    <w:rsid w:val="00CC7A2C"/>
    <w:rsid w:val="00CD1386"/>
    <w:rsid w:val="00CD1CEF"/>
    <w:rsid w:val="00CD481E"/>
    <w:rsid w:val="00CD4989"/>
    <w:rsid w:val="00CD6315"/>
    <w:rsid w:val="00CD63EC"/>
    <w:rsid w:val="00CD7C85"/>
    <w:rsid w:val="00CE08A5"/>
    <w:rsid w:val="00CE13A1"/>
    <w:rsid w:val="00CE2837"/>
    <w:rsid w:val="00CE310A"/>
    <w:rsid w:val="00CE572E"/>
    <w:rsid w:val="00CE5B0E"/>
    <w:rsid w:val="00CE6788"/>
    <w:rsid w:val="00CE6CD9"/>
    <w:rsid w:val="00CF038D"/>
    <w:rsid w:val="00CF0FAD"/>
    <w:rsid w:val="00CF2C10"/>
    <w:rsid w:val="00CF3DF1"/>
    <w:rsid w:val="00CF5EE6"/>
    <w:rsid w:val="00D006E1"/>
    <w:rsid w:val="00D016BD"/>
    <w:rsid w:val="00D016CD"/>
    <w:rsid w:val="00D01ABC"/>
    <w:rsid w:val="00D03751"/>
    <w:rsid w:val="00D0459C"/>
    <w:rsid w:val="00D116AE"/>
    <w:rsid w:val="00D14F8B"/>
    <w:rsid w:val="00D1572F"/>
    <w:rsid w:val="00D159B9"/>
    <w:rsid w:val="00D15D38"/>
    <w:rsid w:val="00D1624B"/>
    <w:rsid w:val="00D16F6E"/>
    <w:rsid w:val="00D1777B"/>
    <w:rsid w:val="00D20857"/>
    <w:rsid w:val="00D22E4C"/>
    <w:rsid w:val="00D27E3C"/>
    <w:rsid w:val="00D32065"/>
    <w:rsid w:val="00D3254C"/>
    <w:rsid w:val="00D34F35"/>
    <w:rsid w:val="00D35D7E"/>
    <w:rsid w:val="00D3640C"/>
    <w:rsid w:val="00D36AC0"/>
    <w:rsid w:val="00D378F6"/>
    <w:rsid w:val="00D42944"/>
    <w:rsid w:val="00D43455"/>
    <w:rsid w:val="00D435D0"/>
    <w:rsid w:val="00D44581"/>
    <w:rsid w:val="00D45659"/>
    <w:rsid w:val="00D462B7"/>
    <w:rsid w:val="00D51BB8"/>
    <w:rsid w:val="00D52BCD"/>
    <w:rsid w:val="00D536E3"/>
    <w:rsid w:val="00D53A31"/>
    <w:rsid w:val="00D571A4"/>
    <w:rsid w:val="00D57560"/>
    <w:rsid w:val="00D623E0"/>
    <w:rsid w:val="00D62B3F"/>
    <w:rsid w:val="00D646D9"/>
    <w:rsid w:val="00D6472C"/>
    <w:rsid w:val="00D653D7"/>
    <w:rsid w:val="00D67771"/>
    <w:rsid w:val="00D71449"/>
    <w:rsid w:val="00D71788"/>
    <w:rsid w:val="00D71825"/>
    <w:rsid w:val="00D71A24"/>
    <w:rsid w:val="00D7339B"/>
    <w:rsid w:val="00D74D5C"/>
    <w:rsid w:val="00D75624"/>
    <w:rsid w:val="00D75CEF"/>
    <w:rsid w:val="00D8049A"/>
    <w:rsid w:val="00D808C9"/>
    <w:rsid w:val="00D80D97"/>
    <w:rsid w:val="00D814F5"/>
    <w:rsid w:val="00D821F6"/>
    <w:rsid w:val="00D83881"/>
    <w:rsid w:val="00D84EB7"/>
    <w:rsid w:val="00D851F0"/>
    <w:rsid w:val="00D8553B"/>
    <w:rsid w:val="00D85C50"/>
    <w:rsid w:val="00D8618B"/>
    <w:rsid w:val="00D91334"/>
    <w:rsid w:val="00D952EE"/>
    <w:rsid w:val="00D972CE"/>
    <w:rsid w:val="00D97A14"/>
    <w:rsid w:val="00DA0E85"/>
    <w:rsid w:val="00DA3A70"/>
    <w:rsid w:val="00DA3C22"/>
    <w:rsid w:val="00DA4BF3"/>
    <w:rsid w:val="00DA69A7"/>
    <w:rsid w:val="00DB0186"/>
    <w:rsid w:val="00DB0B60"/>
    <w:rsid w:val="00DB35D1"/>
    <w:rsid w:val="00DB4EC1"/>
    <w:rsid w:val="00DB63CD"/>
    <w:rsid w:val="00DB6485"/>
    <w:rsid w:val="00DC0187"/>
    <w:rsid w:val="00DC08E6"/>
    <w:rsid w:val="00DC0BE2"/>
    <w:rsid w:val="00DC3BB7"/>
    <w:rsid w:val="00DC5017"/>
    <w:rsid w:val="00DC5AFB"/>
    <w:rsid w:val="00DC5C5D"/>
    <w:rsid w:val="00DD0D60"/>
    <w:rsid w:val="00DD1B4F"/>
    <w:rsid w:val="00DD1E18"/>
    <w:rsid w:val="00DD1E94"/>
    <w:rsid w:val="00DD6675"/>
    <w:rsid w:val="00DE0024"/>
    <w:rsid w:val="00DE21D6"/>
    <w:rsid w:val="00DE4D87"/>
    <w:rsid w:val="00DE7937"/>
    <w:rsid w:val="00DF57CE"/>
    <w:rsid w:val="00DF6429"/>
    <w:rsid w:val="00DF6A29"/>
    <w:rsid w:val="00E00B9E"/>
    <w:rsid w:val="00E0637E"/>
    <w:rsid w:val="00E06796"/>
    <w:rsid w:val="00E10BB3"/>
    <w:rsid w:val="00E10C00"/>
    <w:rsid w:val="00E13249"/>
    <w:rsid w:val="00E151A3"/>
    <w:rsid w:val="00E20A4B"/>
    <w:rsid w:val="00E2248B"/>
    <w:rsid w:val="00E229A1"/>
    <w:rsid w:val="00E23713"/>
    <w:rsid w:val="00E2627D"/>
    <w:rsid w:val="00E26B2F"/>
    <w:rsid w:val="00E30A74"/>
    <w:rsid w:val="00E30BF6"/>
    <w:rsid w:val="00E323A6"/>
    <w:rsid w:val="00E32ACC"/>
    <w:rsid w:val="00E32C2D"/>
    <w:rsid w:val="00E35313"/>
    <w:rsid w:val="00E377B8"/>
    <w:rsid w:val="00E4247F"/>
    <w:rsid w:val="00E43D35"/>
    <w:rsid w:val="00E50E70"/>
    <w:rsid w:val="00E510E6"/>
    <w:rsid w:val="00E516C3"/>
    <w:rsid w:val="00E51E65"/>
    <w:rsid w:val="00E524FC"/>
    <w:rsid w:val="00E52D0E"/>
    <w:rsid w:val="00E53622"/>
    <w:rsid w:val="00E547CE"/>
    <w:rsid w:val="00E570E4"/>
    <w:rsid w:val="00E574D4"/>
    <w:rsid w:val="00E6039E"/>
    <w:rsid w:val="00E603BE"/>
    <w:rsid w:val="00E612CE"/>
    <w:rsid w:val="00E61BEC"/>
    <w:rsid w:val="00E6392E"/>
    <w:rsid w:val="00E63DA5"/>
    <w:rsid w:val="00E6426D"/>
    <w:rsid w:val="00E64D92"/>
    <w:rsid w:val="00E64F04"/>
    <w:rsid w:val="00E653AD"/>
    <w:rsid w:val="00E66F44"/>
    <w:rsid w:val="00E67821"/>
    <w:rsid w:val="00E67844"/>
    <w:rsid w:val="00E67926"/>
    <w:rsid w:val="00E67987"/>
    <w:rsid w:val="00E72758"/>
    <w:rsid w:val="00E73B42"/>
    <w:rsid w:val="00E73F57"/>
    <w:rsid w:val="00E75276"/>
    <w:rsid w:val="00E77DBD"/>
    <w:rsid w:val="00E804FD"/>
    <w:rsid w:val="00E80752"/>
    <w:rsid w:val="00E80AA0"/>
    <w:rsid w:val="00E82533"/>
    <w:rsid w:val="00E82A1A"/>
    <w:rsid w:val="00E83981"/>
    <w:rsid w:val="00E904DD"/>
    <w:rsid w:val="00E90BFB"/>
    <w:rsid w:val="00E90CFD"/>
    <w:rsid w:val="00E91D42"/>
    <w:rsid w:val="00E91F1A"/>
    <w:rsid w:val="00E93964"/>
    <w:rsid w:val="00E940D0"/>
    <w:rsid w:val="00E94186"/>
    <w:rsid w:val="00E95C71"/>
    <w:rsid w:val="00E974AB"/>
    <w:rsid w:val="00E97BC5"/>
    <w:rsid w:val="00E97E7D"/>
    <w:rsid w:val="00EA00E1"/>
    <w:rsid w:val="00EA0DBF"/>
    <w:rsid w:val="00EA2664"/>
    <w:rsid w:val="00EA2DB6"/>
    <w:rsid w:val="00EA3293"/>
    <w:rsid w:val="00EA4EBF"/>
    <w:rsid w:val="00EA6B8C"/>
    <w:rsid w:val="00EA756A"/>
    <w:rsid w:val="00EB0D89"/>
    <w:rsid w:val="00EB1BDA"/>
    <w:rsid w:val="00EB37EB"/>
    <w:rsid w:val="00EB4EB5"/>
    <w:rsid w:val="00EC5926"/>
    <w:rsid w:val="00EC64AC"/>
    <w:rsid w:val="00EC6DE9"/>
    <w:rsid w:val="00EC7753"/>
    <w:rsid w:val="00ED1DE2"/>
    <w:rsid w:val="00ED48F7"/>
    <w:rsid w:val="00ED4AA1"/>
    <w:rsid w:val="00ED5C13"/>
    <w:rsid w:val="00ED5C73"/>
    <w:rsid w:val="00ED7466"/>
    <w:rsid w:val="00ED7BAA"/>
    <w:rsid w:val="00EE0BD5"/>
    <w:rsid w:val="00EE0EAB"/>
    <w:rsid w:val="00EE2432"/>
    <w:rsid w:val="00EE32B8"/>
    <w:rsid w:val="00EE356D"/>
    <w:rsid w:val="00EE4560"/>
    <w:rsid w:val="00EE4656"/>
    <w:rsid w:val="00EE5406"/>
    <w:rsid w:val="00EE546B"/>
    <w:rsid w:val="00EE5632"/>
    <w:rsid w:val="00EE5B9F"/>
    <w:rsid w:val="00EE5E6D"/>
    <w:rsid w:val="00EF3B2F"/>
    <w:rsid w:val="00EF6C26"/>
    <w:rsid w:val="00EF7345"/>
    <w:rsid w:val="00EF7690"/>
    <w:rsid w:val="00EF7917"/>
    <w:rsid w:val="00EF7C45"/>
    <w:rsid w:val="00EF7E86"/>
    <w:rsid w:val="00F01D49"/>
    <w:rsid w:val="00F0298E"/>
    <w:rsid w:val="00F030AB"/>
    <w:rsid w:val="00F030CE"/>
    <w:rsid w:val="00F03DC6"/>
    <w:rsid w:val="00F07349"/>
    <w:rsid w:val="00F105BD"/>
    <w:rsid w:val="00F113C7"/>
    <w:rsid w:val="00F118BB"/>
    <w:rsid w:val="00F1223D"/>
    <w:rsid w:val="00F12A49"/>
    <w:rsid w:val="00F12F85"/>
    <w:rsid w:val="00F16102"/>
    <w:rsid w:val="00F1733A"/>
    <w:rsid w:val="00F17813"/>
    <w:rsid w:val="00F20677"/>
    <w:rsid w:val="00F21CC3"/>
    <w:rsid w:val="00F3086A"/>
    <w:rsid w:val="00F30BCA"/>
    <w:rsid w:val="00F30ECC"/>
    <w:rsid w:val="00F34B20"/>
    <w:rsid w:val="00F35454"/>
    <w:rsid w:val="00F404D1"/>
    <w:rsid w:val="00F40CCD"/>
    <w:rsid w:val="00F44414"/>
    <w:rsid w:val="00F4602C"/>
    <w:rsid w:val="00F5046A"/>
    <w:rsid w:val="00F51BF3"/>
    <w:rsid w:val="00F51CE5"/>
    <w:rsid w:val="00F521D5"/>
    <w:rsid w:val="00F52FFF"/>
    <w:rsid w:val="00F55E0A"/>
    <w:rsid w:val="00F57E12"/>
    <w:rsid w:val="00F60452"/>
    <w:rsid w:val="00F60E68"/>
    <w:rsid w:val="00F61DC2"/>
    <w:rsid w:val="00F62554"/>
    <w:rsid w:val="00F63D31"/>
    <w:rsid w:val="00F64EB4"/>
    <w:rsid w:val="00F661C9"/>
    <w:rsid w:val="00F6744F"/>
    <w:rsid w:val="00F700BA"/>
    <w:rsid w:val="00F70C2F"/>
    <w:rsid w:val="00F71761"/>
    <w:rsid w:val="00F72994"/>
    <w:rsid w:val="00F7326C"/>
    <w:rsid w:val="00F76B4A"/>
    <w:rsid w:val="00F8066B"/>
    <w:rsid w:val="00F80834"/>
    <w:rsid w:val="00F80C68"/>
    <w:rsid w:val="00F81EE2"/>
    <w:rsid w:val="00F825E0"/>
    <w:rsid w:val="00F83AB3"/>
    <w:rsid w:val="00F85119"/>
    <w:rsid w:val="00F86B9B"/>
    <w:rsid w:val="00F8756A"/>
    <w:rsid w:val="00F87841"/>
    <w:rsid w:val="00F931D7"/>
    <w:rsid w:val="00F976CE"/>
    <w:rsid w:val="00FA2320"/>
    <w:rsid w:val="00FA450C"/>
    <w:rsid w:val="00FA4DFB"/>
    <w:rsid w:val="00FA7B54"/>
    <w:rsid w:val="00FB1D5C"/>
    <w:rsid w:val="00FB22ED"/>
    <w:rsid w:val="00FB3710"/>
    <w:rsid w:val="00FB44ED"/>
    <w:rsid w:val="00FB474F"/>
    <w:rsid w:val="00FB4814"/>
    <w:rsid w:val="00FB49CE"/>
    <w:rsid w:val="00FB5777"/>
    <w:rsid w:val="00FB5D5A"/>
    <w:rsid w:val="00FB6327"/>
    <w:rsid w:val="00FB65A0"/>
    <w:rsid w:val="00FB7231"/>
    <w:rsid w:val="00FC0C10"/>
    <w:rsid w:val="00FC3A03"/>
    <w:rsid w:val="00FC4CB2"/>
    <w:rsid w:val="00FC6104"/>
    <w:rsid w:val="00FC786A"/>
    <w:rsid w:val="00FC7DFB"/>
    <w:rsid w:val="00FD0B05"/>
    <w:rsid w:val="00FD144C"/>
    <w:rsid w:val="00FD15A4"/>
    <w:rsid w:val="00FD33E3"/>
    <w:rsid w:val="00FD3E09"/>
    <w:rsid w:val="00FD6D23"/>
    <w:rsid w:val="00FE0CEE"/>
    <w:rsid w:val="00FE0EDC"/>
    <w:rsid w:val="00FE115D"/>
    <w:rsid w:val="00FE2E9C"/>
    <w:rsid w:val="00FE44AE"/>
    <w:rsid w:val="00FE4973"/>
    <w:rsid w:val="00FE586D"/>
    <w:rsid w:val="00FE700D"/>
    <w:rsid w:val="00FE7D29"/>
    <w:rsid w:val="00FE7DE2"/>
    <w:rsid w:val="00FF069E"/>
    <w:rsid w:val="00FF1CCE"/>
    <w:rsid w:val="00FF533D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02E71"/>
  <w15:chartTrackingRefBased/>
  <w15:docId w15:val="{F4264EA7-3336-47D9-9758-AE67C87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1B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2DB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6B0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2DB9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07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D27E3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  <w:ind w:left="1440" w:right="1440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D27E3C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paragraph" w:customStyle="1" w:styleId="TableMid">
    <w:name w:val="TableMid"/>
    <w:basedOn w:val="Normal"/>
    <w:qFormat/>
    <w:rsid w:val="00931BC4"/>
    <w:pPr>
      <w:spacing w:before="240" w:after="0" w:line="360" w:lineRule="auto"/>
      <w:jc w:val="center"/>
    </w:pPr>
  </w:style>
  <w:style w:type="table" w:styleId="PlainTable1">
    <w:name w:val="Plain Table 1"/>
    <w:basedOn w:val="TableNormal"/>
    <w:uiPriority w:val="41"/>
    <w:rsid w:val="001D3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33041"/>
    <w:pPr>
      <w:spacing w:after="100"/>
      <w:ind w:left="40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chacow\Documents\Custom%20Office%20Templates\The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9282B-67B3-426A-88CF-06741A57A7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D352BD-A389-4E68-9D82-FA4447C251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AFEF30-C187-4926-8879-3123FC9BA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TheBook.dotx</Template>
  <TotalTime>56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mechacow</dc:creator>
  <cp:keywords/>
  <dc:description/>
  <cp:lastModifiedBy>Martin, Seth</cp:lastModifiedBy>
  <cp:revision>5</cp:revision>
  <cp:lastPrinted>2020-03-09T16:27:00Z</cp:lastPrinted>
  <dcterms:created xsi:type="dcterms:W3CDTF">2021-07-28T13:59:00Z</dcterms:created>
  <dcterms:modified xsi:type="dcterms:W3CDTF">2022-01-31T15:38:00Z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