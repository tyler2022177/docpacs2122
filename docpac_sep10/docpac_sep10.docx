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D2C6" w14:textId="3D4471D6" w:rsidR="005269FE" w:rsidRPr="005269FE" w:rsidRDefault="004B07CB" w:rsidP="005269FE">
      <w:pPr>
        <w:rPr>
          <w:b/>
          <w:bCs/>
          <w:i/>
          <w:iCs/>
          <w:spacing w:val="5"/>
          <w:szCs w:val="24"/>
        </w:rPr>
      </w:pPr>
      <w:r>
        <w:rPr>
          <w:rStyle w:val="BookTitle"/>
        </w:rPr>
        <w:t xml:space="preserve">Documentation Packet </w:t>
      </w:r>
      <w:r w:rsidRPr="00A85ABB">
        <w:rPr>
          <w:rStyle w:val="BookTitle"/>
          <w:sz w:val="24"/>
          <w:szCs w:val="24"/>
        </w:rPr>
        <w:t>Week Ending</w:t>
      </w:r>
      <w:r w:rsidR="00536EEB">
        <w:rPr>
          <w:rStyle w:val="BookTitle"/>
          <w:sz w:val="24"/>
          <w:szCs w:val="24"/>
        </w:rPr>
        <w:t xml:space="preserve"> [</w:t>
      </w:r>
      <w:r w:rsidR="0063124E">
        <w:rPr>
          <w:rStyle w:val="BookTitle"/>
          <w:sz w:val="24"/>
          <w:szCs w:val="24"/>
        </w:rPr>
        <w:t>Sep 10</w:t>
      </w:r>
      <w:r w:rsidR="0063124E" w:rsidRPr="0063124E">
        <w:rPr>
          <w:rStyle w:val="BookTitle"/>
          <w:sz w:val="24"/>
          <w:szCs w:val="24"/>
          <w:vertAlign w:val="superscript"/>
        </w:rPr>
        <w:t>th</w:t>
      </w:r>
      <w:r w:rsidR="00BD6924">
        <w:rPr>
          <w:rStyle w:val="BookTitle"/>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6889"/>
      </w:tblGrid>
      <w:tr w:rsidR="00163AC6" w14:paraId="5A962850" w14:textId="77777777" w:rsidTr="00163AC6">
        <w:tc>
          <w:tcPr>
            <w:tcW w:w="2471" w:type="dxa"/>
          </w:tcPr>
          <w:p w14:paraId="52E5F1EE" w14:textId="0DBFFBED" w:rsidR="00163AC6" w:rsidRDefault="00163AC6" w:rsidP="00163AC6">
            <w:r>
              <w:t>Department:_______</w:t>
            </w:r>
          </w:p>
        </w:tc>
        <w:tc>
          <w:tcPr>
            <w:tcW w:w="6889" w:type="dxa"/>
          </w:tcPr>
          <w:p w14:paraId="5A7F2408" w14:textId="5C3B7E53" w:rsidR="00163AC6" w:rsidRDefault="00163AC6" w:rsidP="00163AC6">
            <w:r>
              <w:t>Student:___________________________</w:t>
            </w:r>
          </w:p>
        </w:tc>
      </w:tr>
    </w:tbl>
    <w:p w14:paraId="359320DA" w14:textId="71F5081E" w:rsidR="00BD6924" w:rsidRDefault="00BD6924" w:rsidP="00BD6924">
      <w:pPr>
        <w:pStyle w:val="Heading1"/>
      </w:pPr>
      <w:r>
        <w:t>Goals:</w:t>
      </w:r>
    </w:p>
    <w:p w14:paraId="470B7A35" w14:textId="41E4D950" w:rsidR="00345039" w:rsidRDefault="00E556B0" w:rsidP="00655C23">
      <w:pPr>
        <w:pStyle w:val="ListParagraph"/>
        <w:numPr>
          <w:ilvl w:val="0"/>
          <w:numId w:val="20"/>
        </w:numPr>
      </w:pPr>
      <w:r>
        <w:t>Successfully</w:t>
      </w:r>
      <w:r w:rsidR="00420B65">
        <w:t xml:space="preserve"> fork</w:t>
      </w:r>
      <w:r w:rsidR="00DC0BBA">
        <w:t>, clone, edit, commit, push, and pull</w:t>
      </w:r>
      <w:r w:rsidR="00CD5DC1">
        <w:t xml:space="preserve"> request</w:t>
      </w:r>
      <w:r w:rsidR="00DC0BBA">
        <w:t xml:space="preserve"> </w:t>
      </w:r>
      <w:r w:rsidR="00C575A7">
        <w:t>the DocPac git repository on GitHub</w:t>
      </w:r>
    </w:p>
    <w:p w14:paraId="35959C47" w14:textId="138ED97B" w:rsidR="00345039" w:rsidRDefault="007C26BC" w:rsidP="00655C23">
      <w:pPr>
        <w:pStyle w:val="ListParagraph"/>
        <w:numPr>
          <w:ilvl w:val="0"/>
          <w:numId w:val="20"/>
        </w:numPr>
      </w:pPr>
      <w:r>
        <w:t>Begin compiling</w:t>
      </w:r>
      <w:r w:rsidR="00455565">
        <w:t xml:space="preserve"> note</w:t>
      </w:r>
      <w:r w:rsidR="00AA6B53">
        <w:t>book</w:t>
      </w:r>
      <w:r w:rsidR="00C77AE4">
        <w:t xml:space="preserve"> by </w:t>
      </w:r>
      <w:r w:rsidR="00A7544E">
        <w:t>writing instructions</w:t>
      </w:r>
      <w:r w:rsidR="006E2BE7">
        <w:t xml:space="preserve"> for initializing a </w:t>
      </w:r>
      <w:r w:rsidR="003422F2">
        <w:t>N</w:t>
      </w:r>
      <w:r w:rsidR="006E2BE7">
        <w:t>odejs project and</w:t>
      </w:r>
      <w:r w:rsidR="00325FF4">
        <w:t xml:space="preserve"> creating a</w:t>
      </w:r>
      <w:r w:rsidR="00932790">
        <w:t>n HTTP server</w:t>
      </w:r>
      <w:r w:rsidR="00C15083">
        <w:t xml:space="preserve"> in </w:t>
      </w:r>
      <w:r w:rsidR="003422F2">
        <w:t>N</w:t>
      </w:r>
      <w:r w:rsidR="00C15083">
        <w:t>odejs</w:t>
      </w:r>
    </w:p>
    <w:p w14:paraId="1DBBD46C" w14:textId="10AC8211" w:rsidR="001F11D3" w:rsidRDefault="00095019" w:rsidP="00655C23">
      <w:pPr>
        <w:pStyle w:val="ListParagraph"/>
        <w:numPr>
          <w:ilvl w:val="0"/>
          <w:numId w:val="20"/>
        </w:numPr>
      </w:pPr>
      <w:r>
        <w:t>Begin compiling your portfolio by</w:t>
      </w:r>
      <w:r w:rsidR="00466040">
        <w:t xml:space="preserve"> printing out your </w:t>
      </w:r>
      <w:r w:rsidR="00BB758F">
        <w:t>Nodejs HTTP Server code</w:t>
      </w:r>
    </w:p>
    <w:p w14:paraId="2384B819" w14:textId="2C7C0B40" w:rsidR="0016152E" w:rsidRDefault="00C900E5" w:rsidP="00B67547">
      <w:pPr>
        <w:pStyle w:val="Heading1"/>
      </w:pPr>
      <w:r>
        <w:t>Included Documentation</w:t>
      </w:r>
    </w:p>
    <w:p w14:paraId="4689C8E6" w14:textId="65D82672" w:rsidR="00345039" w:rsidRDefault="00B57E47" w:rsidP="00B57E47">
      <w:pPr>
        <w:pStyle w:val="ListParagraph"/>
        <w:numPr>
          <w:ilvl w:val="0"/>
          <w:numId w:val="42"/>
        </w:numPr>
      </w:pPr>
      <w:r>
        <w:t>Creating Your Notebook (pg. 2)</w:t>
      </w:r>
    </w:p>
    <w:p w14:paraId="3047DFDF" w14:textId="58976DDB" w:rsidR="00B57E47" w:rsidRDefault="00B57E47" w:rsidP="00B57E47">
      <w:pPr>
        <w:pStyle w:val="ListParagraph"/>
        <w:numPr>
          <w:ilvl w:val="0"/>
          <w:numId w:val="42"/>
        </w:numPr>
      </w:pPr>
      <w:r>
        <w:t>Creating Your Portfolio (pg.</w:t>
      </w:r>
      <w:r w:rsidR="00053235">
        <w:t xml:space="preserve"> </w:t>
      </w:r>
      <w:r>
        <w:t>2)</w:t>
      </w:r>
    </w:p>
    <w:p w14:paraId="77F85705" w14:textId="6128C9EE" w:rsidR="00743F3D" w:rsidRDefault="00053235" w:rsidP="00B57E47">
      <w:pPr>
        <w:pStyle w:val="ListParagraph"/>
        <w:numPr>
          <w:ilvl w:val="0"/>
          <w:numId w:val="42"/>
        </w:numPr>
      </w:pPr>
      <w:proofErr w:type="spellStart"/>
      <w:r>
        <w:t>DocPacs</w:t>
      </w:r>
      <w:proofErr w:type="spellEnd"/>
      <w:r>
        <w:t xml:space="preserve"> on </w:t>
      </w:r>
      <w:proofErr w:type="spellStart"/>
      <w:r>
        <w:t>Github</w:t>
      </w:r>
      <w:proofErr w:type="spellEnd"/>
      <w:r>
        <w:t xml:space="preserve"> (pg. 2)</w:t>
      </w:r>
    </w:p>
    <w:p w14:paraId="74D7936A" w14:textId="0F2E57A6" w:rsidR="006540FF" w:rsidRDefault="00186CE3" w:rsidP="00B57E47">
      <w:pPr>
        <w:pStyle w:val="ListParagraph"/>
        <w:numPr>
          <w:ilvl w:val="0"/>
          <w:numId w:val="42"/>
        </w:numPr>
      </w:pPr>
      <w:r>
        <w:pict w14:anchorId="614E2D57">
          <v:shape id="Picture 6" o:spid="_x0000_i1027" type="#_x0000_t75" alt="Download from cloud" style="width:12.55pt;height:12.55pt;visibility:visible;mso-wrap-style:square">
            <v:imagedata r:id="rId11" o:title="Download from cloud"/>
          </v:shape>
        </w:pict>
      </w:r>
      <w:r w:rsidR="006540FF">
        <w:t xml:space="preserve">DocPac </w:t>
      </w:r>
      <w:proofErr w:type="spellStart"/>
      <w:r w:rsidR="006540FF">
        <w:t>Github</w:t>
      </w:r>
      <w:proofErr w:type="spellEnd"/>
      <w:r w:rsidR="006540FF">
        <w:t xml:space="preserve"> Repository</w:t>
      </w:r>
    </w:p>
    <w:p w14:paraId="2F6FC7B7" w14:textId="3FD864F5" w:rsidR="00C12C95" w:rsidRDefault="001C341E" w:rsidP="00C12C95">
      <w:pPr>
        <w:pStyle w:val="Heading1"/>
      </w:pPr>
      <w:r>
        <w:t>Required Documentation</w:t>
      </w:r>
    </w:p>
    <w:p w14:paraId="4F09ED5D" w14:textId="02FDBF46" w:rsidR="00D9462B" w:rsidRDefault="00345039" w:rsidP="009B43E3">
      <w:pPr>
        <w:pStyle w:val="ListParagraph"/>
        <w:numPr>
          <w:ilvl w:val="0"/>
          <w:numId w:val="31"/>
        </w:numPr>
      </w:pPr>
      <w:r>
        <w:rPr>
          <w:noProof/>
        </w:rPr>
        <w:drawing>
          <wp:inline distT="0" distB="0" distL="0" distR="0" wp14:anchorId="0045690C" wp14:editId="5D557E0A">
            <wp:extent cx="129654" cy="129654"/>
            <wp:effectExtent l="0" t="0" r="3810" b="3810"/>
            <wp:docPr id="1" name="Picture 1"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rsidR="00325FF4">
        <w:t xml:space="preserve">“Notebook 1: </w:t>
      </w:r>
      <w:r w:rsidR="000E5CB2">
        <w:t>Initialize Nodejs Project“</w:t>
      </w:r>
    </w:p>
    <w:p w14:paraId="5B9F84B2" w14:textId="45067DFF" w:rsidR="000E5CB2" w:rsidRDefault="000E5CB2" w:rsidP="000E5CB2">
      <w:pPr>
        <w:pStyle w:val="ListParagraph"/>
        <w:numPr>
          <w:ilvl w:val="0"/>
          <w:numId w:val="31"/>
        </w:numPr>
      </w:pPr>
      <w:r>
        <w:rPr>
          <w:noProof/>
        </w:rPr>
        <w:drawing>
          <wp:inline distT="0" distB="0" distL="0" distR="0" wp14:anchorId="0694153B" wp14:editId="79FF3E43">
            <wp:extent cx="129654" cy="129654"/>
            <wp:effectExtent l="0" t="0" r="3810" b="3810"/>
            <wp:docPr id="4" name="Picture 4"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“Notebook 2: Nodejs HTTP Server“</w:t>
      </w:r>
    </w:p>
    <w:p w14:paraId="251C85D7" w14:textId="04034B45" w:rsidR="00BB758F" w:rsidRDefault="00BB758F" w:rsidP="00BB758F">
      <w:pPr>
        <w:pStyle w:val="ListParagraph"/>
        <w:numPr>
          <w:ilvl w:val="0"/>
          <w:numId w:val="31"/>
        </w:numPr>
      </w:pPr>
      <w:r>
        <w:rPr>
          <w:noProof/>
        </w:rPr>
        <w:drawing>
          <wp:inline distT="0" distB="0" distL="0" distR="0" wp14:anchorId="56C32283" wp14:editId="170FDEA6">
            <wp:extent cx="129654" cy="129654"/>
            <wp:effectExtent l="0" t="0" r="3810" b="3810"/>
            <wp:docPr id="5" name="Picture 5"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“Portfolio 1: Nodejs HTTP Server“</w:t>
      </w:r>
    </w:p>
    <w:p w14:paraId="00CA96CD" w14:textId="2E6C40D6" w:rsidR="00073D92" w:rsidRPr="00073D92" w:rsidRDefault="00363516" w:rsidP="00073D92">
      <w:pPr>
        <w:pStyle w:val="Heading1"/>
      </w:pPr>
      <w:r>
        <w:t>Changes:</w:t>
      </w:r>
    </w:p>
    <w:p w14:paraId="58DEC995" w14:textId="0F815F5C" w:rsidR="00765D75" w:rsidRDefault="00F221DE" w:rsidP="00363516">
      <w:pPr>
        <w:pStyle w:val="ListParagraph"/>
        <w:numPr>
          <w:ilvl w:val="0"/>
          <w:numId w:val="39"/>
        </w:numPr>
      </w:pPr>
      <w:r>
        <w:t xml:space="preserve">Notebook entries </w:t>
      </w:r>
      <w:r w:rsidR="00E1063B">
        <w:t>will now be stored in the DocPac binder</w:t>
      </w:r>
    </w:p>
    <w:p w14:paraId="71340165" w14:textId="0B8160ED" w:rsidR="004467EC" w:rsidRDefault="004467EC" w:rsidP="00363516">
      <w:pPr>
        <w:pStyle w:val="ListParagraph"/>
        <w:numPr>
          <w:ilvl w:val="0"/>
          <w:numId w:val="39"/>
        </w:numPr>
      </w:pPr>
      <w:r>
        <w:t>Port</w:t>
      </w:r>
      <w:r w:rsidR="00EE084A">
        <w:t>f</w:t>
      </w:r>
      <w:r>
        <w:t>olio ent</w:t>
      </w:r>
      <w:r w:rsidR="00EE084A">
        <w:t>ries will now be stored in the DocPac binder</w:t>
      </w:r>
    </w:p>
    <w:p w14:paraId="7D702881" w14:textId="235E32E1" w:rsidR="00EE084A" w:rsidRDefault="00EE084A" w:rsidP="00363516">
      <w:pPr>
        <w:pStyle w:val="ListParagraph"/>
        <w:numPr>
          <w:ilvl w:val="0"/>
          <w:numId w:val="39"/>
        </w:numPr>
      </w:pPr>
      <w:proofErr w:type="spellStart"/>
      <w:r>
        <w:t>DocPacs</w:t>
      </w:r>
      <w:proofErr w:type="spellEnd"/>
      <w:r>
        <w:t xml:space="preserve"> now available for editing on </w:t>
      </w:r>
      <w:proofErr w:type="spellStart"/>
      <w:r>
        <w:t>Github</w:t>
      </w:r>
      <w:proofErr w:type="spellEnd"/>
    </w:p>
    <w:p w14:paraId="6FD2A77E" w14:textId="290DC779" w:rsidR="00EE084A" w:rsidRPr="00363516" w:rsidRDefault="00EE084A" w:rsidP="00363516">
      <w:pPr>
        <w:pStyle w:val="ListParagraph"/>
        <w:numPr>
          <w:ilvl w:val="0"/>
          <w:numId w:val="39"/>
        </w:numPr>
      </w:pPr>
      <w:r>
        <w:t>QR Codes provided on the DocPac when available</w:t>
      </w:r>
    </w:p>
    <w:p w14:paraId="426E7B27" w14:textId="4797119E" w:rsidR="00E3399F" w:rsidRDefault="00E605F0" w:rsidP="006D2DB9">
      <w:pPr>
        <w:pStyle w:val="Heading1"/>
      </w:pPr>
      <w:r>
        <w:t>Events</w:t>
      </w:r>
      <w:r w:rsidR="00E3399F">
        <w:t>:</w:t>
      </w:r>
    </w:p>
    <w:p w14:paraId="3652B594" w14:textId="07E3DAC1" w:rsidR="00E3399F" w:rsidRDefault="000709FE" w:rsidP="00E3399F">
      <w:pPr>
        <w:pStyle w:val="ListParagraph"/>
        <w:numPr>
          <w:ilvl w:val="0"/>
          <w:numId w:val="38"/>
        </w:numPr>
      </w:pPr>
      <w:r>
        <w:t>Sep. 7</w:t>
      </w:r>
      <w:r w:rsidRPr="000709FE">
        <w:rPr>
          <w:vertAlign w:val="superscript"/>
        </w:rPr>
        <w:t>th</w:t>
      </w:r>
      <w:r w:rsidR="00115222">
        <w:t xml:space="preserve">: </w:t>
      </w:r>
      <w:r w:rsidR="009F6244">
        <w:t>Weekly Review</w:t>
      </w:r>
    </w:p>
    <w:p w14:paraId="34EE33F6" w14:textId="23DC4816" w:rsidR="009F6244" w:rsidRDefault="009F6244" w:rsidP="009F6244">
      <w:pPr>
        <w:pStyle w:val="ListParagraph"/>
        <w:numPr>
          <w:ilvl w:val="0"/>
          <w:numId w:val="38"/>
        </w:numPr>
      </w:pPr>
      <w:r>
        <w:t>Sep. 7</w:t>
      </w:r>
      <w:r w:rsidRPr="000709FE">
        <w:rPr>
          <w:vertAlign w:val="superscript"/>
        </w:rPr>
        <w:t>th</w:t>
      </w:r>
      <w:r>
        <w:t xml:space="preserve">: </w:t>
      </w:r>
      <w:r w:rsidR="00FA4DBA">
        <w:t xml:space="preserve">[Video] </w:t>
      </w:r>
      <w:r>
        <w:t>Imposter Syndrome</w:t>
      </w:r>
      <w:r w:rsidR="00EE084A">
        <w:t xml:space="preserve"> (Extra Credits)</w:t>
      </w:r>
    </w:p>
    <w:p w14:paraId="314C3CB5" w14:textId="65A882E3" w:rsidR="009F6244" w:rsidRDefault="009F6244" w:rsidP="009F6244">
      <w:pPr>
        <w:pStyle w:val="ListParagraph"/>
        <w:numPr>
          <w:ilvl w:val="0"/>
          <w:numId w:val="38"/>
        </w:numPr>
      </w:pPr>
      <w:r>
        <w:t>Sep. 7</w:t>
      </w:r>
      <w:r w:rsidRPr="000709FE">
        <w:rPr>
          <w:vertAlign w:val="superscript"/>
        </w:rPr>
        <w:t>th</w:t>
      </w:r>
      <w:r>
        <w:t xml:space="preserve">: </w:t>
      </w:r>
      <w:r w:rsidR="00E605F0">
        <w:t>[</w:t>
      </w:r>
      <w:r w:rsidR="00C67EE6">
        <w:t>Lecture</w:t>
      </w:r>
      <w:r w:rsidR="00E605F0">
        <w:t xml:space="preserve">] </w:t>
      </w:r>
      <w:r w:rsidR="00FA4DBA">
        <w:t xml:space="preserve">The </w:t>
      </w:r>
      <w:r w:rsidR="00E605F0">
        <w:t>Importance of Documentation</w:t>
      </w:r>
    </w:p>
    <w:p w14:paraId="12CB0287" w14:textId="4CB57D36" w:rsidR="00E605F0" w:rsidRDefault="00166370" w:rsidP="009F6244">
      <w:pPr>
        <w:pStyle w:val="ListParagraph"/>
        <w:numPr>
          <w:ilvl w:val="0"/>
          <w:numId w:val="38"/>
        </w:numPr>
      </w:pPr>
      <w:r>
        <w:t>Sep. 9</w:t>
      </w:r>
      <w:r w:rsidRPr="00166370">
        <w:rPr>
          <w:vertAlign w:val="superscript"/>
        </w:rPr>
        <w:t>th</w:t>
      </w:r>
      <w:r>
        <w:t xml:space="preserve">: </w:t>
      </w:r>
      <w:r w:rsidR="00C67EE6">
        <w:t xml:space="preserve">[Live Tutorial] </w:t>
      </w:r>
      <w:r w:rsidR="004D1B8A">
        <w:t xml:space="preserve">Accessing the DocPac </w:t>
      </w:r>
      <w:proofErr w:type="spellStart"/>
      <w:r w:rsidR="004D1B8A">
        <w:t>Git</w:t>
      </w:r>
      <w:proofErr w:type="spellEnd"/>
      <w:r w:rsidR="004D1B8A">
        <w:t xml:space="preserve"> Repo on </w:t>
      </w:r>
      <w:proofErr w:type="spellStart"/>
      <w:r w:rsidR="004D1B8A">
        <w:t>Github</w:t>
      </w:r>
      <w:proofErr w:type="spellEnd"/>
    </w:p>
    <w:p w14:paraId="69915B0E" w14:textId="027BD6B7" w:rsidR="004D1B8A" w:rsidRDefault="004D1B8A" w:rsidP="009F6244">
      <w:pPr>
        <w:pStyle w:val="ListParagraph"/>
        <w:numPr>
          <w:ilvl w:val="0"/>
          <w:numId w:val="38"/>
        </w:numPr>
      </w:pPr>
      <w:r>
        <w:t>Sep. 10</w:t>
      </w:r>
      <w:r w:rsidRPr="004D1B8A">
        <w:rPr>
          <w:vertAlign w:val="superscript"/>
        </w:rPr>
        <w:t>th</w:t>
      </w:r>
      <w:r>
        <w:t>: DocPac</w:t>
      </w:r>
      <w:r w:rsidR="00777C76">
        <w:t xml:space="preserve"> Sep3 and Sep10 due for grading</w:t>
      </w:r>
    </w:p>
    <w:p w14:paraId="7A97AA0E" w14:textId="7871A009" w:rsidR="00932C25" w:rsidRDefault="00932C25">
      <w:pPr>
        <w:rPr>
          <w:rStyle w:val="Heading1Char"/>
        </w:rPr>
      </w:pPr>
      <w:r>
        <w:rPr>
          <w:rStyle w:val="Heading1Char"/>
        </w:rPr>
        <w:br w:type="page"/>
      </w:r>
    </w:p>
    <w:p w14:paraId="21DA9063" w14:textId="77777777" w:rsidR="00F54D9C" w:rsidRDefault="00F54D9C" w:rsidP="00F54D9C">
      <w:pPr>
        <w:pStyle w:val="Heading1"/>
      </w:pPr>
      <w:r>
        <w:lastRenderedPageBreak/>
        <w:t>Creating Your Notebook</w:t>
      </w:r>
    </w:p>
    <w:p w14:paraId="67F266D7" w14:textId="77777777" w:rsidR="0091682D" w:rsidRDefault="00F54D9C" w:rsidP="00F54D9C">
      <w:r>
        <w:t>Going forward</w:t>
      </w:r>
      <w:r w:rsidR="009F4F73">
        <w:t xml:space="preserve">, we will be maintaining a record of what we have studied for future use. This notebook will be made of a series of </w:t>
      </w:r>
      <w:r w:rsidR="00DC4A4B">
        <w:t>mini tutorials that you will write for yourself. The goal is that future students of this class should be able to use your material to pass the class with no additional instruction.</w:t>
      </w:r>
    </w:p>
    <w:p w14:paraId="11F23C65" w14:textId="5CAFD32C" w:rsidR="005640C9" w:rsidRDefault="0091682D" w:rsidP="00F54D9C">
      <w:r>
        <w:t xml:space="preserve">Using your choice of word processor, </w:t>
      </w:r>
      <w:r w:rsidR="00486E2F">
        <w:t xml:space="preserve">you will need to create </w:t>
      </w:r>
      <w:r w:rsidR="006B52F0">
        <w:t>two</w:t>
      </w:r>
      <w:r w:rsidR="00486E2F">
        <w:t xml:space="preserve"> </w:t>
      </w:r>
      <w:r w:rsidR="001B0E2B">
        <w:t>tutorial</w:t>
      </w:r>
      <w:r w:rsidR="006B52F0">
        <w:t>s. The first</w:t>
      </w:r>
      <w:r w:rsidR="009B11AC">
        <w:t xml:space="preserve"> t</w:t>
      </w:r>
      <w:r w:rsidR="00486E2F">
        <w:t>each</w:t>
      </w:r>
      <w:r w:rsidR="009B11AC">
        <w:t>es</w:t>
      </w:r>
      <w:r w:rsidR="0069628B">
        <w:t xml:space="preserve"> </w:t>
      </w:r>
      <w:r w:rsidR="009B11AC">
        <w:t>the reader</w:t>
      </w:r>
      <w:r w:rsidR="0069628B">
        <w:t xml:space="preserve"> how to initialize a Nodejs project. </w:t>
      </w:r>
      <w:r w:rsidR="009B11AC">
        <w:t>The second</w:t>
      </w:r>
      <w:r w:rsidR="0042745E">
        <w:t xml:space="preserve"> will demonstrate and explain</w:t>
      </w:r>
      <w:r w:rsidR="005640C9">
        <w:t xml:space="preserve"> how to create an HTTP server in Nodejs.</w:t>
      </w:r>
      <w:r w:rsidR="001B63EE">
        <w:t xml:space="preserve"> Each </w:t>
      </w:r>
      <w:proofErr w:type="gramStart"/>
      <w:r w:rsidR="001B63EE">
        <w:t>tutorials</w:t>
      </w:r>
      <w:proofErr w:type="gramEnd"/>
      <w:r w:rsidR="001B63EE">
        <w:t xml:space="preserve"> should fit onto </w:t>
      </w:r>
      <w:r w:rsidR="00130A00">
        <w:t>a minimum of one page.</w:t>
      </w:r>
    </w:p>
    <w:p w14:paraId="4B39D1B6" w14:textId="78B6B76E" w:rsidR="005640C9" w:rsidRDefault="007240B4" w:rsidP="00F54D9C">
      <w:r>
        <w:t>Check your tutorials for the following before submitting:</w:t>
      </w:r>
    </w:p>
    <w:p w14:paraId="0B9BA488" w14:textId="77777777" w:rsidR="007240B4" w:rsidRPr="0006608F" w:rsidRDefault="007240B4" w:rsidP="007240B4">
      <w:pPr>
        <w:pStyle w:val="ListParagraph"/>
        <w:numPr>
          <w:ilvl w:val="0"/>
          <w:numId w:val="44"/>
        </w:numPr>
        <w:rPr>
          <w:sz w:val="22"/>
          <w:szCs w:val="20"/>
        </w:rPr>
      </w:pPr>
      <w:r w:rsidRPr="0006608F">
        <w:rPr>
          <w:sz w:val="22"/>
          <w:szCs w:val="20"/>
        </w:rPr>
        <w:t>Does it</w:t>
      </w:r>
      <w:r w:rsidR="0069628B" w:rsidRPr="0006608F">
        <w:rPr>
          <w:sz w:val="22"/>
          <w:szCs w:val="20"/>
        </w:rPr>
        <w:t xml:space="preserve"> use a variety of text, diagrams, and </w:t>
      </w:r>
      <w:proofErr w:type="gramStart"/>
      <w:r w:rsidR="0069628B" w:rsidRPr="0006608F">
        <w:rPr>
          <w:sz w:val="22"/>
          <w:szCs w:val="20"/>
        </w:rPr>
        <w:t>screenshots</w:t>
      </w:r>
      <w:r w:rsidR="001B0E2B" w:rsidRPr="0006608F">
        <w:rPr>
          <w:sz w:val="22"/>
          <w:szCs w:val="20"/>
        </w:rPr>
        <w:t>.</w:t>
      </w:r>
      <w:proofErr w:type="gramEnd"/>
    </w:p>
    <w:p w14:paraId="0EBC9E26" w14:textId="6115950C" w:rsidR="00DA231A" w:rsidRPr="0006608F" w:rsidRDefault="00DA231A" w:rsidP="00DA231A">
      <w:pPr>
        <w:pStyle w:val="ListParagraph"/>
        <w:numPr>
          <w:ilvl w:val="1"/>
          <w:numId w:val="44"/>
        </w:numPr>
        <w:rPr>
          <w:sz w:val="22"/>
          <w:szCs w:val="20"/>
        </w:rPr>
      </w:pPr>
      <w:r w:rsidRPr="0006608F">
        <w:rPr>
          <w:sz w:val="22"/>
          <w:szCs w:val="20"/>
        </w:rPr>
        <w:t xml:space="preserve">Are they </w:t>
      </w:r>
      <w:r w:rsidRPr="0006608F">
        <w:rPr>
          <w:i/>
          <w:iCs/>
          <w:sz w:val="22"/>
          <w:szCs w:val="20"/>
        </w:rPr>
        <w:t xml:space="preserve">your </w:t>
      </w:r>
      <w:r w:rsidRPr="0006608F">
        <w:rPr>
          <w:sz w:val="22"/>
          <w:szCs w:val="20"/>
        </w:rPr>
        <w:t>text/diagrams/screenshots</w:t>
      </w:r>
      <w:r w:rsidR="002D5D55" w:rsidRPr="0006608F">
        <w:rPr>
          <w:sz w:val="22"/>
          <w:szCs w:val="20"/>
        </w:rPr>
        <w:t>?</w:t>
      </w:r>
    </w:p>
    <w:p w14:paraId="13A18AF1" w14:textId="51DCE61A" w:rsidR="009D7604" w:rsidRPr="0006608F" w:rsidRDefault="002D5D55" w:rsidP="002D5D55">
      <w:pPr>
        <w:pStyle w:val="ListParagraph"/>
        <w:numPr>
          <w:ilvl w:val="0"/>
          <w:numId w:val="44"/>
        </w:numPr>
        <w:rPr>
          <w:sz w:val="22"/>
          <w:szCs w:val="20"/>
        </w:rPr>
      </w:pPr>
      <w:r w:rsidRPr="0006608F">
        <w:rPr>
          <w:sz w:val="22"/>
          <w:szCs w:val="20"/>
        </w:rPr>
        <w:t>Can you complete the tutorial from scratch without any foreseeable problems?</w:t>
      </w:r>
    </w:p>
    <w:p w14:paraId="22744292" w14:textId="7DA228A4" w:rsidR="002D5D55" w:rsidRPr="0006608F" w:rsidRDefault="002D5D55" w:rsidP="002D5D55">
      <w:pPr>
        <w:pStyle w:val="ListParagraph"/>
        <w:numPr>
          <w:ilvl w:val="0"/>
          <w:numId w:val="44"/>
        </w:numPr>
        <w:rPr>
          <w:sz w:val="22"/>
          <w:szCs w:val="20"/>
        </w:rPr>
      </w:pPr>
      <w:r w:rsidRPr="0006608F">
        <w:rPr>
          <w:sz w:val="22"/>
          <w:szCs w:val="20"/>
        </w:rPr>
        <w:t xml:space="preserve">Can a friend or relative with </w:t>
      </w:r>
      <w:r w:rsidR="00582F00" w:rsidRPr="0006608F">
        <w:rPr>
          <w:sz w:val="22"/>
          <w:szCs w:val="20"/>
        </w:rPr>
        <w:t>less/no experience complete your tutorials without help?</w:t>
      </w:r>
    </w:p>
    <w:p w14:paraId="50FE11AA" w14:textId="7AD2CFA7" w:rsidR="00582F00" w:rsidRPr="0006608F" w:rsidRDefault="00582F00" w:rsidP="002D5D55">
      <w:pPr>
        <w:pStyle w:val="ListParagraph"/>
        <w:numPr>
          <w:ilvl w:val="0"/>
          <w:numId w:val="44"/>
        </w:numPr>
        <w:rPr>
          <w:sz w:val="22"/>
          <w:szCs w:val="20"/>
        </w:rPr>
      </w:pPr>
      <w:r w:rsidRPr="0006608F">
        <w:rPr>
          <w:sz w:val="22"/>
          <w:szCs w:val="20"/>
        </w:rPr>
        <w:t xml:space="preserve">If a future employer knew you wrote this, would </w:t>
      </w:r>
      <w:r w:rsidR="0006608F" w:rsidRPr="0006608F">
        <w:rPr>
          <w:sz w:val="22"/>
          <w:szCs w:val="20"/>
        </w:rPr>
        <w:t>it prove you understood the material?</w:t>
      </w:r>
    </w:p>
    <w:p w14:paraId="702B20FD" w14:textId="77777777" w:rsidR="007B7F34" w:rsidRDefault="007B7F34" w:rsidP="0006608F">
      <w:pPr>
        <w:pStyle w:val="Heading1"/>
      </w:pPr>
      <w:r>
        <w:t>Creating Your Portfolio</w:t>
      </w:r>
    </w:p>
    <w:p w14:paraId="4062887F" w14:textId="77777777" w:rsidR="006F3384" w:rsidRDefault="007B7F34" w:rsidP="007B7F34">
      <w:r>
        <w:t xml:space="preserve">We will also be compiling a portfolio that demonstrates our abilities. As </w:t>
      </w:r>
      <w:proofErr w:type="gramStart"/>
      <w:r>
        <w:t>you</w:t>
      </w:r>
      <w:proofErr w:type="gramEnd"/>
      <w:r>
        <w:t xml:space="preserve"> complete </w:t>
      </w:r>
      <w:r w:rsidR="00CE12B1">
        <w:t xml:space="preserve">projects in this class, you should create presentations of them in your </w:t>
      </w:r>
      <w:proofErr w:type="spellStart"/>
      <w:r w:rsidR="00CE12B1">
        <w:t>coice</w:t>
      </w:r>
      <w:proofErr w:type="spellEnd"/>
      <w:r w:rsidR="00CE12B1">
        <w:t xml:space="preserve"> of word processor.</w:t>
      </w:r>
      <w:r w:rsidR="001B63EE">
        <w:t xml:space="preserve"> You should provide clean/commented code, screenshots, and diagrams</w:t>
      </w:r>
      <w:r w:rsidR="00516846">
        <w:t>.</w:t>
      </w:r>
    </w:p>
    <w:p w14:paraId="4C5B0E8F" w14:textId="77777777" w:rsidR="00BC771E" w:rsidRDefault="006F3384" w:rsidP="007B7F34">
      <w:r>
        <w:t xml:space="preserve">The first project will be your Nodejs HTTP server. </w:t>
      </w:r>
      <w:r w:rsidR="001756C0">
        <w:t>Create at least one page of presentation of the project</w:t>
      </w:r>
      <w:r w:rsidR="00B2156B">
        <w:t>. Print it out for your DocPac Binder</w:t>
      </w:r>
      <w:r w:rsidR="00724C8F">
        <w:t>.</w:t>
      </w:r>
    </w:p>
    <w:p w14:paraId="6E3E3A06" w14:textId="77777777" w:rsidR="00715699" w:rsidRDefault="00BC771E" w:rsidP="00BC771E">
      <w:pPr>
        <w:pStyle w:val="Heading1"/>
      </w:pPr>
      <w:proofErr w:type="spellStart"/>
      <w:r>
        <w:t>DocPac</w:t>
      </w:r>
      <w:r w:rsidR="00715699">
        <w:t>s</w:t>
      </w:r>
      <w:proofErr w:type="spellEnd"/>
      <w:r w:rsidR="00715699">
        <w:t xml:space="preserve"> on </w:t>
      </w:r>
      <w:proofErr w:type="spellStart"/>
      <w:r w:rsidR="00715699">
        <w:t>Github</w:t>
      </w:r>
      <w:proofErr w:type="spellEnd"/>
    </w:p>
    <w:p w14:paraId="08371849" w14:textId="77777777" w:rsidR="00715699" w:rsidRDefault="00715699" w:rsidP="00715699">
      <w:r>
        <w:t xml:space="preserve">You can not only access, but also edit the </w:t>
      </w:r>
      <w:proofErr w:type="spellStart"/>
      <w:r>
        <w:t>DocPacs</w:t>
      </w:r>
      <w:proofErr w:type="spellEnd"/>
      <w:r>
        <w:t xml:space="preserve"> for this class on Github.com</w:t>
      </w:r>
    </w:p>
    <w:p w14:paraId="554E8FB7" w14:textId="79889F7F" w:rsidR="000D6463" w:rsidRDefault="00186CE3" w:rsidP="00715699">
      <w:hyperlink r:id="rId13" w:history="1">
        <w:r w:rsidR="000D6463" w:rsidRPr="007C5C12">
          <w:rPr>
            <w:rStyle w:val="Hyperlink"/>
          </w:rPr>
          <w:t>https://github.com/csmith1188/docpacs2122</w:t>
        </w:r>
      </w:hyperlink>
    </w:p>
    <w:p w14:paraId="48DEBD04" w14:textId="77777777" w:rsidR="006D5A22" w:rsidRDefault="00C62DA1" w:rsidP="00715699">
      <w:r>
        <w:t xml:space="preserve">You will need to create a </w:t>
      </w:r>
      <w:proofErr w:type="spellStart"/>
      <w:r>
        <w:t>Github</w:t>
      </w:r>
      <w:proofErr w:type="spellEnd"/>
      <w:r>
        <w:t xml:space="preserve"> account using your school email, if you have not already.</w:t>
      </w:r>
    </w:p>
    <w:p w14:paraId="78B10EDC" w14:textId="77777777" w:rsidR="00BE2B5D" w:rsidRDefault="00B23024" w:rsidP="00715699">
      <w:r>
        <w:t xml:space="preserve">Once signed in, and on the </w:t>
      </w:r>
      <w:proofErr w:type="spellStart"/>
      <w:r>
        <w:t>Github</w:t>
      </w:r>
      <w:proofErr w:type="spellEnd"/>
      <w:r>
        <w:t xml:space="preserve"> repo page for our </w:t>
      </w:r>
      <w:proofErr w:type="spellStart"/>
      <w:r>
        <w:t>DocPacs</w:t>
      </w:r>
      <w:proofErr w:type="spellEnd"/>
      <w:r>
        <w:t>, you will need to click the “Fork” button.</w:t>
      </w:r>
      <w:r w:rsidR="0025335C">
        <w:t xml:space="preserve"> This will create a copy of the </w:t>
      </w:r>
      <w:proofErr w:type="spellStart"/>
      <w:r w:rsidR="0025335C">
        <w:t>Github</w:t>
      </w:r>
      <w:proofErr w:type="spellEnd"/>
      <w:r w:rsidR="0025335C">
        <w:t xml:space="preserve"> repo on your account.</w:t>
      </w:r>
    </w:p>
    <w:p w14:paraId="698B1ECB" w14:textId="77777777" w:rsidR="00B64ECD" w:rsidRDefault="00BE2B5D" w:rsidP="00715699">
      <w:r>
        <w:t xml:space="preserve">You can use </w:t>
      </w:r>
      <w:proofErr w:type="spellStart"/>
      <w:r>
        <w:t>Github</w:t>
      </w:r>
      <w:proofErr w:type="spellEnd"/>
      <w:r>
        <w:t xml:space="preserve"> Desktop to “Clone”</w:t>
      </w:r>
      <w:r w:rsidR="00B045B4">
        <w:t xml:space="preserve"> the repository from its “origin” online to your </w:t>
      </w:r>
      <w:r w:rsidR="00856360">
        <w:t>local PC</w:t>
      </w:r>
      <w:r w:rsidR="00B64ECD">
        <w:t>.</w:t>
      </w:r>
    </w:p>
    <w:p w14:paraId="64F120B4" w14:textId="77777777" w:rsidR="00B9047B" w:rsidRDefault="00B64ECD" w:rsidP="00715699">
      <w:r>
        <w:t xml:space="preserve">Once cloned, you can make changes to the </w:t>
      </w:r>
      <w:proofErr w:type="spellStart"/>
      <w:r>
        <w:t>DocPacs</w:t>
      </w:r>
      <w:proofErr w:type="spellEnd"/>
      <w:r>
        <w:t>. Any changes you save will appear in the</w:t>
      </w:r>
      <w:r w:rsidR="000C76C0">
        <w:t xml:space="preserve"> Staged Changes in the </w:t>
      </w:r>
      <w:proofErr w:type="spellStart"/>
      <w:r w:rsidR="000C76C0">
        <w:t>Github</w:t>
      </w:r>
      <w:proofErr w:type="spellEnd"/>
      <w:r w:rsidR="000C76C0">
        <w:t xml:space="preserve"> Desktop application.</w:t>
      </w:r>
      <w:r w:rsidR="00364FF1">
        <w:t xml:space="preserve"> You can “Commit” these changes to the local repository, and “Push” them back to your origin online.</w:t>
      </w:r>
    </w:p>
    <w:p w14:paraId="5C5E0185" w14:textId="77777777" w:rsidR="00F436EB" w:rsidRDefault="00B9047B" w:rsidP="00715699">
      <w:r>
        <w:t xml:space="preserve">You can then </w:t>
      </w:r>
      <w:r w:rsidR="002D3CEE">
        <w:t xml:space="preserve">open a “Pull Request” on my original </w:t>
      </w:r>
      <w:proofErr w:type="spellStart"/>
      <w:r w:rsidR="00D442BC">
        <w:t>DocPacs</w:t>
      </w:r>
      <w:proofErr w:type="spellEnd"/>
      <w:r w:rsidR="00D442BC">
        <w:t xml:space="preserve"> repository. I can review, and if accepted, your changes will overwrite my </w:t>
      </w:r>
      <w:r w:rsidR="000E3BDE">
        <w:t>files.</w:t>
      </w:r>
    </w:p>
    <w:p w14:paraId="3A6617AD" w14:textId="343144CA" w:rsidR="00DE7BCA" w:rsidRPr="006F52A6" w:rsidRDefault="00F436EB" w:rsidP="00715699">
      <w:pPr>
        <w:rPr>
          <w:b/>
          <w:bCs/>
        </w:rPr>
      </w:pPr>
      <w:r w:rsidRPr="006F52A6">
        <w:rPr>
          <w:b/>
          <w:bCs/>
        </w:rPr>
        <w:t xml:space="preserve">Please put your name in the </w:t>
      </w:r>
      <w:r w:rsidR="006540FF" w:rsidRPr="006F52A6">
        <w:rPr>
          <w:b/>
          <w:bCs/>
        </w:rPr>
        <w:t>‘</w:t>
      </w:r>
      <w:r w:rsidRPr="006F52A6">
        <w:rPr>
          <w:b/>
          <w:bCs/>
        </w:rPr>
        <w:t>Readme</w:t>
      </w:r>
      <w:r w:rsidR="000F444A" w:rsidRPr="006F52A6">
        <w:rPr>
          <w:b/>
          <w:bCs/>
        </w:rPr>
        <w:t>.md</w:t>
      </w:r>
      <w:r w:rsidR="006540FF" w:rsidRPr="006F52A6">
        <w:rPr>
          <w:b/>
          <w:bCs/>
        </w:rPr>
        <w:t>’</w:t>
      </w:r>
      <w:r w:rsidR="000F444A" w:rsidRPr="006F52A6">
        <w:rPr>
          <w:b/>
          <w:bCs/>
        </w:rPr>
        <w:t xml:space="preserve"> file, and have the changes accepted by Mr. Smith by the end of the week.</w:t>
      </w:r>
      <w:r w:rsidR="00DE7BCA" w:rsidRPr="006F52A6">
        <w:rPr>
          <w:b/>
          <w:bCs/>
        </w:rPr>
        <w:br w:type="page"/>
      </w:r>
    </w:p>
    <w:p w14:paraId="319E7FCB" w14:textId="1797ECDA" w:rsidR="007229CC" w:rsidRPr="00A85ABB" w:rsidRDefault="007229CC" w:rsidP="007229CC">
      <w:pPr>
        <w:pStyle w:val="Heading1"/>
      </w:pPr>
      <w:r>
        <w:lastRenderedPageBreak/>
        <w:t>Reflection</w:t>
      </w:r>
    </w:p>
    <w:p w14:paraId="4F40E3FE" w14:textId="1D9916C1" w:rsidR="00793B68" w:rsidRPr="00DB0825" w:rsidRDefault="00793B68" w:rsidP="00793B68">
      <w:pPr>
        <w:rPr>
          <w:i/>
          <w:iCs/>
        </w:rPr>
      </w:pPr>
      <w:r w:rsidRPr="00DB0825">
        <w:rPr>
          <w:b/>
          <w:bCs/>
        </w:rPr>
        <w:t>What was the most impactful thing you learned this week?</w:t>
      </w:r>
      <w:r>
        <w:t xml:space="preserve"> </w:t>
      </w:r>
      <w:r w:rsidR="00FA450C" w:rsidRPr="00FA450C">
        <w:rPr>
          <w:b/>
          <w:highlight w:val="yellow"/>
        </w:rPr>
        <w:t>How can/will you use it in the future?</w:t>
      </w:r>
    </w:p>
    <w:tbl>
      <w:tblPr>
        <w:tblStyle w:val="PlainTable1"/>
        <w:tblW w:w="0" w:type="auto"/>
        <w:tblLook w:val="04A0" w:firstRow="1" w:lastRow="0" w:firstColumn="1" w:lastColumn="0" w:noHBand="0" w:noVBand="1"/>
      </w:tblPr>
      <w:tblGrid>
        <w:gridCol w:w="9360"/>
      </w:tblGrid>
      <w:tr w:rsidR="001D3149" w14:paraId="37BC6F4D" w14:textId="77777777" w:rsidTr="001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5C796249" w14:textId="77777777" w:rsidR="001D3149" w:rsidRPr="0097061D" w:rsidRDefault="001D3149" w:rsidP="006F327D">
            <w:pPr>
              <w:rPr>
                <w:sz w:val="16"/>
                <w:szCs w:val="16"/>
              </w:rPr>
            </w:pPr>
          </w:p>
        </w:tc>
      </w:tr>
      <w:tr w:rsidR="001D3149" w14:paraId="3FA3A925"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3069C36" w14:textId="77777777" w:rsidR="001D3149" w:rsidRPr="0097061D" w:rsidRDefault="001D3149" w:rsidP="006F327D">
            <w:pPr>
              <w:rPr>
                <w:sz w:val="16"/>
                <w:szCs w:val="16"/>
              </w:rPr>
            </w:pPr>
          </w:p>
        </w:tc>
      </w:tr>
      <w:tr w:rsidR="001D3149" w14:paraId="0EBE15AF"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49CCF01" w14:textId="77777777" w:rsidR="001D3149" w:rsidRPr="0097061D" w:rsidRDefault="001D3149" w:rsidP="006F327D">
            <w:pPr>
              <w:rPr>
                <w:sz w:val="16"/>
                <w:szCs w:val="16"/>
              </w:rPr>
            </w:pPr>
          </w:p>
        </w:tc>
      </w:tr>
      <w:tr w:rsidR="001D3149" w14:paraId="54652BC8"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2D529685" w14:textId="77777777" w:rsidR="001D3149" w:rsidRPr="0097061D" w:rsidRDefault="001D3149" w:rsidP="006F327D">
            <w:pPr>
              <w:rPr>
                <w:sz w:val="16"/>
                <w:szCs w:val="16"/>
              </w:rPr>
            </w:pPr>
          </w:p>
        </w:tc>
      </w:tr>
      <w:tr w:rsidR="001D3149" w:rsidRPr="0097061D" w14:paraId="69189F74"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4EAA714" w14:textId="77777777" w:rsidR="001D3149" w:rsidRPr="0097061D" w:rsidRDefault="001D3149" w:rsidP="006F327D">
            <w:pPr>
              <w:rPr>
                <w:sz w:val="16"/>
                <w:szCs w:val="16"/>
              </w:rPr>
            </w:pPr>
          </w:p>
        </w:tc>
      </w:tr>
      <w:tr w:rsidR="001D3149" w:rsidRPr="0097061D" w14:paraId="45262F2A"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0AA0246" w14:textId="77777777" w:rsidR="001D3149" w:rsidRPr="0097061D" w:rsidRDefault="001D3149" w:rsidP="006F327D">
            <w:pPr>
              <w:rPr>
                <w:sz w:val="16"/>
                <w:szCs w:val="16"/>
              </w:rPr>
            </w:pPr>
          </w:p>
        </w:tc>
      </w:tr>
      <w:tr w:rsidR="00F01D49" w:rsidRPr="0097061D" w14:paraId="24AB28EC"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3AA3D0" w14:textId="77777777" w:rsidR="00F01D49" w:rsidRPr="0097061D" w:rsidRDefault="00F01D49" w:rsidP="006F327D">
            <w:pPr>
              <w:rPr>
                <w:sz w:val="16"/>
                <w:szCs w:val="16"/>
              </w:rPr>
            </w:pPr>
          </w:p>
        </w:tc>
      </w:tr>
      <w:tr w:rsidR="00F01D49" w:rsidRPr="0097061D" w14:paraId="2034792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54DAEB7" w14:textId="77777777" w:rsidR="00F01D49" w:rsidRPr="0097061D" w:rsidRDefault="00F01D49" w:rsidP="006F327D">
            <w:pPr>
              <w:rPr>
                <w:sz w:val="16"/>
                <w:szCs w:val="16"/>
              </w:rPr>
            </w:pPr>
          </w:p>
        </w:tc>
      </w:tr>
      <w:tr w:rsidR="00F01D49" w:rsidRPr="0097061D" w14:paraId="227353DA"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8196CE5" w14:textId="77777777" w:rsidR="00F01D49" w:rsidRPr="0097061D" w:rsidRDefault="00F01D49" w:rsidP="006F327D">
            <w:pPr>
              <w:rPr>
                <w:sz w:val="16"/>
                <w:szCs w:val="16"/>
              </w:rPr>
            </w:pPr>
          </w:p>
        </w:tc>
      </w:tr>
      <w:tr w:rsidR="00F01D49" w:rsidRPr="0097061D" w14:paraId="560F7625"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D6490B0" w14:textId="77777777" w:rsidR="00F01D49" w:rsidRPr="0097061D" w:rsidRDefault="00F01D49" w:rsidP="006F327D">
            <w:pPr>
              <w:rPr>
                <w:sz w:val="16"/>
                <w:szCs w:val="16"/>
              </w:rPr>
            </w:pPr>
          </w:p>
        </w:tc>
      </w:tr>
      <w:tr w:rsidR="00F01D49" w:rsidRPr="0097061D" w14:paraId="332845C4"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A344ADA" w14:textId="77777777" w:rsidR="00F01D49" w:rsidRPr="0097061D" w:rsidRDefault="00F01D49" w:rsidP="006F327D">
            <w:pPr>
              <w:rPr>
                <w:sz w:val="16"/>
                <w:szCs w:val="16"/>
              </w:rPr>
            </w:pPr>
          </w:p>
        </w:tc>
      </w:tr>
      <w:tr w:rsidR="00F01D49" w:rsidRPr="0097061D" w14:paraId="1F36707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B094F5D" w14:textId="77777777" w:rsidR="00F01D49" w:rsidRPr="0097061D" w:rsidRDefault="00F01D49" w:rsidP="006F327D">
            <w:pPr>
              <w:rPr>
                <w:sz w:val="16"/>
                <w:szCs w:val="16"/>
              </w:rPr>
            </w:pPr>
          </w:p>
        </w:tc>
      </w:tr>
      <w:tr w:rsidR="00F01D49" w:rsidRPr="0097061D" w14:paraId="646F8436"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6862CC0" w14:textId="77777777" w:rsidR="00F01D49" w:rsidRPr="0097061D" w:rsidRDefault="00F01D49" w:rsidP="006F327D">
            <w:pPr>
              <w:rPr>
                <w:sz w:val="16"/>
                <w:szCs w:val="16"/>
              </w:rPr>
            </w:pPr>
          </w:p>
        </w:tc>
      </w:tr>
      <w:tr w:rsidR="00F01D49" w:rsidRPr="0097061D" w14:paraId="3A2C238C"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52FE9E1" w14:textId="77777777" w:rsidR="00F01D49" w:rsidRPr="0097061D" w:rsidRDefault="00F01D49" w:rsidP="006F327D">
            <w:pPr>
              <w:rPr>
                <w:sz w:val="16"/>
                <w:szCs w:val="16"/>
              </w:rPr>
            </w:pPr>
          </w:p>
        </w:tc>
      </w:tr>
      <w:tr w:rsidR="00F01D49" w:rsidRPr="0097061D" w14:paraId="59659AD9"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A5C7E49" w14:textId="77777777" w:rsidR="00F01D49" w:rsidRPr="0097061D" w:rsidRDefault="00F01D49" w:rsidP="006F327D">
            <w:pPr>
              <w:rPr>
                <w:sz w:val="16"/>
                <w:szCs w:val="16"/>
              </w:rPr>
            </w:pPr>
          </w:p>
        </w:tc>
      </w:tr>
      <w:tr w:rsidR="00F01D49" w:rsidRPr="0097061D" w14:paraId="514CB9C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9F258FD" w14:textId="77777777" w:rsidR="00F01D49" w:rsidRPr="0097061D" w:rsidRDefault="00F01D49" w:rsidP="006F327D">
            <w:pPr>
              <w:rPr>
                <w:sz w:val="16"/>
                <w:szCs w:val="16"/>
              </w:rPr>
            </w:pPr>
          </w:p>
        </w:tc>
      </w:tr>
      <w:tr w:rsidR="00F01D49" w:rsidRPr="0097061D" w14:paraId="72C9F577"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780C9CA" w14:textId="77777777" w:rsidR="00F01D49" w:rsidRPr="0097061D" w:rsidRDefault="00F01D49" w:rsidP="006F327D">
            <w:pPr>
              <w:rPr>
                <w:sz w:val="16"/>
                <w:szCs w:val="16"/>
              </w:rPr>
            </w:pPr>
          </w:p>
        </w:tc>
      </w:tr>
      <w:tr w:rsidR="00F01D49" w:rsidRPr="0097061D" w14:paraId="0B2DF702"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DAC114" w14:textId="77777777" w:rsidR="00F01D49" w:rsidRPr="0097061D" w:rsidRDefault="00F01D49" w:rsidP="006F327D">
            <w:pPr>
              <w:rPr>
                <w:sz w:val="16"/>
                <w:szCs w:val="16"/>
              </w:rPr>
            </w:pPr>
          </w:p>
        </w:tc>
      </w:tr>
    </w:tbl>
    <w:p w14:paraId="38FB8D2C" w14:textId="77777777" w:rsidR="007229CC" w:rsidRPr="006B34C1" w:rsidRDefault="007229CC" w:rsidP="007229CC">
      <w:pPr>
        <w:rPr>
          <w:sz w:val="16"/>
          <w:szCs w:val="16"/>
        </w:rPr>
      </w:pPr>
    </w:p>
    <w:p w14:paraId="256392D9" w14:textId="201B7FBF" w:rsidR="007229CC" w:rsidRPr="00793B68" w:rsidRDefault="007229CC" w:rsidP="007229CC">
      <w:pPr>
        <w:rPr>
          <w:b/>
          <w:bCs/>
        </w:rPr>
      </w:pPr>
      <w:r w:rsidRPr="00793B68">
        <w:rPr>
          <w:b/>
          <w:bCs/>
        </w:rPr>
        <w:t xml:space="preserve">What did you </w:t>
      </w:r>
      <w:r w:rsidR="00FA450C">
        <w:rPr>
          <w:b/>
          <w:bCs/>
        </w:rPr>
        <w:t xml:space="preserve">do </w:t>
      </w:r>
      <w:r w:rsidR="00FA450C" w:rsidRPr="00FA450C">
        <w:rPr>
          <w:b/>
          <w:bCs/>
          <w:i/>
          <w:highlight w:val="yellow"/>
        </w:rPr>
        <w:t>wrong</w:t>
      </w:r>
      <w:r w:rsidR="00FA450C" w:rsidRPr="00FA450C">
        <w:rPr>
          <w:b/>
          <w:bCs/>
          <w:i/>
        </w:rPr>
        <w:t xml:space="preserve"> </w:t>
      </w:r>
      <w:r w:rsidRPr="00793B68">
        <w:rPr>
          <w:b/>
          <w:bCs/>
        </w:rPr>
        <w:t>this week that you could do better in the future, and how?</w:t>
      </w:r>
    </w:p>
    <w:tbl>
      <w:tblPr>
        <w:tblStyle w:val="PlainTable1"/>
        <w:tblW w:w="0" w:type="auto"/>
        <w:tblLook w:val="04A0" w:firstRow="1" w:lastRow="0" w:firstColumn="1" w:lastColumn="0" w:noHBand="0" w:noVBand="1"/>
      </w:tblPr>
      <w:tblGrid>
        <w:gridCol w:w="9360"/>
      </w:tblGrid>
      <w:tr w:rsidR="00311FD3" w14:paraId="3FEA0017" w14:textId="77777777" w:rsidTr="006F3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497F9E55" w14:textId="77777777" w:rsidR="00311FD3" w:rsidRPr="0097061D" w:rsidRDefault="00311FD3" w:rsidP="006F327D">
            <w:pPr>
              <w:rPr>
                <w:sz w:val="16"/>
                <w:szCs w:val="16"/>
              </w:rPr>
            </w:pPr>
          </w:p>
        </w:tc>
      </w:tr>
      <w:tr w:rsidR="00311FD3" w14:paraId="4BC86E6C"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F124AB3" w14:textId="77777777" w:rsidR="00311FD3" w:rsidRPr="0097061D" w:rsidRDefault="00311FD3" w:rsidP="006F327D">
            <w:pPr>
              <w:rPr>
                <w:sz w:val="16"/>
                <w:szCs w:val="16"/>
              </w:rPr>
            </w:pPr>
          </w:p>
        </w:tc>
      </w:tr>
      <w:tr w:rsidR="00311FD3" w14:paraId="504F8485"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3410451" w14:textId="77777777" w:rsidR="00311FD3" w:rsidRPr="0097061D" w:rsidRDefault="00311FD3" w:rsidP="006F327D">
            <w:pPr>
              <w:rPr>
                <w:sz w:val="16"/>
                <w:szCs w:val="16"/>
              </w:rPr>
            </w:pPr>
          </w:p>
        </w:tc>
      </w:tr>
      <w:tr w:rsidR="00311FD3" w14:paraId="153FFD2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159BCE24" w14:textId="77777777" w:rsidR="00311FD3" w:rsidRPr="0097061D" w:rsidRDefault="00311FD3" w:rsidP="006F327D">
            <w:pPr>
              <w:rPr>
                <w:sz w:val="16"/>
                <w:szCs w:val="16"/>
              </w:rPr>
            </w:pPr>
          </w:p>
        </w:tc>
      </w:tr>
      <w:tr w:rsidR="00311FD3" w:rsidRPr="0097061D" w14:paraId="79BA590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2E0160A" w14:textId="77777777" w:rsidR="00311FD3" w:rsidRPr="0097061D" w:rsidRDefault="00311FD3" w:rsidP="006F327D">
            <w:pPr>
              <w:rPr>
                <w:sz w:val="16"/>
                <w:szCs w:val="16"/>
              </w:rPr>
            </w:pPr>
          </w:p>
        </w:tc>
      </w:tr>
      <w:tr w:rsidR="00311FD3" w:rsidRPr="0097061D" w14:paraId="27C53FA9"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CF6EBE9" w14:textId="77777777" w:rsidR="00311FD3" w:rsidRPr="0097061D" w:rsidRDefault="00311FD3" w:rsidP="006F327D">
            <w:pPr>
              <w:rPr>
                <w:sz w:val="16"/>
                <w:szCs w:val="16"/>
              </w:rPr>
            </w:pPr>
          </w:p>
        </w:tc>
      </w:tr>
      <w:tr w:rsidR="00311FD3" w:rsidRPr="0097061D" w14:paraId="77C25BFD"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527ED2B" w14:textId="77777777" w:rsidR="00311FD3" w:rsidRPr="0097061D" w:rsidRDefault="00311FD3" w:rsidP="006F327D">
            <w:pPr>
              <w:rPr>
                <w:sz w:val="16"/>
                <w:szCs w:val="16"/>
              </w:rPr>
            </w:pPr>
          </w:p>
        </w:tc>
      </w:tr>
      <w:tr w:rsidR="00311FD3" w:rsidRPr="0097061D" w14:paraId="7695CDF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500326" w14:textId="77777777" w:rsidR="00311FD3" w:rsidRPr="0097061D" w:rsidRDefault="00311FD3" w:rsidP="006F327D">
            <w:pPr>
              <w:rPr>
                <w:sz w:val="16"/>
                <w:szCs w:val="16"/>
              </w:rPr>
            </w:pPr>
          </w:p>
        </w:tc>
      </w:tr>
      <w:tr w:rsidR="00311FD3" w:rsidRPr="0097061D" w14:paraId="777E062C"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C0ADAEF" w14:textId="77777777" w:rsidR="00311FD3" w:rsidRPr="0097061D" w:rsidRDefault="00311FD3" w:rsidP="006F327D">
            <w:pPr>
              <w:rPr>
                <w:sz w:val="16"/>
                <w:szCs w:val="16"/>
              </w:rPr>
            </w:pPr>
          </w:p>
        </w:tc>
      </w:tr>
      <w:tr w:rsidR="00311FD3" w:rsidRPr="0097061D" w14:paraId="2CCA57B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8BFAFDC" w14:textId="77777777" w:rsidR="00311FD3" w:rsidRPr="0097061D" w:rsidRDefault="00311FD3" w:rsidP="006F327D">
            <w:pPr>
              <w:rPr>
                <w:sz w:val="16"/>
                <w:szCs w:val="16"/>
              </w:rPr>
            </w:pPr>
          </w:p>
        </w:tc>
      </w:tr>
      <w:tr w:rsidR="00311FD3" w:rsidRPr="0097061D" w14:paraId="75C2A800"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9943503" w14:textId="77777777" w:rsidR="00311FD3" w:rsidRPr="0097061D" w:rsidRDefault="00311FD3" w:rsidP="006F327D">
            <w:pPr>
              <w:rPr>
                <w:sz w:val="16"/>
                <w:szCs w:val="16"/>
              </w:rPr>
            </w:pPr>
          </w:p>
        </w:tc>
      </w:tr>
      <w:tr w:rsidR="00311FD3" w:rsidRPr="0097061D" w14:paraId="60A8A4D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7B40821" w14:textId="77777777" w:rsidR="00311FD3" w:rsidRPr="0097061D" w:rsidRDefault="00311FD3" w:rsidP="006F327D">
            <w:pPr>
              <w:rPr>
                <w:sz w:val="16"/>
                <w:szCs w:val="16"/>
              </w:rPr>
            </w:pPr>
          </w:p>
        </w:tc>
      </w:tr>
      <w:tr w:rsidR="00311FD3" w:rsidRPr="0097061D" w14:paraId="6F368831"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C8B78E" w14:textId="77777777" w:rsidR="00311FD3" w:rsidRPr="0097061D" w:rsidRDefault="00311FD3" w:rsidP="006F327D">
            <w:pPr>
              <w:rPr>
                <w:sz w:val="16"/>
                <w:szCs w:val="16"/>
              </w:rPr>
            </w:pPr>
          </w:p>
        </w:tc>
      </w:tr>
      <w:tr w:rsidR="00311FD3" w:rsidRPr="0097061D" w14:paraId="014128F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A13B631" w14:textId="77777777" w:rsidR="00311FD3" w:rsidRPr="0097061D" w:rsidRDefault="00311FD3" w:rsidP="006F327D">
            <w:pPr>
              <w:rPr>
                <w:sz w:val="16"/>
                <w:szCs w:val="16"/>
              </w:rPr>
            </w:pPr>
          </w:p>
        </w:tc>
      </w:tr>
      <w:tr w:rsidR="00311FD3" w:rsidRPr="0097061D" w14:paraId="6356B90E"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BCDDAFC" w14:textId="77777777" w:rsidR="00311FD3" w:rsidRPr="0097061D" w:rsidRDefault="00311FD3" w:rsidP="006F327D">
            <w:pPr>
              <w:rPr>
                <w:sz w:val="16"/>
                <w:szCs w:val="16"/>
              </w:rPr>
            </w:pPr>
          </w:p>
        </w:tc>
      </w:tr>
      <w:tr w:rsidR="00311FD3" w:rsidRPr="0097061D" w14:paraId="39B7016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1064CA5" w14:textId="77777777" w:rsidR="00311FD3" w:rsidRPr="0097061D" w:rsidRDefault="00311FD3" w:rsidP="006F327D">
            <w:pPr>
              <w:rPr>
                <w:sz w:val="16"/>
                <w:szCs w:val="16"/>
              </w:rPr>
            </w:pPr>
          </w:p>
        </w:tc>
      </w:tr>
      <w:tr w:rsidR="00311FD3" w:rsidRPr="0097061D" w14:paraId="4EE5AE96"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CBD8D62" w14:textId="77777777" w:rsidR="00311FD3" w:rsidRPr="0097061D" w:rsidRDefault="00311FD3" w:rsidP="006F327D">
            <w:pPr>
              <w:rPr>
                <w:sz w:val="16"/>
                <w:szCs w:val="16"/>
              </w:rPr>
            </w:pPr>
          </w:p>
        </w:tc>
      </w:tr>
      <w:tr w:rsidR="00311FD3" w:rsidRPr="0097061D" w14:paraId="0933079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C677CFE" w14:textId="77777777" w:rsidR="00311FD3" w:rsidRPr="0097061D" w:rsidRDefault="00311FD3" w:rsidP="006F327D">
            <w:pPr>
              <w:rPr>
                <w:sz w:val="16"/>
                <w:szCs w:val="16"/>
              </w:rPr>
            </w:pPr>
          </w:p>
        </w:tc>
      </w:tr>
      <w:tr w:rsidR="00311FD3" w:rsidRPr="0097061D" w14:paraId="3D44932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5B64A14" w14:textId="77777777" w:rsidR="00311FD3" w:rsidRPr="0097061D" w:rsidRDefault="00311FD3" w:rsidP="006F327D">
            <w:pPr>
              <w:rPr>
                <w:sz w:val="16"/>
                <w:szCs w:val="16"/>
              </w:rPr>
            </w:pPr>
          </w:p>
        </w:tc>
      </w:tr>
      <w:tr w:rsidR="00311FD3" w:rsidRPr="0097061D" w14:paraId="3678EC5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ACEB16A" w14:textId="77777777" w:rsidR="00311FD3" w:rsidRPr="0097061D" w:rsidRDefault="00311FD3" w:rsidP="006F327D">
            <w:pPr>
              <w:rPr>
                <w:sz w:val="16"/>
                <w:szCs w:val="16"/>
              </w:rPr>
            </w:pPr>
          </w:p>
        </w:tc>
      </w:tr>
    </w:tbl>
    <w:p w14:paraId="4C28ECF6" w14:textId="77777777" w:rsidR="00C335F8" w:rsidRPr="006B34C1" w:rsidRDefault="00C335F8">
      <w:pPr>
        <w:rPr>
          <w:sz w:val="16"/>
          <w:szCs w:val="16"/>
        </w:rPr>
      </w:pPr>
    </w:p>
    <w:p w14:paraId="38444D89" w14:textId="0EB1D49D" w:rsidR="00C335F8" w:rsidRPr="00793B68" w:rsidRDefault="006B34C1" w:rsidP="00C335F8">
      <w:pPr>
        <w:rPr>
          <w:b/>
          <w:bCs/>
        </w:rPr>
      </w:pPr>
      <w:r>
        <w:rPr>
          <w:b/>
          <w:bCs/>
        </w:rPr>
        <w:t>What is an obstacle to succeeding in class that you can foresee, and what plan do you have to overcome it</w:t>
      </w:r>
      <w:r w:rsidR="00C335F8" w:rsidRPr="00793B68">
        <w:rPr>
          <w:b/>
          <w:bCs/>
        </w:rPr>
        <w:t>?</w:t>
      </w:r>
    </w:p>
    <w:tbl>
      <w:tblPr>
        <w:tblStyle w:val="PlainTable1"/>
        <w:tblW w:w="0" w:type="auto"/>
        <w:tblLook w:val="04A0" w:firstRow="1" w:lastRow="0" w:firstColumn="1" w:lastColumn="0" w:noHBand="0" w:noVBand="1"/>
      </w:tblPr>
      <w:tblGrid>
        <w:gridCol w:w="9360"/>
      </w:tblGrid>
      <w:tr w:rsidR="00C335F8" w14:paraId="77EA66ED" w14:textId="77777777" w:rsidTr="00521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2F5F591D" w14:textId="77777777" w:rsidR="00C335F8" w:rsidRPr="0097061D" w:rsidRDefault="00C335F8" w:rsidP="0052190D">
            <w:pPr>
              <w:rPr>
                <w:sz w:val="16"/>
                <w:szCs w:val="16"/>
              </w:rPr>
            </w:pPr>
          </w:p>
        </w:tc>
      </w:tr>
      <w:tr w:rsidR="00C335F8" w14:paraId="7E719CA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7B978B" w14:textId="77777777" w:rsidR="00C335F8" w:rsidRPr="0097061D" w:rsidRDefault="00C335F8" w:rsidP="0052190D">
            <w:pPr>
              <w:rPr>
                <w:sz w:val="16"/>
                <w:szCs w:val="16"/>
              </w:rPr>
            </w:pPr>
          </w:p>
        </w:tc>
      </w:tr>
      <w:tr w:rsidR="00C335F8" w14:paraId="37817723"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794189F" w14:textId="77777777" w:rsidR="00C335F8" w:rsidRPr="0097061D" w:rsidRDefault="00C335F8" w:rsidP="0052190D">
            <w:pPr>
              <w:rPr>
                <w:sz w:val="16"/>
                <w:szCs w:val="16"/>
              </w:rPr>
            </w:pPr>
          </w:p>
        </w:tc>
      </w:tr>
      <w:tr w:rsidR="00C335F8" w14:paraId="0EB2CF35"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7CC4385A" w14:textId="77777777" w:rsidR="00C335F8" w:rsidRPr="0097061D" w:rsidRDefault="00C335F8" w:rsidP="0052190D">
            <w:pPr>
              <w:rPr>
                <w:sz w:val="16"/>
                <w:szCs w:val="16"/>
              </w:rPr>
            </w:pPr>
          </w:p>
        </w:tc>
      </w:tr>
      <w:tr w:rsidR="00C335F8" w:rsidRPr="0097061D" w14:paraId="0020F3A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CC3D720" w14:textId="77777777" w:rsidR="00C335F8" w:rsidRPr="0097061D" w:rsidRDefault="00C335F8" w:rsidP="0052190D">
            <w:pPr>
              <w:rPr>
                <w:sz w:val="16"/>
                <w:szCs w:val="16"/>
              </w:rPr>
            </w:pPr>
          </w:p>
        </w:tc>
      </w:tr>
      <w:tr w:rsidR="00C335F8" w:rsidRPr="0097061D" w14:paraId="3F4EC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2FAEBA" w14:textId="77777777" w:rsidR="00C335F8" w:rsidRPr="0097061D" w:rsidRDefault="00C335F8" w:rsidP="0052190D">
            <w:pPr>
              <w:rPr>
                <w:sz w:val="16"/>
                <w:szCs w:val="16"/>
              </w:rPr>
            </w:pPr>
          </w:p>
        </w:tc>
      </w:tr>
      <w:tr w:rsidR="00C335F8" w:rsidRPr="0097061D" w14:paraId="12C01571"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C69D292" w14:textId="77777777" w:rsidR="00C335F8" w:rsidRPr="0097061D" w:rsidRDefault="00C335F8" w:rsidP="0052190D">
            <w:pPr>
              <w:rPr>
                <w:sz w:val="16"/>
                <w:szCs w:val="16"/>
              </w:rPr>
            </w:pPr>
          </w:p>
        </w:tc>
      </w:tr>
      <w:tr w:rsidR="00C335F8" w:rsidRPr="0097061D" w14:paraId="0DDAE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6E0340D4" w14:textId="77777777" w:rsidR="00C335F8" w:rsidRPr="0097061D" w:rsidRDefault="00C335F8" w:rsidP="0052190D">
            <w:pPr>
              <w:rPr>
                <w:sz w:val="16"/>
                <w:szCs w:val="16"/>
              </w:rPr>
            </w:pPr>
          </w:p>
        </w:tc>
      </w:tr>
      <w:tr w:rsidR="00C335F8" w:rsidRPr="0097061D" w14:paraId="0E8E7DA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21158F5" w14:textId="77777777" w:rsidR="00C335F8" w:rsidRPr="0097061D" w:rsidRDefault="00C335F8" w:rsidP="0052190D">
            <w:pPr>
              <w:rPr>
                <w:sz w:val="16"/>
                <w:szCs w:val="16"/>
              </w:rPr>
            </w:pPr>
          </w:p>
        </w:tc>
      </w:tr>
      <w:tr w:rsidR="00C335F8" w:rsidRPr="0097061D" w14:paraId="20F1D4C3"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784B6A" w14:textId="77777777" w:rsidR="00C335F8" w:rsidRPr="0097061D" w:rsidRDefault="00C335F8" w:rsidP="0052190D">
            <w:pPr>
              <w:rPr>
                <w:sz w:val="16"/>
                <w:szCs w:val="16"/>
              </w:rPr>
            </w:pPr>
          </w:p>
        </w:tc>
      </w:tr>
      <w:tr w:rsidR="00C335F8" w:rsidRPr="0097061D" w14:paraId="47239510"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87BF99B" w14:textId="77777777" w:rsidR="00C335F8" w:rsidRPr="0097061D" w:rsidRDefault="00C335F8" w:rsidP="0052190D">
            <w:pPr>
              <w:rPr>
                <w:sz w:val="16"/>
                <w:szCs w:val="16"/>
              </w:rPr>
            </w:pPr>
          </w:p>
        </w:tc>
      </w:tr>
      <w:tr w:rsidR="00C335F8" w:rsidRPr="0097061D" w14:paraId="7C17CE1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B1A5410" w14:textId="77777777" w:rsidR="00C335F8" w:rsidRPr="0097061D" w:rsidRDefault="00C335F8" w:rsidP="0052190D">
            <w:pPr>
              <w:rPr>
                <w:sz w:val="16"/>
                <w:szCs w:val="16"/>
              </w:rPr>
            </w:pPr>
          </w:p>
        </w:tc>
      </w:tr>
      <w:tr w:rsidR="00C335F8" w:rsidRPr="0097061D" w14:paraId="6CC3F4D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8493D5D" w14:textId="77777777" w:rsidR="00C335F8" w:rsidRPr="0097061D" w:rsidRDefault="00C335F8" w:rsidP="0052190D">
            <w:pPr>
              <w:rPr>
                <w:sz w:val="16"/>
                <w:szCs w:val="16"/>
              </w:rPr>
            </w:pPr>
          </w:p>
        </w:tc>
      </w:tr>
      <w:tr w:rsidR="00C335F8" w:rsidRPr="0097061D" w14:paraId="776E9537"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495F1EB" w14:textId="77777777" w:rsidR="00C335F8" w:rsidRPr="0097061D" w:rsidRDefault="00C335F8" w:rsidP="0052190D">
            <w:pPr>
              <w:rPr>
                <w:sz w:val="16"/>
                <w:szCs w:val="16"/>
              </w:rPr>
            </w:pPr>
          </w:p>
        </w:tc>
      </w:tr>
      <w:tr w:rsidR="00C335F8" w:rsidRPr="0097061D" w14:paraId="2DC5008B"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85F5ECE" w14:textId="77777777" w:rsidR="00C335F8" w:rsidRPr="0097061D" w:rsidRDefault="00C335F8" w:rsidP="0052190D">
            <w:pPr>
              <w:rPr>
                <w:sz w:val="16"/>
                <w:szCs w:val="16"/>
              </w:rPr>
            </w:pPr>
          </w:p>
        </w:tc>
      </w:tr>
      <w:tr w:rsidR="00C335F8" w:rsidRPr="0097061D" w14:paraId="56331249"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9B2AA10" w14:textId="77777777" w:rsidR="00C335F8" w:rsidRPr="0097061D" w:rsidRDefault="00C335F8" w:rsidP="0052190D">
            <w:pPr>
              <w:rPr>
                <w:sz w:val="16"/>
                <w:szCs w:val="16"/>
              </w:rPr>
            </w:pPr>
          </w:p>
        </w:tc>
      </w:tr>
      <w:tr w:rsidR="00C335F8" w:rsidRPr="0097061D" w14:paraId="4BC4D798"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05158B5" w14:textId="77777777" w:rsidR="00C335F8" w:rsidRPr="0097061D" w:rsidRDefault="00C335F8" w:rsidP="0052190D">
            <w:pPr>
              <w:rPr>
                <w:sz w:val="16"/>
                <w:szCs w:val="16"/>
              </w:rPr>
            </w:pPr>
          </w:p>
        </w:tc>
      </w:tr>
      <w:tr w:rsidR="00C335F8" w:rsidRPr="0097061D" w14:paraId="78C9FB8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98FB2C4" w14:textId="77777777" w:rsidR="00C335F8" w:rsidRPr="0097061D" w:rsidRDefault="00C335F8" w:rsidP="0052190D">
            <w:pPr>
              <w:rPr>
                <w:sz w:val="16"/>
                <w:szCs w:val="16"/>
              </w:rPr>
            </w:pPr>
          </w:p>
        </w:tc>
      </w:tr>
      <w:tr w:rsidR="00C335F8" w:rsidRPr="0097061D" w14:paraId="311D31D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7C3E460" w14:textId="77777777" w:rsidR="00C335F8" w:rsidRPr="0097061D" w:rsidRDefault="00C335F8" w:rsidP="0052190D">
            <w:pPr>
              <w:rPr>
                <w:sz w:val="16"/>
                <w:szCs w:val="16"/>
              </w:rPr>
            </w:pPr>
          </w:p>
        </w:tc>
      </w:tr>
      <w:tr w:rsidR="00C335F8" w:rsidRPr="0097061D" w14:paraId="4C1C7B1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0D9511" w14:textId="77777777" w:rsidR="00C335F8" w:rsidRPr="0097061D" w:rsidRDefault="00C335F8" w:rsidP="0052190D">
            <w:pPr>
              <w:rPr>
                <w:sz w:val="16"/>
                <w:szCs w:val="16"/>
              </w:rPr>
            </w:pPr>
          </w:p>
        </w:tc>
      </w:tr>
    </w:tbl>
    <w:p w14:paraId="15B90C30" w14:textId="25B47820" w:rsidR="004A0C0D" w:rsidRDefault="004A0C0D" w:rsidP="004A0C0D">
      <w:pPr>
        <w:pStyle w:val="Heading1"/>
      </w:pPr>
      <w:r>
        <w:lastRenderedPageBreak/>
        <w:t>Grading</w:t>
      </w:r>
    </w:p>
    <w:tbl>
      <w:tblPr>
        <w:tblStyle w:val="TableGrid"/>
        <w:tblW w:w="9810" w:type="dxa"/>
        <w:tblLook w:val="04A0" w:firstRow="1" w:lastRow="0" w:firstColumn="1" w:lastColumn="0" w:noHBand="0" w:noVBand="1"/>
      </w:tblPr>
      <w:tblGrid>
        <w:gridCol w:w="4176"/>
        <w:gridCol w:w="1443"/>
        <w:gridCol w:w="1247"/>
        <w:gridCol w:w="1239"/>
        <w:gridCol w:w="1250"/>
        <w:gridCol w:w="455"/>
      </w:tblGrid>
      <w:tr w:rsidR="00C335F8" w14:paraId="1EA37546" w14:textId="77777777" w:rsidTr="00C335F8">
        <w:trPr>
          <w:gridAfter w:val="1"/>
          <w:wAfter w:w="455" w:type="dxa"/>
        </w:trPr>
        <w:tc>
          <w:tcPr>
            <w:tcW w:w="5619" w:type="dxa"/>
            <w:gridSpan w:val="2"/>
            <w:tcBorders>
              <w:top w:val="nil"/>
              <w:left w:val="nil"/>
            </w:tcBorders>
          </w:tcPr>
          <w:p w14:paraId="652950E9" w14:textId="77777777" w:rsidR="00C335F8" w:rsidRDefault="00C335F8" w:rsidP="0052190D"/>
        </w:tc>
        <w:tc>
          <w:tcPr>
            <w:tcW w:w="1247" w:type="dxa"/>
            <w:shd w:val="clear" w:color="auto" w:fill="BFBFBF" w:themeFill="background1" w:themeFillShade="BF"/>
          </w:tcPr>
          <w:p w14:paraId="7D11F0A7" w14:textId="77777777" w:rsidR="00C335F8" w:rsidRPr="00151FA6" w:rsidRDefault="00C335F8" w:rsidP="0052190D">
            <w:pPr>
              <w:rPr>
                <w:sz w:val="20"/>
                <w:szCs w:val="20"/>
              </w:rPr>
            </w:pPr>
            <w:r w:rsidRPr="00151FA6">
              <w:rPr>
                <w:sz w:val="20"/>
                <w:szCs w:val="20"/>
              </w:rPr>
              <w:t>Complete</w:t>
            </w:r>
          </w:p>
        </w:tc>
        <w:tc>
          <w:tcPr>
            <w:tcW w:w="2489" w:type="dxa"/>
            <w:gridSpan w:val="2"/>
            <w:shd w:val="clear" w:color="auto" w:fill="BFBFBF" w:themeFill="background1" w:themeFillShade="BF"/>
          </w:tcPr>
          <w:p w14:paraId="344A3A18" w14:textId="77777777" w:rsidR="00C335F8" w:rsidRPr="00151FA6" w:rsidRDefault="00C335F8" w:rsidP="0052190D">
            <w:pPr>
              <w:rPr>
                <w:sz w:val="20"/>
                <w:szCs w:val="20"/>
              </w:rPr>
            </w:pPr>
            <w:r w:rsidRPr="00151FA6">
              <w:rPr>
                <w:sz w:val="20"/>
                <w:szCs w:val="20"/>
              </w:rPr>
              <w:t>Followed Instructions</w:t>
            </w:r>
          </w:p>
        </w:tc>
      </w:tr>
      <w:tr w:rsidR="00C335F8" w14:paraId="6760511D" w14:textId="77777777" w:rsidTr="00C335F8">
        <w:trPr>
          <w:gridAfter w:val="1"/>
          <w:wAfter w:w="455" w:type="dxa"/>
        </w:trPr>
        <w:tc>
          <w:tcPr>
            <w:tcW w:w="5619" w:type="dxa"/>
            <w:gridSpan w:val="2"/>
            <w:tcBorders>
              <w:bottom w:val="single" w:sz="4" w:space="0" w:color="auto"/>
            </w:tcBorders>
          </w:tcPr>
          <w:p w14:paraId="7FD6CE00" w14:textId="77777777" w:rsidR="00C335F8" w:rsidRDefault="00C335F8" w:rsidP="0052190D">
            <w:r>
              <w:t>Reflection</w:t>
            </w:r>
          </w:p>
        </w:tc>
        <w:tc>
          <w:tcPr>
            <w:tcW w:w="1247" w:type="dxa"/>
          </w:tcPr>
          <w:p w14:paraId="6EA9D274" w14:textId="77777777" w:rsidR="00C335F8" w:rsidRPr="00390EEB" w:rsidRDefault="00C335F8" w:rsidP="0052190D">
            <w:pPr>
              <w:jc w:val="center"/>
              <w:rPr>
                <w:szCs w:val="24"/>
              </w:rPr>
            </w:pPr>
            <w:r w:rsidRPr="00390EEB">
              <w:rPr>
                <w:rFonts w:asciiTheme="minorHAnsi" w:hAnsiTheme="minorHAnsi" w:cstheme="minorHAnsi"/>
                <w:noProof/>
                <w:szCs w:val="24"/>
              </w:rPr>
              <w:sym w:font="Wingdings" w:char="F071"/>
            </w:r>
          </w:p>
        </w:tc>
        <w:tc>
          <w:tcPr>
            <w:tcW w:w="2489" w:type="dxa"/>
            <w:gridSpan w:val="2"/>
            <w:shd w:val="clear" w:color="auto" w:fill="FFFF00"/>
          </w:tcPr>
          <w:p w14:paraId="03FBA11C" w14:textId="77777777" w:rsidR="00C335F8" w:rsidRPr="00390EEB" w:rsidRDefault="00C335F8" w:rsidP="0052190D">
            <w:pPr>
              <w:jc w:val="center"/>
              <w:rPr>
                <w:szCs w:val="24"/>
              </w:rPr>
            </w:pPr>
            <w:r w:rsidRPr="00390EEB">
              <w:rPr>
                <w:rFonts w:asciiTheme="minorHAnsi" w:hAnsiTheme="minorHAnsi" w:cstheme="minorHAnsi"/>
                <w:noProof/>
                <w:szCs w:val="24"/>
                <w:highlight w:val="yellow"/>
              </w:rPr>
              <w:sym w:font="Wingdings" w:char="F071"/>
            </w:r>
          </w:p>
        </w:tc>
      </w:tr>
      <w:tr w:rsidR="00900B6D" w:rsidRPr="00390EEB" w14:paraId="0323B536" w14:textId="77777777" w:rsidTr="00A234E0">
        <w:trPr>
          <w:gridAfter w:val="1"/>
          <w:wAfter w:w="455" w:type="dxa"/>
        </w:trPr>
        <w:tc>
          <w:tcPr>
            <w:tcW w:w="5619" w:type="dxa"/>
            <w:gridSpan w:val="2"/>
            <w:tcBorders>
              <w:left w:val="nil"/>
            </w:tcBorders>
          </w:tcPr>
          <w:p w14:paraId="756786F8" w14:textId="77777777" w:rsidR="00900B6D" w:rsidRDefault="00900B6D" w:rsidP="00900B6D">
            <w:pPr>
              <w:jc w:val="center"/>
            </w:pPr>
          </w:p>
        </w:tc>
        <w:tc>
          <w:tcPr>
            <w:tcW w:w="1247" w:type="dxa"/>
            <w:shd w:val="clear" w:color="auto" w:fill="BFBFBF" w:themeFill="background1" w:themeFillShade="BF"/>
          </w:tcPr>
          <w:p w14:paraId="1FB1C8DD" w14:textId="77777777" w:rsidR="00900B6D" w:rsidRDefault="00900B6D" w:rsidP="00900B6D">
            <w:pPr>
              <w:jc w:val="center"/>
            </w:pPr>
            <w:r>
              <w:rPr>
                <w:sz w:val="20"/>
                <w:szCs w:val="20"/>
              </w:rPr>
              <w:t>Present</w:t>
            </w:r>
          </w:p>
        </w:tc>
        <w:tc>
          <w:tcPr>
            <w:tcW w:w="1239" w:type="dxa"/>
            <w:shd w:val="clear" w:color="auto" w:fill="BFBFBF" w:themeFill="background1" w:themeFillShade="BF"/>
          </w:tcPr>
          <w:p w14:paraId="02738800" w14:textId="77777777" w:rsidR="00900B6D" w:rsidRDefault="00900B6D" w:rsidP="00900B6D">
            <w:pPr>
              <w:jc w:val="center"/>
            </w:pPr>
            <w:r>
              <w:rPr>
                <w:sz w:val="20"/>
                <w:szCs w:val="20"/>
              </w:rPr>
              <w:t>Complete</w:t>
            </w:r>
          </w:p>
        </w:tc>
        <w:tc>
          <w:tcPr>
            <w:tcW w:w="1250" w:type="dxa"/>
            <w:shd w:val="clear" w:color="auto" w:fill="BFBFBF" w:themeFill="background1" w:themeFillShade="BF"/>
          </w:tcPr>
          <w:p w14:paraId="253526F1" w14:textId="7302B50C" w:rsidR="00900B6D" w:rsidRPr="00390EEB" w:rsidRDefault="00900B6D" w:rsidP="00900B6D">
            <w:pPr>
              <w:jc w:val="center"/>
              <w:rPr>
                <w:sz w:val="20"/>
                <w:szCs w:val="20"/>
              </w:rPr>
            </w:pPr>
            <w:r>
              <w:rPr>
                <w:sz w:val="20"/>
                <w:szCs w:val="20"/>
              </w:rPr>
              <w:t>No Errors</w:t>
            </w:r>
          </w:p>
        </w:tc>
      </w:tr>
      <w:tr w:rsidR="00900B6D" w:rsidRPr="00390EEB" w14:paraId="25A81052" w14:textId="77777777" w:rsidTr="00A234E0">
        <w:trPr>
          <w:gridAfter w:val="1"/>
          <w:wAfter w:w="455" w:type="dxa"/>
        </w:trPr>
        <w:tc>
          <w:tcPr>
            <w:tcW w:w="5619" w:type="dxa"/>
            <w:gridSpan w:val="2"/>
          </w:tcPr>
          <w:p w14:paraId="0BEB91F1" w14:textId="44FECADF" w:rsidR="00900B6D" w:rsidRDefault="00900B6D" w:rsidP="00900B6D">
            <w:r>
              <w:rPr>
                <w:noProof/>
              </w:rPr>
              <w:drawing>
                <wp:inline distT="0" distB="0" distL="0" distR="0" wp14:anchorId="00A19C33" wp14:editId="52F21131">
                  <wp:extent cx="129654" cy="129654"/>
                  <wp:effectExtent l="0" t="0" r="3810" b="3810"/>
                  <wp:docPr id="9" name="Picture 9"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[Notebook] Initialize Nodejs Project</w:t>
            </w:r>
          </w:p>
        </w:tc>
        <w:tc>
          <w:tcPr>
            <w:tcW w:w="1247" w:type="dxa"/>
          </w:tcPr>
          <w:p w14:paraId="674A7C4E"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39" w:type="dxa"/>
          </w:tcPr>
          <w:p w14:paraId="2F8F9E2F"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50" w:type="dxa"/>
          </w:tcPr>
          <w:p w14:paraId="33B4442C" w14:textId="5E6F27AE"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r>
      <w:tr w:rsidR="00900B6D" w:rsidRPr="00390EEB" w14:paraId="73ABE2D0" w14:textId="77777777" w:rsidTr="00576970">
        <w:trPr>
          <w:gridAfter w:val="1"/>
          <w:wAfter w:w="455" w:type="dxa"/>
        </w:trPr>
        <w:tc>
          <w:tcPr>
            <w:tcW w:w="5619" w:type="dxa"/>
            <w:gridSpan w:val="2"/>
            <w:tcBorders>
              <w:left w:val="nil"/>
              <w:bottom w:val="single" w:sz="4" w:space="0" w:color="auto"/>
            </w:tcBorders>
          </w:tcPr>
          <w:p w14:paraId="61D580A0" w14:textId="77777777" w:rsidR="00900B6D" w:rsidRDefault="00900B6D" w:rsidP="00900B6D">
            <w:pPr>
              <w:jc w:val="center"/>
            </w:pPr>
          </w:p>
        </w:tc>
        <w:tc>
          <w:tcPr>
            <w:tcW w:w="1247" w:type="dxa"/>
            <w:shd w:val="clear" w:color="auto" w:fill="BFBFBF" w:themeFill="background1" w:themeFillShade="BF"/>
          </w:tcPr>
          <w:p w14:paraId="56B463FF" w14:textId="57BA233B" w:rsidR="00900B6D" w:rsidRDefault="00900B6D" w:rsidP="00900B6D">
            <w:pPr>
              <w:jc w:val="center"/>
              <w:rPr>
                <w:sz w:val="20"/>
                <w:szCs w:val="20"/>
              </w:rPr>
            </w:pPr>
            <w:r>
              <w:rPr>
                <w:sz w:val="20"/>
                <w:szCs w:val="20"/>
              </w:rPr>
              <w:t>Present</w:t>
            </w:r>
          </w:p>
        </w:tc>
        <w:tc>
          <w:tcPr>
            <w:tcW w:w="1239" w:type="dxa"/>
            <w:shd w:val="clear" w:color="auto" w:fill="BFBFBF" w:themeFill="background1" w:themeFillShade="BF"/>
          </w:tcPr>
          <w:p w14:paraId="616D20BA" w14:textId="1AE66AD3" w:rsidR="00900B6D" w:rsidRDefault="00900B6D" w:rsidP="00900B6D">
            <w:pPr>
              <w:jc w:val="center"/>
              <w:rPr>
                <w:sz w:val="20"/>
                <w:szCs w:val="20"/>
              </w:rPr>
            </w:pPr>
            <w:r>
              <w:rPr>
                <w:sz w:val="20"/>
                <w:szCs w:val="20"/>
              </w:rPr>
              <w:t>Complete</w:t>
            </w:r>
          </w:p>
        </w:tc>
        <w:tc>
          <w:tcPr>
            <w:tcW w:w="1250" w:type="dxa"/>
            <w:shd w:val="clear" w:color="auto" w:fill="BFBFBF" w:themeFill="background1" w:themeFillShade="BF"/>
          </w:tcPr>
          <w:p w14:paraId="328D5969" w14:textId="12A10FD1" w:rsidR="00900B6D" w:rsidRPr="00390EEB" w:rsidRDefault="00900B6D" w:rsidP="00900B6D">
            <w:pPr>
              <w:jc w:val="center"/>
              <w:rPr>
                <w:sz w:val="20"/>
                <w:szCs w:val="20"/>
              </w:rPr>
            </w:pPr>
            <w:r>
              <w:rPr>
                <w:sz w:val="20"/>
                <w:szCs w:val="20"/>
              </w:rPr>
              <w:t>No Errors</w:t>
            </w:r>
          </w:p>
        </w:tc>
      </w:tr>
      <w:tr w:rsidR="00900B6D" w:rsidRPr="00390EEB" w14:paraId="171F63C8" w14:textId="77777777" w:rsidTr="00576970">
        <w:trPr>
          <w:gridAfter w:val="1"/>
          <w:wAfter w:w="455" w:type="dxa"/>
        </w:trPr>
        <w:tc>
          <w:tcPr>
            <w:tcW w:w="5619" w:type="dxa"/>
            <w:gridSpan w:val="2"/>
            <w:tcBorders>
              <w:left w:val="single" w:sz="4" w:space="0" w:color="auto"/>
            </w:tcBorders>
          </w:tcPr>
          <w:p w14:paraId="24294551" w14:textId="149CD2B5" w:rsidR="00900B6D" w:rsidRDefault="00900B6D" w:rsidP="00900B6D">
            <w:r>
              <w:rPr>
                <w:noProof/>
              </w:rPr>
              <w:drawing>
                <wp:inline distT="0" distB="0" distL="0" distR="0" wp14:anchorId="5F4C2A1E" wp14:editId="07F89BDD">
                  <wp:extent cx="129654" cy="129654"/>
                  <wp:effectExtent l="0" t="0" r="3810" b="3810"/>
                  <wp:docPr id="14" name="Picture 14"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[Notebook] Nodejs HTTP Server</w:t>
            </w:r>
          </w:p>
        </w:tc>
        <w:tc>
          <w:tcPr>
            <w:tcW w:w="1247" w:type="dxa"/>
            <w:shd w:val="clear" w:color="auto" w:fill="FFFFFF" w:themeFill="background1"/>
          </w:tcPr>
          <w:p w14:paraId="5E5502B9" w14:textId="67803464"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39" w:type="dxa"/>
            <w:shd w:val="clear" w:color="auto" w:fill="FFFFFF" w:themeFill="background1"/>
          </w:tcPr>
          <w:p w14:paraId="7E566C4A" w14:textId="3C66C8A1"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50" w:type="dxa"/>
            <w:shd w:val="clear" w:color="auto" w:fill="FFFFFF" w:themeFill="background1"/>
          </w:tcPr>
          <w:p w14:paraId="5485411A" w14:textId="5BE2F142" w:rsidR="00900B6D" w:rsidRPr="00390EEB" w:rsidRDefault="00900B6D" w:rsidP="00900B6D">
            <w:pPr>
              <w:jc w:val="center"/>
              <w:rPr>
                <w:sz w:val="20"/>
                <w:szCs w:val="20"/>
              </w:rPr>
            </w:pPr>
            <w:r w:rsidRPr="00390EEB">
              <w:rPr>
                <w:rFonts w:asciiTheme="minorHAnsi" w:hAnsiTheme="minorHAnsi" w:cstheme="minorHAnsi"/>
                <w:noProof/>
                <w:szCs w:val="24"/>
              </w:rPr>
              <w:sym w:font="Wingdings" w:char="F071"/>
            </w:r>
          </w:p>
        </w:tc>
      </w:tr>
      <w:tr w:rsidR="00900B6D" w:rsidRPr="00390EEB" w14:paraId="2D94D843" w14:textId="77777777" w:rsidTr="00A234E0">
        <w:trPr>
          <w:gridAfter w:val="1"/>
          <w:wAfter w:w="455" w:type="dxa"/>
        </w:trPr>
        <w:tc>
          <w:tcPr>
            <w:tcW w:w="5619" w:type="dxa"/>
            <w:gridSpan w:val="2"/>
            <w:tcBorders>
              <w:left w:val="nil"/>
            </w:tcBorders>
          </w:tcPr>
          <w:p w14:paraId="5392EB32" w14:textId="77777777" w:rsidR="00900B6D" w:rsidRDefault="00900B6D" w:rsidP="00900B6D">
            <w:pPr>
              <w:jc w:val="center"/>
            </w:pPr>
          </w:p>
        </w:tc>
        <w:tc>
          <w:tcPr>
            <w:tcW w:w="1247" w:type="dxa"/>
            <w:shd w:val="clear" w:color="auto" w:fill="BFBFBF" w:themeFill="background1" w:themeFillShade="BF"/>
          </w:tcPr>
          <w:p w14:paraId="4655BD86" w14:textId="6FFF08B8" w:rsidR="00900B6D" w:rsidRDefault="00900B6D" w:rsidP="00900B6D">
            <w:pPr>
              <w:jc w:val="center"/>
            </w:pPr>
            <w:r>
              <w:rPr>
                <w:sz w:val="20"/>
                <w:szCs w:val="20"/>
              </w:rPr>
              <w:t>Present</w:t>
            </w:r>
          </w:p>
        </w:tc>
        <w:tc>
          <w:tcPr>
            <w:tcW w:w="1239" w:type="dxa"/>
            <w:shd w:val="clear" w:color="auto" w:fill="BFBFBF" w:themeFill="background1" w:themeFillShade="BF"/>
          </w:tcPr>
          <w:p w14:paraId="625487C8" w14:textId="2FA942C3" w:rsidR="00900B6D" w:rsidRDefault="00900B6D" w:rsidP="00900B6D">
            <w:pPr>
              <w:jc w:val="center"/>
            </w:pPr>
            <w:r>
              <w:rPr>
                <w:sz w:val="20"/>
                <w:szCs w:val="20"/>
              </w:rPr>
              <w:t>Complete</w:t>
            </w:r>
          </w:p>
        </w:tc>
        <w:tc>
          <w:tcPr>
            <w:tcW w:w="1250" w:type="dxa"/>
            <w:shd w:val="clear" w:color="auto" w:fill="BFBFBF" w:themeFill="background1" w:themeFillShade="BF"/>
          </w:tcPr>
          <w:p w14:paraId="5FE9F625" w14:textId="3FBE324B" w:rsidR="00900B6D" w:rsidRPr="00390EEB" w:rsidRDefault="00900B6D" w:rsidP="00900B6D">
            <w:pPr>
              <w:jc w:val="center"/>
              <w:rPr>
                <w:sz w:val="20"/>
                <w:szCs w:val="20"/>
              </w:rPr>
            </w:pPr>
            <w:r>
              <w:rPr>
                <w:sz w:val="20"/>
                <w:szCs w:val="20"/>
              </w:rPr>
              <w:t>No Errors</w:t>
            </w:r>
          </w:p>
        </w:tc>
      </w:tr>
      <w:tr w:rsidR="00900B6D" w:rsidRPr="00390EEB" w14:paraId="0246CC78" w14:textId="77777777" w:rsidTr="00A234E0">
        <w:trPr>
          <w:gridAfter w:val="1"/>
          <w:wAfter w:w="455" w:type="dxa"/>
        </w:trPr>
        <w:tc>
          <w:tcPr>
            <w:tcW w:w="5619" w:type="dxa"/>
            <w:gridSpan w:val="2"/>
          </w:tcPr>
          <w:p w14:paraId="42394E9E" w14:textId="6EA6744D" w:rsidR="00900B6D" w:rsidRDefault="00900B6D" w:rsidP="00900B6D">
            <w:r>
              <w:rPr>
                <w:noProof/>
              </w:rPr>
              <w:drawing>
                <wp:inline distT="0" distB="0" distL="0" distR="0" wp14:anchorId="25A83538" wp14:editId="410E6F00">
                  <wp:extent cx="129654" cy="129654"/>
                  <wp:effectExtent l="0" t="0" r="3810" b="3810"/>
                  <wp:docPr id="11" name="Picture 11"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[Portfolio] Nodejs HTTP Server</w:t>
            </w:r>
          </w:p>
        </w:tc>
        <w:tc>
          <w:tcPr>
            <w:tcW w:w="1247" w:type="dxa"/>
          </w:tcPr>
          <w:p w14:paraId="2B89D9CB" w14:textId="61C3C364"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39" w:type="dxa"/>
          </w:tcPr>
          <w:p w14:paraId="627504C7" w14:textId="6000555D"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50" w:type="dxa"/>
          </w:tcPr>
          <w:p w14:paraId="3E4543CC" w14:textId="049346ED"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r>
      <w:tr w:rsidR="00900B6D" w14:paraId="4B395BCE" w14:textId="77777777" w:rsidTr="00C335F8">
        <w:trPr>
          <w:gridAfter w:val="1"/>
          <w:wAfter w:w="455" w:type="dxa"/>
        </w:trPr>
        <w:tc>
          <w:tcPr>
            <w:tcW w:w="5619" w:type="dxa"/>
            <w:gridSpan w:val="2"/>
            <w:tcBorders>
              <w:left w:val="nil"/>
            </w:tcBorders>
          </w:tcPr>
          <w:p w14:paraId="66992641" w14:textId="77777777" w:rsidR="00900B6D" w:rsidRDefault="00900B6D" w:rsidP="00900B6D">
            <w:pPr>
              <w:jc w:val="center"/>
            </w:pPr>
          </w:p>
        </w:tc>
        <w:tc>
          <w:tcPr>
            <w:tcW w:w="1247" w:type="dxa"/>
            <w:shd w:val="clear" w:color="auto" w:fill="BFBFBF" w:themeFill="background1" w:themeFillShade="BF"/>
          </w:tcPr>
          <w:p w14:paraId="1C5D7EEE" w14:textId="2A1F689C" w:rsidR="00900B6D" w:rsidRDefault="00900B6D" w:rsidP="00900B6D">
            <w:pPr>
              <w:jc w:val="center"/>
            </w:pPr>
            <w:r>
              <w:rPr>
                <w:sz w:val="20"/>
                <w:szCs w:val="20"/>
              </w:rPr>
              <w:t>Present</w:t>
            </w:r>
          </w:p>
        </w:tc>
        <w:tc>
          <w:tcPr>
            <w:tcW w:w="1239" w:type="dxa"/>
            <w:shd w:val="clear" w:color="auto" w:fill="BFBFBF" w:themeFill="background1" w:themeFillShade="BF"/>
          </w:tcPr>
          <w:p w14:paraId="49DB38D7" w14:textId="3F9F2733" w:rsidR="00900B6D" w:rsidRDefault="00900B6D" w:rsidP="00900B6D">
            <w:pPr>
              <w:jc w:val="center"/>
            </w:pPr>
            <w:r>
              <w:rPr>
                <w:sz w:val="20"/>
                <w:szCs w:val="20"/>
              </w:rPr>
              <w:t>Complete</w:t>
            </w:r>
          </w:p>
        </w:tc>
        <w:tc>
          <w:tcPr>
            <w:tcW w:w="1250" w:type="dxa"/>
            <w:shd w:val="clear" w:color="auto" w:fill="BFBFBF" w:themeFill="background1" w:themeFillShade="BF"/>
          </w:tcPr>
          <w:p w14:paraId="7A207BC6" w14:textId="2F2C0397" w:rsidR="00900B6D" w:rsidRPr="00390EEB" w:rsidRDefault="00900B6D" w:rsidP="00900B6D">
            <w:pPr>
              <w:jc w:val="center"/>
              <w:rPr>
                <w:sz w:val="20"/>
                <w:szCs w:val="20"/>
              </w:rPr>
            </w:pPr>
          </w:p>
        </w:tc>
      </w:tr>
      <w:tr w:rsidR="00900B6D" w14:paraId="1BA37993" w14:textId="77777777" w:rsidTr="00C335F8">
        <w:trPr>
          <w:gridAfter w:val="1"/>
          <w:wAfter w:w="455" w:type="dxa"/>
        </w:trPr>
        <w:tc>
          <w:tcPr>
            <w:tcW w:w="5619" w:type="dxa"/>
            <w:gridSpan w:val="2"/>
          </w:tcPr>
          <w:p w14:paraId="7283D7DB" w14:textId="36BA967D" w:rsidR="00900B6D" w:rsidRDefault="00900B6D" w:rsidP="00900B6D">
            <w:r>
              <w:t xml:space="preserve"> </w:t>
            </w:r>
            <w:r w:rsidRPr="0061355E">
              <w:rPr>
                <w:noProof/>
              </w:rPr>
              <w:drawing>
                <wp:inline distT="0" distB="0" distL="0" distR="0" wp14:anchorId="28033FE3" wp14:editId="381C371C">
                  <wp:extent cx="156845" cy="156845"/>
                  <wp:effectExtent l="0" t="0" r="0" b="0"/>
                  <wp:docPr id="15" name="Picture 15"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from clou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roofErr w:type="spellStart"/>
            <w:r>
              <w:t>DocPacs</w:t>
            </w:r>
            <w:proofErr w:type="spellEnd"/>
            <w:r>
              <w:t xml:space="preserve"> on </w:t>
            </w:r>
            <w:proofErr w:type="spellStart"/>
            <w:r>
              <w:t>Github</w:t>
            </w:r>
            <w:proofErr w:type="spellEnd"/>
            <w:r>
              <w:t xml:space="preserve"> (pg. 2)</w:t>
            </w:r>
          </w:p>
        </w:tc>
        <w:tc>
          <w:tcPr>
            <w:tcW w:w="1247" w:type="dxa"/>
          </w:tcPr>
          <w:p w14:paraId="46FCED96"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39" w:type="dxa"/>
          </w:tcPr>
          <w:p w14:paraId="7033653D"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50" w:type="dxa"/>
          </w:tcPr>
          <w:p w14:paraId="7EBFB584" w14:textId="05BB3DDC" w:rsidR="00900B6D" w:rsidRPr="00390EEB" w:rsidRDefault="00900B6D" w:rsidP="00900B6D">
            <w:pPr>
              <w:rPr>
                <w:szCs w:val="24"/>
              </w:rPr>
            </w:pPr>
          </w:p>
        </w:tc>
      </w:tr>
      <w:tr w:rsidR="00900B6D" w14:paraId="166A6351" w14:textId="77777777" w:rsidTr="00C335F8">
        <w:tc>
          <w:tcPr>
            <w:tcW w:w="4176" w:type="dxa"/>
            <w:vMerge w:val="restart"/>
            <w:tcBorders>
              <w:top w:val="nil"/>
              <w:left w:val="nil"/>
              <w:bottom w:val="nil"/>
              <w:right w:val="nil"/>
            </w:tcBorders>
          </w:tcPr>
          <w:p w14:paraId="1B993E62" w14:textId="77777777" w:rsidR="00900B6D" w:rsidRDefault="00900B6D" w:rsidP="00900B6D"/>
        </w:tc>
        <w:tc>
          <w:tcPr>
            <w:tcW w:w="5634" w:type="dxa"/>
            <w:gridSpan w:val="5"/>
            <w:tcBorders>
              <w:top w:val="nil"/>
              <w:left w:val="nil"/>
              <w:bottom w:val="nil"/>
              <w:right w:val="nil"/>
            </w:tcBorders>
          </w:tcPr>
          <w:p w14:paraId="60FAF3DE" w14:textId="26E5144E" w:rsidR="00900B6D" w:rsidRDefault="00900B6D" w:rsidP="00900B6D"/>
        </w:tc>
      </w:tr>
      <w:tr w:rsidR="00900B6D" w14:paraId="5A53E953" w14:textId="77777777" w:rsidTr="00C335F8">
        <w:tc>
          <w:tcPr>
            <w:tcW w:w="4176" w:type="dxa"/>
            <w:vMerge/>
            <w:tcBorders>
              <w:top w:val="nil"/>
              <w:left w:val="nil"/>
              <w:bottom w:val="nil"/>
              <w:right w:val="nil"/>
            </w:tcBorders>
          </w:tcPr>
          <w:p w14:paraId="77C4F817" w14:textId="77777777" w:rsidR="00900B6D" w:rsidRDefault="00900B6D" w:rsidP="00900B6D"/>
        </w:tc>
        <w:tc>
          <w:tcPr>
            <w:tcW w:w="5634" w:type="dxa"/>
            <w:gridSpan w:val="5"/>
            <w:tcBorders>
              <w:top w:val="nil"/>
              <w:left w:val="nil"/>
              <w:bottom w:val="nil"/>
              <w:right w:val="nil"/>
            </w:tcBorders>
          </w:tcPr>
          <w:p w14:paraId="5A6E738E" w14:textId="77777777" w:rsidR="00900B6D" w:rsidRDefault="00900B6D" w:rsidP="00900B6D"/>
        </w:tc>
      </w:tr>
    </w:tbl>
    <w:p w14:paraId="020C22D7" w14:textId="2D72B5DB" w:rsidR="00A065C2" w:rsidRDefault="00777C76" w:rsidP="000E3BDE">
      <w:pPr>
        <w:jc w:val="center"/>
      </w:pPr>
      <w:r>
        <w:rPr>
          <w:noProof/>
        </w:rPr>
        <w:drawing>
          <wp:inline distT="0" distB="0" distL="0" distR="0" wp14:anchorId="099B89F7" wp14:editId="2F087E01">
            <wp:extent cx="1905000" cy="1905000"/>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4B766B4" w14:textId="5257ACAD" w:rsidR="000E3BDE" w:rsidRDefault="000E3BDE" w:rsidP="000E3BDE">
      <w:pPr>
        <w:jc w:val="center"/>
      </w:pPr>
      <w:proofErr w:type="spellStart"/>
      <w:r>
        <w:t>DocPacs</w:t>
      </w:r>
      <w:proofErr w:type="spellEnd"/>
      <w:r>
        <w:t xml:space="preserve"> </w:t>
      </w:r>
      <w:proofErr w:type="spellStart"/>
      <w:r>
        <w:t>Github</w:t>
      </w:r>
      <w:proofErr w:type="spellEnd"/>
      <w:r>
        <w:t xml:space="preserve"> Repository</w:t>
      </w:r>
    </w:p>
    <w:sectPr w:rsidR="000E3BDE" w:rsidSect="00494219">
      <w:footerReference w:type="default" r:id="rId16"/>
      <w:pgSz w:w="12240" w:h="15840" w:orient="landscape" w:code="262"/>
      <w:pgMar w:top="720" w:right="1440" w:bottom="245"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24DC8" w14:textId="77777777" w:rsidR="00186CE3" w:rsidRDefault="00186CE3" w:rsidP="00D52BCD">
      <w:pPr>
        <w:spacing w:after="0" w:line="240" w:lineRule="auto"/>
      </w:pPr>
      <w:r>
        <w:separator/>
      </w:r>
    </w:p>
  </w:endnote>
  <w:endnote w:type="continuationSeparator" w:id="0">
    <w:p w14:paraId="0D4CD7FB" w14:textId="77777777" w:rsidR="00186CE3" w:rsidRDefault="00186CE3" w:rsidP="00D52BCD">
      <w:pPr>
        <w:spacing w:after="0" w:line="240" w:lineRule="auto"/>
      </w:pPr>
      <w:r>
        <w:continuationSeparator/>
      </w:r>
    </w:p>
  </w:endnote>
  <w:endnote w:type="continuationNotice" w:id="1">
    <w:p w14:paraId="08A7EC38" w14:textId="77777777" w:rsidR="00186CE3" w:rsidRDefault="00186C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Ubuntu">
    <w:altName w:val="Arial"/>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7"/>
      <w:gridCol w:w="2913"/>
      <w:gridCol w:w="3105"/>
    </w:tblGrid>
    <w:tr w:rsidR="000F6BD6" w:rsidRPr="00451840" w14:paraId="7F72AF38" w14:textId="77777777" w:rsidTr="000F6BD6">
      <w:tc>
        <w:tcPr>
          <w:tcW w:w="3347" w:type="dxa"/>
        </w:tcPr>
        <w:p w14:paraId="2555EA0F" w14:textId="573090E7" w:rsidR="000F6BD6" w:rsidRPr="00451840" w:rsidRDefault="000F6BD6" w:rsidP="005D7642">
          <w:pPr>
            <w:pStyle w:val="Footer"/>
            <w:jc w:val="center"/>
            <w:rPr>
              <w:sz w:val="16"/>
              <w:szCs w:val="16"/>
            </w:rPr>
          </w:pPr>
          <w:r w:rsidRPr="00451840">
            <w:rPr>
              <w:noProof/>
              <w:sz w:val="16"/>
              <w:szCs w:val="16"/>
            </w:rPr>
            <w:drawing>
              <wp:inline distT="0" distB="0" distL="0" distR="0" wp14:anchorId="35FD1BAE" wp14:editId="4A1BA6FF">
                <wp:extent cx="155575" cy="155575"/>
                <wp:effectExtent l="0" t="0" r="0" b="0"/>
                <wp:docPr id="34" name="Picture 34"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from clou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451840">
            <w:rPr>
              <w:sz w:val="16"/>
              <w:szCs w:val="16"/>
            </w:rPr>
            <w:t>: Must download or upload</w:t>
          </w:r>
        </w:p>
      </w:tc>
      <w:tc>
        <w:tcPr>
          <w:tcW w:w="2913" w:type="dxa"/>
        </w:tcPr>
        <w:p w14:paraId="5A0BD697" w14:textId="68EE2E63" w:rsidR="000F6BD6" w:rsidRPr="00451840" w:rsidRDefault="000F6BD6" w:rsidP="005D7642">
          <w:pPr>
            <w:pStyle w:val="Footer"/>
            <w:jc w:val="center"/>
            <w:rPr>
              <w:noProof/>
              <w:sz w:val="16"/>
              <w:szCs w:val="16"/>
            </w:rPr>
          </w:pPr>
          <w:r w:rsidRPr="00451840">
            <w:rPr>
              <w:noProof/>
              <w:sz w:val="16"/>
              <w:szCs w:val="16"/>
            </w:rPr>
            <w:drawing>
              <wp:inline distT="0" distB="0" distL="0" distR="0" wp14:anchorId="147687D3" wp14:editId="224566CC">
                <wp:extent cx="153909" cy="153909"/>
                <wp:effectExtent l="0" t="0" r="0" b="0"/>
                <wp:docPr id="35" name="Picture 35"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ye Icon - Free Download at Icons8"/>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V="1">
                          <a:off x="0" y="0"/>
                          <a:ext cx="155554" cy="155554"/>
                        </a:xfrm>
                        <a:prstGeom prst="rect">
                          <a:avLst/>
                        </a:prstGeom>
                        <a:noFill/>
                        <a:ln>
                          <a:noFill/>
                        </a:ln>
                      </pic:spPr>
                    </pic:pic>
                  </a:graphicData>
                </a:graphic>
              </wp:inline>
            </w:drawing>
          </w:r>
          <w:r w:rsidRPr="00451840">
            <w:rPr>
              <w:sz w:val="16"/>
              <w:szCs w:val="16"/>
            </w:rPr>
            <w:t>: Must be seen by student/teacher</w:t>
          </w:r>
        </w:p>
      </w:tc>
      <w:tc>
        <w:tcPr>
          <w:tcW w:w="3105" w:type="dxa"/>
        </w:tcPr>
        <w:p w14:paraId="6C010D93" w14:textId="1C1483AA" w:rsidR="000F6BD6" w:rsidRPr="00451840" w:rsidRDefault="000F6BD6" w:rsidP="005D7642">
          <w:pPr>
            <w:pStyle w:val="Footer"/>
            <w:jc w:val="center"/>
            <w:rPr>
              <w:sz w:val="16"/>
              <w:szCs w:val="16"/>
            </w:rPr>
          </w:pPr>
          <w:r w:rsidRPr="00451840">
            <w:rPr>
              <w:noProof/>
              <w:sz w:val="16"/>
              <w:szCs w:val="16"/>
            </w:rPr>
            <w:drawing>
              <wp:inline distT="0" distB="0" distL="0" distR="0" wp14:anchorId="003F41A9" wp14:editId="15C69DBB">
                <wp:extent cx="129654" cy="129654"/>
                <wp:effectExtent l="0" t="0" r="3810" b="3810"/>
                <wp:docPr id="37" name="Picture 37"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rsidRPr="00451840">
            <w:rPr>
              <w:sz w:val="16"/>
              <w:szCs w:val="16"/>
            </w:rPr>
            <w:t>: Must be printed out</w:t>
          </w:r>
        </w:p>
      </w:tc>
    </w:tr>
  </w:tbl>
  <w:p w14:paraId="41218407" w14:textId="59EC2E0F" w:rsidR="00E71C8F" w:rsidRPr="00451840" w:rsidRDefault="00E71C8F" w:rsidP="008467D3">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90381" w14:textId="77777777" w:rsidR="00186CE3" w:rsidRDefault="00186CE3" w:rsidP="00D52BCD">
      <w:pPr>
        <w:spacing w:after="0" w:line="240" w:lineRule="auto"/>
      </w:pPr>
      <w:r>
        <w:separator/>
      </w:r>
    </w:p>
  </w:footnote>
  <w:footnote w:type="continuationSeparator" w:id="0">
    <w:p w14:paraId="55B7FA41" w14:textId="77777777" w:rsidR="00186CE3" w:rsidRDefault="00186CE3" w:rsidP="00D52BCD">
      <w:pPr>
        <w:spacing w:after="0" w:line="240" w:lineRule="auto"/>
      </w:pPr>
      <w:r>
        <w:continuationSeparator/>
      </w:r>
    </w:p>
  </w:footnote>
  <w:footnote w:type="continuationNotice" w:id="1">
    <w:p w14:paraId="73EA9700" w14:textId="77777777" w:rsidR="00186CE3" w:rsidRDefault="00186C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alt="Download from cloud" style="width:15.9pt;height:15.9pt;visibility:visible;mso-wrap-style:square" o:bullet="t">
        <v:imagedata r:id="rId1" o:title="Download from cloud"/>
      </v:shape>
    </w:pict>
  </w:numPicBullet>
  <w:numPicBullet w:numPicBulletId="1">
    <w:pict>
      <v:shape id="_x0000_i1283" type="#_x0000_t75" alt="Eye Icon - Free Download at Icons8" style="width:25.1pt;height:25.1pt;flip:y;visibility:visible;mso-wrap-style:square" o:bullet="t">
        <v:imagedata r:id="rId2" o:title="Eye Icon - Free Download at Icons8"/>
      </v:shape>
    </w:pict>
  </w:numPicBullet>
  <w:abstractNum w:abstractNumId="0" w15:restartNumberingAfterBreak="0">
    <w:nsid w:val="0017252B"/>
    <w:multiLevelType w:val="hybridMultilevel"/>
    <w:tmpl w:val="78586B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A45E9"/>
    <w:multiLevelType w:val="hybridMultilevel"/>
    <w:tmpl w:val="7D0CBEE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87A57AE"/>
    <w:multiLevelType w:val="hybridMultilevel"/>
    <w:tmpl w:val="1150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24592"/>
    <w:multiLevelType w:val="hybridMultilevel"/>
    <w:tmpl w:val="7A1CE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2086DAE"/>
    <w:multiLevelType w:val="hybridMultilevel"/>
    <w:tmpl w:val="DB7A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B5388"/>
    <w:multiLevelType w:val="hybridMultilevel"/>
    <w:tmpl w:val="B19C5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2250E"/>
    <w:multiLevelType w:val="hybridMultilevel"/>
    <w:tmpl w:val="7916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71CA2"/>
    <w:multiLevelType w:val="hybridMultilevel"/>
    <w:tmpl w:val="643E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D6EDD"/>
    <w:multiLevelType w:val="hybridMultilevel"/>
    <w:tmpl w:val="E3F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42B5C"/>
    <w:multiLevelType w:val="hybridMultilevel"/>
    <w:tmpl w:val="3CB4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C6C5A"/>
    <w:multiLevelType w:val="hybridMultilevel"/>
    <w:tmpl w:val="30A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D6F3B"/>
    <w:multiLevelType w:val="hybridMultilevel"/>
    <w:tmpl w:val="DEFE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2F666B"/>
    <w:multiLevelType w:val="hybridMultilevel"/>
    <w:tmpl w:val="D01C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42130"/>
    <w:multiLevelType w:val="hybridMultilevel"/>
    <w:tmpl w:val="BE1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740ED"/>
    <w:multiLevelType w:val="hybridMultilevel"/>
    <w:tmpl w:val="11D2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D315A"/>
    <w:multiLevelType w:val="hybridMultilevel"/>
    <w:tmpl w:val="0DF49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F770667"/>
    <w:multiLevelType w:val="hybridMultilevel"/>
    <w:tmpl w:val="9DCC1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10B75AF"/>
    <w:multiLevelType w:val="hybridMultilevel"/>
    <w:tmpl w:val="2F16E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C51BA"/>
    <w:multiLevelType w:val="hybridMultilevel"/>
    <w:tmpl w:val="21B20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3281E70"/>
    <w:multiLevelType w:val="hybridMultilevel"/>
    <w:tmpl w:val="DF94C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602E1"/>
    <w:multiLevelType w:val="hybridMultilevel"/>
    <w:tmpl w:val="9F2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A67F2"/>
    <w:multiLevelType w:val="hybridMultilevel"/>
    <w:tmpl w:val="0DAE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DD5689"/>
    <w:multiLevelType w:val="hybridMultilevel"/>
    <w:tmpl w:val="17E896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31700"/>
    <w:multiLevelType w:val="hybridMultilevel"/>
    <w:tmpl w:val="2EC4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3236B"/>
    <w:multiLevelType w:val="hybridMultilevel"/>
    <w:tmpl w:val="DE20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26E71"/>
    <w:multiLevelType w:val="hybridMultilevel"/>
    <w:tmpl w:val="61EE7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E1538"/>
    <w:multiLevelType w:val="hybridMultilevel"/>
    <w:tmpl w:val="85FC92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39258DA"/>
    <w:multiLevelType w:val="hybridMultilevel"/>
    <w:tmpl w:val="84EA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2C6FAA"/>
    <w:multiLevelType w:val="hybridMultilevel"/>
    <w:tmpl w:val="40AC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C08E1"/>
    <w:multiLevelType w:val="hybridMultilevel"/>
    <w:tmpl w:val="A970C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5D18FD"/>
    <w:multiLevelType w:val="hybridMultilevel"/>
    <w:tmpl w:val="96AA7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7417F"/>
    <w:multiLevelType w:val="hybridMultilevel"/>
    <w:tmpl w:val="714E52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E7712"/>
    <w:multiLevelType w:val="hybridMultilevel"/>
    <w:tmpl w:val="8224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D2467B"/>
    <w:multiLevelType w:val="hybridMultilevel"/>
    <w:tmpl w:val="572EE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B73B2"/>
    <w:multiLevelType w:val="hybridMultilevel"/>
    <w:tmpl w:val="AE2C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F367F"/>
    <w:multiLevelType w:val="hybridMultilevel"/>
    <w:tmpl w:val="B5502C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9A663DB"/>
    <w:multiLevelType w:val="hybridMultilevel"/>
    <w:tmpl w:val="15DAA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837DCB"/>
    <w:multiLevelType w:val="hybridMultilevel"/>
    <w:tmpl w:val="732C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E5826"/>
    <w:multiLevelType w:val="hybridMultilevel"/>
    <w:tmpl w:val="00A89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F1724C6"/>
    <w:multiLevelType w:val="hybridMultilevel"/>
    <w:tmpl w:val="1586F2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715B75F7"/>
    <w:multiLevelType w:val="hybridMultilevel"/>
    <w:tmpl w:val="AC3A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573A26"/>
    <w:multiLevelType w:val="hybridMultilevel"/>
    <w:tmpl w:val="20A47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BE0312"/>
    <w:multiLevelType w:val="hybridMultilevel"/>
    <w:tmpl w:val="0ECA9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A1437"/>
    <w:multiLevelType w:val="hybridMultilevel"/>
    <w:tmpl w:val="4BFA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38"/>
  </w:num>
  <w:num w:numId="4">
    <w:abstractNumId w:val="32"/>
  </w:num>
  <w:num w:numId="5">
    <w:abstractNumId w:val="8"/>
  </w:num>
  <w:num w:numId="6">
    <w:abstractNumId w:val="34"/>
  </w:num>
  <w:num w:numId="7">
    <w:abstractNumId w:val="13"/>
  </w:num>
  <w:num w:numId="8">
    <w:abstractNumId w:val="5"/>
  </w:num>
  <w:num w:numId="9">
    <w:abstractNumId w:val="41"/>
  </w:num>
  <w:num w:numId="10">
    <w:abstractNumId w:val="0"/>
  </w:num>
  <w:num w:numId="11">
    <w:abstractNumId w:val="43"/>
  </w:num>
  <w:num w:numId="12">
    <w:abstractNumId w:val="9"/>
  </w:num>
  <w:num w:numId="13">
    <w:abstractNumId w:val="1"/>
  </w:num>
  <w:num w:numId="14">
    <w:abstractNumId w:val="14"/>
  </w:num>
  <w:num w:numId="15">
    <w:abstractNumId w:val="31"/>
  </w:num>
  <w:num w:numId="16">
    <w:abstractNumId w:val="30"/>
  </w:num>
  <w:num w:numId="17">
    <w:abstractNumId w:val="37"/>
  </w:num>
  <w:num w:numId="18">
    <w:abstractNumId w:val="17"/>
  </w:num>
  <w:num w:numId="19">
    <w:abstractNumId w:val="33"/>
  </w:num>
  <w:num w:numId="20">
    <w:abstractNumId w:val="27"/>
  </w:num>
  <w:num w:numId="21">
    <w:abstractNumId w:val="26"/>
  </w:num>
  <w:num w:numId="22">
    <w:abstractNumId w:val="25"/>
  </w:num>
  <w:num w:numId="23">
    <w:abstractNumId w:val="12"/>
  </w:num>
  <w:num w:numId="24">
    <w:abstractNumId w:val="19"/>
  </w:num>
  <w:num w:numId="25">
    <w:abstractNumId w:val="6"/>
  </w:num>
  <w:num w:numId="26">
    <w:abstractNumId w:val="20"/>
  </w:num>
  <w:num w:numId="27">
    <w:abstractNumId w:val="4"/>
  </w:num>
  <w:num w:numId="28">
    <w:abstractNumId w:val="22"/>
  </w:num>
  <w:num w:numId="29">
    <w:abstractNumId w:val="11"/>
  </w:num>
  <w:num w:numId="30">
    <w:abstractNumId w:val="40"/>
  </w:num>
  <w:num w:numId="31">
    <w:abstractNumId w:val="23"/>
  </w:num>
  <w:num w:numId="32">
    <w:abstractNumId w:val="16"/>
  </w:num>
  <w:num w:numId="33">
    <w:abstractNumId w:val="36"/>
  </w:num>
  <w:num w:numId="34">
    <w:abstractNumId w:val="3"/>
  </w:num>
  <w:num w:numId="35">
    <w:abstractNumId w:val="35"/>
  </w:num>
  <w:num w:numId="36">
    <w:abstractNumId w:val="24"/>
  </w:num>
  <w:num w:numId="37">
    <w:abstractNumId w:val="39"/>
  </w:num>
  <w:num w:numId="38">
    <w:abstractNumId w:val="10"/>
  </w:num>
  <w:num w:numId="39">
    <w:abstractNumId w:val="28"/>
  </w:num>
  <w:num w:numId="40">
    <w:abstractNumId w:val="29"/>
  </w:num>
  <w:num w:numId="41">
    <w:abstractNumId w:val="21"/>
  </w:num>
  <w:num w:numId="42">
    <w:abstractNumId w:val="7"/>
  </w:num>
  <w:num w:numId="43">
    <w:abstractNumId w:val="2"/>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bookFoldPrint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BB"/>
    <w:rsid w:val="00002287"/>
    <w:rsid w:val="000027F9"/>
    <w:rsid w:val="00004184"/>
    <w:rsid w:val="0000454E"/>
    <w:rsid w:val="0000719D"/>
    <w:rsid w:val="00010BFA"/>
    <w:rsid w:val="00013132"/>
    <w:rsid w:val="000131B5"/>
    <w:rsid w:val="00013B0E"/>
    <w:rsid w:val="0001496C"/>
    <w:rsid w:val="00014A0F"/>
    <w:rsid w:val="00015199"/>
    <w:rsid w:val="000159C0"/>
    <w:rsid w:val="00016B2D"/>
    <w:rsid w:val="000173AF"/>
    <w:rsid w:val="000175C5"/>
    <w:rsid w:val="00017BB5"/>
    <w:rsid w:val="000230A6"/>
    <w:rsid w:val="00024532"/>
    <w:rsid w:val="000274AA"/>
    <w:rsid w:val="00027567"/>
    <w:rsid w:val="00030F55"/>
    <w:rsid w:val="0003171B"/>
    <w:rsid w:val="00031908"/>
    <w:rsid w:val="00033996"/>
    <w:rsid w:val="00036287"/>
    <w:rsid w:val="00037B8F"/>
    <w:rsid w:val="00041A86"/>
    <w:rsid w:val="0004265F"/>
    <w:rsid w:val="000428A3"/>
    <w:rsid w:val="00043E2B"/>
    <w:rsid w:val="00044AD8"/>
    <w:rsid w:val="000453C2"/>
    <w:rsid w:val="00046EA0"/>
    <w:rsid w:val="0004751F"/>
    <w:rsid w:val="000508B6"/>
    <w:rsid w:val="0005132A"/>
    <w:rsid w:val="00051AFD"/>
    <w:rsid w:val="00052381"/>
    <w:rsid w:val="00053235"/>
    <w:rsid w:val="000541A7"/>
    <w:rsid w:val="00056A5B"/>
    <w:rsid w:val="00060EF0"/>
    <w:rsid w:val="000613B4"/>
    <w:rsid w:val="000615D5"/>
    <w:rsid w:val="000622AA"/>
    <w:rsid w:val="00062DFD"/>
    <w:rsid w:val="0006480B"/>
    <w:rsid w:val="00065BD4"/>
    <w:rsid w:val="0006608F"/>
    <w:rsid w:val="0006654C"/>
    <w:rsid w:val="000709FE"/>
    <w:rsid w:val="00071BF5"/>
    <w:rsid w:val="00073D92"/>
    <w:rsid w:val="000740CE"/>
    <w:rsid w:val="00075F30"/>
    <w:rsid w:val="000762A4"/>
    <w:rsid w:val="00076809"/>
    <w:rsid w:val="000771AA"/>
    <w:rsid w:val="00077ADB"/>
    <w:rsid w:val="00080077"/>
    <w:rsid w:val="00080D58"/>
    <w:rsid w:val="00081DF1"/>
    <w:rsid w:val="00082F69"/>
    <w:rsid w:val="000834DF"/>
    <w:rsid w:val="000844B7"/>
    <w:rsid w:val="00087507"/>
    <w:rsid w:val="0008763D"/>
    <w:rsid w:val="000910E4"/>
    <w:rsid w:val="00091DF3"/>
    <w:rsid w:val="00091EBD"/>
    <w:rsid w:val="00091F00"/>
    <w:rsid w:val="000926E8"/>
    <w:rsid w:val="00093EC5"/>
    <w:rsid w:val="00095019"/>
    <w:rsid w:val="000953AF"/>
    <w:rsid w:val="00095BBA"/>
    <w:rsid w:val="0009672F"/>
    <w:rsid w:val="00096A27"/>
    <w:rsid w:val="000A15B4"/>
    <w:rsid w:val="000A1FEA"/>
    <w:rsid w:val="000A34D8"/>
    <w:rsid w:val="000A56CA"/>
    <w:rsid w:val="000A63CF"/>
    <w:rsid w:val="000B0B33"/>
    <w:rsid w:val="000B0C36"/>
    <w:rsid w:val="000B14B5"/>
    <w:rsid w:val="000B1D48"/>
    <w:rsid w:val="000B2233"/>
    <w:rsid w:val="000B2816"/>
    <w:rsid w:val="000B73AC"/>
    <w:rsid w:val="000B7D22"/>
    <w:rsid w:val="000C08ED"/>
    <w:rsid w:val="000C0F07"/>
    <w:rsid w:val="000C1A66"/>
    <w:rsid w:val="000C2AE3"/>
    <w:rsid w:val="000C32B0"/>
    <w:rsid w:val="000C3A63"/>
    <w:rsid w:val="000C512D"/>
    <w:rsid w:val="000C5253"/>
    <w:rsid w:val="000C574C"/>
    <w:rsid w:val="000C5EBF"/>
    <w:rsid w:val="000C69AA"/>
    <w:rsid w:val="000C76C0"/>
    <w:rsid w:val="000D0E4A"/>
    <w:rsid w:val="000D2B13"/>
    <w:rsid w:val="000D4A41"/>
    <w:rsid w:val="000D55DF"/>
    <w:rsid w:val="000D5B12"/>
    <w:rsid w:val="000D6345"/>
    <w:rsid w:val="000D6463"/>
    <w:rsid w:val="000D7EAC"/>
    <w:rsid w:val="000E0644"/>
    <w:rsid w:val="000E1B33"/>
    <w:rsid w:val="000E2404"/>
    <w:rsid w:val="000E2CBB"/>
    <w:rsid w:val="000E32A6"/>
    <w:rsid w:val="000E3BDE"/>
    <w:rsid w:val="000E5159"/>
    <w:rsid w:val="000E5CB2"/>
    <w:rsid w:val="000E5F4B"/>
    <w:rsid w:val="000E6E0E"/>
    <w:rsid w:val="000E7105"/>
    <w:rsid w:val="000E7A3B"/>
    <w:rsid w:val="000E7E27"/>
    <w:rsid w:val="000F1572"/>
    <w:rsid w:val="000F2D04"/>
    <w:rsid w:val="000F37AC"/>
    <w:rsid w:val="000F444A"/>
    <w:rsid w:val="000F4D59"/>
    <w:rsid w:val="000F68F2"/>
    <w:rsid w:val="000F6BD6"/>
    <w:rsid w:val="000F7CE7"/>
    <w:rsid w:val="00100451"/>
    <w:rsid w:val="00100DDF"/>
    <w:rsid w:val="00100E1C"/>
    <w:rsid w:val="00101D47"/>
    <w:rsid w:val="00101FA5"/>
    <w:rsid w:val="0010204C"/>
    <w:rsid w:val="00102946"/>
    <w:rsid w:val="00104B8A"/>
    <w:rsid w:val="0010638A"/>
    <w:rsid w:val="00107186"/>
    <w:rsid w:val="0010799F"/>
    <w:rsid w:val="00111BB2"/>
    <w:rsid w:val="00111C87"/>
    <w:rsid w:val="00111CD8"/>
    <w:rsid w:val="00111E0B"/>
    <w:rsid w:val="00115222"/>
    <w:rsid w:val="00115CCE"/>
    <w:rsid w:val="001176F8"/>
    <w:rsid w:val="00117DC2"/>
    <w:rsid w:val="0012047B"/>
    <w:rsid w:val="00120556"/>
    <w:rsid w:val="00120869"/>
    <w:rsid w:val="00120BE4"/>
    <w:rsid w:val="001212CF"/>
    <w:rsid w:val="00122D5F"/>
    <w:rsid w:val="00123AD1"/>
    <w:rsid w:val="0012593E"/>
    <w:rsid w:val="00125D80"/>
    <w:rsid w:val="00125DF8"/>
    <w:rsid w:val="001263D5"/>
    <w:rsid w:val="00126839"/>
    <w:rsid w:val="001271A5"/>
    <w:rsid w:val="0012772E"/>
    <w:rsid w:val="00127D62"/>
    <w:rsid w:val="00130A00"/>
    <w:rsid w:val="001310B4"/>
    <w:rsid w:val="00131967"/>
    <w:rsid w:val="00132A0C"/>
    <w:rsid w:val="00133139"/>
    <w:rsid w:val="00134433"/>
    <w:rsid w:val="001347ED"/>
    <w:rsid w:val="00134CBE"/>
    <w:rsid w:val="00135F97"/>
    <w:rsid w:val="00137698"/>
    <w:rsid w:val="00142D82"/>
    <w:rsid w:val="001457B3"/>
    <w:rsid w:val="00150DBF"/>
    <w:rsid w:val="00151FA6"/>
    <w:rsid w:val="0015478D"/>
    <w:rsid w:val="00155AE4"/>
    <w:rsid w:val="0015625D"/>
    <w:rsid w:val="001577C6"/>
    <w:rsid w:val="001600E1"/>
    <w:rsid w:val="001609CB"/>
    <w:rsid w:val="0016152E"/>
    <w:rsid w:val="00161F86"/>
    <w:rsid w:val="00163AC6"/>
    <w:rsid w:val="00163E55"/>
    <w:rsid w:val="00164537"/>
    <w:rsid w:val="0016526A"/>
    <w:rsid w:val="001654CB"/>
    <w:rsid w:val="00166370"/>
    <w:rsid w:val="0017102C"/>
    <w:rsid w:val="0017147C"/>
    <w:rsid w:val="0017271B"/>
    <w:rsid w:val="0017491D"/>
    <w:rsid w:val="001756C0"/>
    <w:rsid w:val="00175A80"/>
    <w:rsid w:val="001762D1"/>
    <w:rsid w:val="001804EB"/>
    <w:rsid w:val="00181063"/>
    <w:rsid w:val="001822A5"/>
    <w:rsid w:val="0018233B"/>
    <w:rsid w:val="001827CC"/>
    <w:rsid w:val="00182EA5"/>
    <w:rsid w:val="00183931"/>
    <w:rsid w:val="00184E5A"/>
    <w:rsid w:val="00186CE3"/>
    <w:rsid w:val="001903FC"/>
    <w:rsid w:val="00190E45"/>
    <w:rsid w:val="00193826"/>
    <w:rsid w:val="00193FE4"/>
    <w:rsid w:val="00194E37"/>
    <w:rsid w:val="00195882"/>
    <w:rsid w:val="00196ABA"/>
    <w:rsid w:val="00196BC9"/>
    <w:rsid w:val="00197B48"/>
    <w:rsid w:val="001A0876"/>
    <w:rsid w:val="001A3CED"/>
    <w:rsid w:val="001A62CA"/>
    <w:rsid w:val="001A6995"/>
    <w:rsid w:val="001A6B74"/>
    <w:rsid w:val="001A6E05"/>
    <w:rsid w:val="001B0E2B"/>
    <w:rsid w:val="001B1582"/>
    <w:rsid w:val="001B5028"/>
    <w:rsid w:val="001B5436"/>
    <w:rsid w:val="001B63EE"/>
    <w:rsid w:val="001C341E"/>
    <w:rsid w:val="001C35D8"/>
    <w:rsid w:val="001C3E48"/>
    <w:rsid w:val="001C43A6"/>
    <w:rsid w:val="001C4CFD"/>
    <w:rsid w:val="001C5A19"/>
    <w:rsid w:val="001C5A79"/>
    <w:rsid w:val="001C71E6"/>
    <w:rsid w:val="001C727B"/>
    <w:rsid w:val="001C7A14"/>
    <w:rsid w:val="001D0D59"/>
    <w:rsid w:val="001D1EB8"/>
    <w:rsid w:val="001D1F7C"/>
    <w:rsid w:val="001D3149"/>
    <w:rsid w:val="001D52FC"/>
    <w:rsid w:val="001D7727"/>
    <w:rsid w:val="001D77C8"/>
    <w:rsid w:val="001E1C6E"/>
    <w:rsid w:val="001E4EDD"/>
    <w:rsid w:val="001E57DE"/>
    <w:rsid w:val="001E6547"/>
    <w:rsid w:val="001E69FE"/>
    <w:rsid w:val="001E73D1"/>
    <w:rsid w:val="001E7CBD"/>
    <w:rsid w:val="001F04D7"/>
    <w:rsid w:val="001F11D3"/>
    <w:rsid w:val="001F1CD4"/>
    <w:rsid w:val="001F53E0"/>
    <w:rsid w:val="001F639C"/>
    <w:rsid w:val="001F7F83"/>
    <w:rsid w:val="00201747"/>
    <w:rsid w:val="00202B47"/>
    <w:rsid w:val="0020300C"/>
    <w:rsid w:val="00203D4C"/>
    <w:rsid w:val="00204ACB"/>
    <w:rsid w:val="00204FE5"/>
    <w:rsid w:val="0020531F"/>
    <w:rsid w:val="00205477"/>
    <w:rsid w:val="00206AC8"/>
    <w:rsid w:val="00207680"/>
    <w:rsid w:val="0020789E"/>
    <w:rsid w:val="002114DB"/>
    <w:rsid w:val="00212248"/>
    <w:rsid w:val="0021254C"/>
    <w:rsid w:val="002128FD"/>
    <w:rsid w:val="00213F0E"/>
    <w:rsid w:val="00214099"/>
    <w:rsid w:val="00214D8A"/>
    <w:rsid w:val="00214E38"/>
    <w:rsid w:val="00215CF5"/>
    <w:rsid w:val="00216BAB"/>
    <w:rsid w:val="00216D9E"/>
    <w:rsid w:val="00217038"/>
    <w:rsid w:val="0021763F"/>
    <w:rsid w:val="00221852"/>
    <w:rsid w:val="0022211B"/>
    <w:rsid w:val="002226CA"/>
    <w:rsid w:val="00223025"/>
    <w:rsid w:val="002245B4"/>
    <w:rsid w:val="00224DD1"/>
    <w:rsid w:val="0022528E"/>
    <w:rsid w:val="0022777B"/>
    <w:rsid w:val="00227813"/>
    <w:rsid w:val="00230BFC"/>
    <w:rsid w:val="0023307F"/>
    <w:rsid w:val="00233B8F"/>
    <w:rsid w:val="002341D0"/>
    <w:rsid w:val="00234E25"/>
    <w:rsid w:val="00237810"/>
    <w:rsid w:val="00240112"/>
    <w:rsid w:val="00240232"/>
    <w:rsid w:val="002416FD"/>
    <w:rsid w:val="00241929"/>
    <w:rsid w:val="00241C22"/>
    <w:rsid w:val="00243F58"/>
    <w:rsid w:val="00244675"/>
    <w:rsid w:val="0024558B"/>
    <w:rsid w:val="00245DF0"/>
    <w:rsid w:val="00251487"/>
    <w:rsid w:val="0025335C"/>
    <w:rsid w:val="00254576"/>
    <w:rsid w:val="00254BA5"/>
    <w:rsid w:val="00255076"/>
    <w:rsid w:val="0025543D"/>
    <w:rsid w:val="00255E4B"/>
    <w:rsid w:val="0025651F"/>
    <w:rsid w:val="002573E5"/>
    <w:rsid w:val="002578F6"/>
    <w:rsid w:val="00261A7B"/>
    <w:rsid w:val="002621A9"/>
    <w:rsid w:val="00262482"/>
    <w:rsid w:val="00262F22"/>
    <w:rsid w:val="00263599"/>
    <w:rsid w:val="00265289"/>
    <w:rsid w:val="00267A87"/>
    <w:rsid w:val="002700C7"/>
    <w:rsid w:val="00272AD8"/>
    <w:rsid w:val="002738CD"/>
    <w:rsid w:val="00273ACC"/>
    <w:rsid w:val="00273CDC"/>
    <w:rsid w:val="00275E8F"/>
    <w:rsid w:val="00277E80"/>
    <w:rsid w:val="00277FAB"/>
    <w:rsid w:val="0028246F"/>
    <w:rsid w:val="002824B8"/>
    <w:rsid w:val="00283063"/>
    <w:rsid w:val="00285343"/>
    <w:rsid w:val="00285F8F"/>
    <w:rsid w:val="00286AA5"/>
    <w:rsid w:val="00286E46"/>
    <w:rsid w:val="00287AAF"/>
    <w:rsid w:val="002905B2"/>
    <w:rsid w:val="00290D3F"/>
    <w:rsid w:val="00291D5E"/>
    <w:rsid w:val="00292B19"/>
    <w:rsid w:val="002941B1"/>
    <w:rsid w:val="002941F0"/>
    <w:rsid w:val="00294E0C"/>
    <w:rsid w:val="002951E3"/>
    <w:rsid w:val="002A2137"/>
    <w:rsid w:val="002A3693"/>
    <w:rsid w:val="002A491A"/>
    <w:rsid w:val="002A55C6"/>
    <w:rsid w:val="002A686E"/>
    <w:rsid w:val="002A6E50"/>
    <w:rsid w:val="002A7B29"/>
    <w:rsid w:val="002A7D74"/>
    <w:rsid w:val="002A7FDC"/>
    <w:rsid w:val="002B0C1C"/>
    <w:rsid w:val="002B319A"/>
    <w:rsid w:val="002B5005"/>
    <w:rsid w:val="002B52C7"/>
    <w:rsid w:val="002B593A"/>
    <w:rsid w:val="002B6894"/>
    <w:rsid w:val="002B6EE1"/>
    <w:rsid w:val="002B785F"/>
    <w:rsid w:val="002B7CEA"/>
    <w:rsid w:val="002C0EA8"/>
    <w:rsid w:val="002C19CB"/>
    <w:rsid w:val="002C342B"/>
    <w:rsid w:val="002C343D"/>
    <w:rsid w:val="002C35C5"/>
    <w:rsid w:val="002C428F"/>
    <w:rsid w:val="002C4391"/>
    <w:rsid w:val="002C4E8C"/>
    <w:rsid w:val="002C6091"/>
    <w:rsid w:val="002D014A"/>
    <w:rsid w:val="002D2557"/>
    <w:rsid w:val="002D27A4"/>
    <w:rsid w:val="002D361D"/>
    <w:rsid w:val="002D3CEE"/>
    <w:rsid w:val="002D4363"/>
    <w:rsid w:val="002D50A2"/>
    <w:rsid w:val="002D5D55"/>
    <w:rsid w:val="002D696E"/>
    <w:rsid w:val="002D6974"/>
    <w:rsid w:val="002D6E41"/>
    <w:rsid w:val="002E2233"/>
    <w:rsid w:val="002E2351"/>
    <w:rsid w:val="002E4310"/>
    <w:rsid w:val="002E44B4"/>
    <w:rsid w:val="002E6E1D"/>
    <w:rsid w:val="002E6FF0"/>
    <w:rsid w:val="002E780A"/>
    <w:rsid w:val="002E78C1"/>
    <w:rsid w:val="002F1321"/>
    <w:rsid w:val="002F2406"/>
    <w:rsid w:val="002F2554"/>
    <w:rsid w:val="002F276B"/>
    <w:rsid w:val="002F51BB"/>
    <w:rsid w:val="002F6926"/>
    <w:rsid w:val="002F7B1D"/>
    <w:rsid w:val="0030005E"/>
    <w:rsid w:val="00300271"/>
    <w:rsid w:val="00301680"/>
    <w:rsid w:val="00302463"/>
    <w:rsid w:val="0030295A"/>
    <w:rsid w:val="00306C33"/>
    <w:rsid w:val="003070C4"/>
    <w:rsid w:val="003117D5"/>
    <w:rsid w:val="00311DD6"/>
    <w:rsid w:val="00311FD3"/>
    <w:rsid w:val="00313D93"/>
    <w:rsid w:val="00314436"/>
    <w:rsid w:val="0031521C"/>
    <w:rsid w:val="00316740"/>
    <w:rsid w:val="00316919"/>
    <w:rsid w:val="00322259"/>
    <w:rsid w:val="0032228F"/>
    <w:rsid w:val="00323F0A"/>
    <w:rsid w:val="00325360"/>
    <w:rsid w:val="003259D5"/>
    <w:rsid w:val="00325FF4"/>
    <w:rsid w:val="00326DD2"/>
    <w:rsid w:val="00326F1D"/>
    <w:rsid w:val="0032739E"/>
    <w:rsid w:val="00330375"/>
    <w:rsid w:val="00330FC5"/>
    <w:rsid w:val="00331B3E"/>
    <w:rsid w:val="003326EF"/>
    <w:rsid w:val="00334A85"/>
    <w:rsid w:val="003356EF"/>
    <w:rsid w:val="00335931"/>
    <w:rsid w:val="00336D61"/>
    <w:rsid w:val="003372C6"/>
    <w:rsid w:val="00337FBE"/>
    <w:rsid w:val="00341574"/>
    <w:rsid w:val="00341CD1"/>
    <w:rsid w:val="00341D21"/>
    <w:rsid w:val="003422F2"/>
    <w:rsid w:val="00343618"/>
    <w:rsid w:val="00344732"/>
    <w:rsid w:val="00345039"/>
    <w:rsid w:val="00345974"/>
    <w:rsid w:val="003466DA"/>
    <w:rsid w:val="00346BFB"/>
    <w:rsid w:val="00346C4E"/>
    <w:rsid w:val="0034769A"/>
    <w:rsid w:val="00347820"/>
    <w:rsid w:val="00351364"/>
    <w:rsid w:val="003516D9"/>
    <w:rsid w:val="0035188F"/>
    <w:rsid w:val="00351F58"/>
    <w:rsid w:val="00353DEF"/>
    <w:rsid w:val="00353F14"/>
    <w:rsid w:val="0035504C"/>
    <w:rsid w:val="003610F8"/>
    <w:rsid w:val="0036119B"/>
    <w:rsid w:val="00361B67"/>
    <w:rsid w:val="00363516"/>
    <w:rsid w:val="00364ECC"/>
    <w:rsid w:val="00364FF1"/>
    <w:rsid w:val="00365EA0"/>
    <w:rsid w:val="00366D95"/>
    <w:rsid w:val="003678B7"/>
    <w:rsid w:val="00371AE9"/>
    <w:rsid w:val="00371BD9"/>
    <w:rsid w:val="00373283"/>
    <w:rsid w:val="00373BE0"/>
    <w:rsid w:val="00374C6F"/>
    <w:rsid w:val="00374EED"/>
    <w:rsid w:val="00375CCB"/>
    <w:rsid w:val="00380B2B"/>
    <w:rsid w:val="00382686"/>
    <w:rsid w:val="0038609F"/>
    <w:rsid w:val="003863C0"/>
    <w:rsid w:val="003863FD"/>
    <w:rsid w:val="0038658B"/>
    <w:rsid w:val="0038698C"/>
    <w:rsid w:val="00386C58"/>
    <w:rsid w:val="003872FF"/>
    <w:rsid w:val="00390EEB"/>
    <w:rsid w:val="00391AD2"/>
    <w:rsid w:val="0039316F"/>
    <w:rsid w:val="00393539"/>
    <w:rsid w:val="0039450B"/>
    <w:rsid w:val="003947A7"/>
    <w:rsid w:val="003A1799"/>
    <w:rsid w:val="003A201F"/>
    <w:rsid w:val="003A2DFF"/>
    <w:rsid w:val="003A3207"/>
    <w:rsid w:val="003A3AE5"/>
    <w:rsid w:val="003A5121"/>
    <w:rsid w:val="003A5195"/>
    <w:rsid w:val="003B048C"/>
    <w:rsid w:val="003B0E71"/>
    <w:rsid w:val="003B1E13"/>
    <w:rsid w:val="003B323F"/>
    <w:rsid w:val="003B37DF"/>
    <w:rsid w:val="003B578D"/>
    <w:rsid w:val="003B66E7"/>
    <w:rsid w:val="003C4510"/>
    <w:rsid w:val="003D0D99"/>
    <w:rsid w:val="003D1057"/>
    <w:rsid w:val="003D15E4"/>
    <w:rsid w:val="003D1CDB"/>
    <w:rsid w:val="003D2B29"/>
    <w:rsid w:val="003D38E8"/>
    <w:rsid w:val="003D4829"/>
    <w:rsid w:val="003D4881"/>
    <w:rsid w:val="003D5D7F"/>
    <w:rsid w:val="003E2917"/>
    <w:rsid w:val="003E2D6C"/>
    <w:rsid w:val="003E3A57"/>
    <w:rsid w:val="003E3AC3"/>
    <w:rsid w:val="003E5145"/>
    <w:rsid w:val="003E527D"/>
    <w:rsid w:val="003E5920"/>
    <w:rsid w:val="003E7472"/>
    <w:rsid w:val="003F0C1F"/>
    <w:rsid w:val="003F148D"/>
    <w:rsid w:val="003F5A27"/>
    <w:rsid w:val="003F5ED7"/>
    <w:rsid w:val="003F63E7"/>
    <w:rsid w:val="003F6FE6"/>
    <w:rsid w:val="003F7608"/>
    <w:rsid w:val="003F7FDD"/>
    <w:rsid w:val="00400089"/>
    <w:rsid w:val="004023F8"/>
    <w:rsid w:val="0040313F"/>
    <w:rsid w:val="00404E72"/>
    <w:rsid w:val="00405CC9"/>
    <w:rsid w:val="00412605"/>
    <w:rsid w:val="00414360"/>
    <w:rsid w:val="004164CF"/>
    <w:rsid w:val="004203C7"/>
    <w:rsid w:val="00420B65"/>
    <w:rsid w:val="004212BB"/>
    <w:rsid w:val="00421867"/>
    <w:rsid w:val="00422070"/>
    <w:rsid w:val="00422319"/>
    <w:rsid w:val="004228BF"/>
    <w:rsid w:val="00422905"/>
    <w:rsid w:val="004245A4"/>
    <w:rsid w:val="00426BE8"/>
    <w:rsid w:val="004272C4"/>
    <w:rsid w:val="0042745E"/>
    <w:rsid w:val="004303F4"/>
    <w:rsid w:val="004312F4"/>
    <w:rsid w:val="004324F3"/>
    <w:rsid w:val="00433265"/>
    <w:rsid w:val="004360D6"/>
    <w:rsid w:val="00441743"/>
    <w:rsid w:val="00442CF5"/>
    <w:rsid w:val="00442D1C"/>
    <w:rsid w:val="00445C8C"/>
    <w:rsid w:val="004467EC"/>
    <w:rsid w:val="00446B4E"/>
    <w:rsid w:val="004514BF"/>
    <w:rsid w:val="00451840"/>
    <w:rsid w:val="004532A0"/>
    <w:rsid w:val="0045383E"/>
    <w:rsid w:val="00453A25"/>
    <w:rsid w:val="00454E48"/>
    <w:rsid w:val="00455565"/>
    <w:rsid w:val="00456779"/>
    <w:rsid w:val="00457A0D"/>
    <w:rsid w:val="004601BE"/>
    <w:rsid w:val="00460AF0"/>
    <w:rsid w:val="00461C1D"/>
    <w:rsid w:val="00466040"/>
    <w:rsid w:val="00466BCB"/>
    <w:rsid w:val="00466C8C"/>
    <w:rsid w:val="00467B9F"/>
    <w:rsid w:val="0047022F"/>
    <w:rsid w:val="004707E9"/>
    <w:rsid w:val="0047143F"/>
    <w:rsid w:val="004737B7"/>
    <w:rsid w:val="004743C6"/>
    <w:rsid w:val="0047554E"/>
    <w:rsid w:val="00475DA0"/>
    <w:rsid w:val="00480839"/>
    <w:rsid w:val="004809D8"/>
    <w:rsid w:val="004814D4"/>
    <w:rsid w:val="004842E3"/>
    <w:rsid w:val="00484F03"/>
    <w:rsid w:val="00485E14"/>
    <w:rsid w:val="00486C81"/>
    <w:rsid w:val="00486E2F"/>
    <w:rsid w:val="00490436"/>
    <w:rsid w:val="00490BF7"/>
    <w:rsid w:val="0049246D"/>
    <w:rsid w:val="00492D03"/>
    <w:rsid w:val="0049394F"/>
    <w:rsid w:val="00494219"/>
    <w:rsid w:val="00494441"/>
    <w:rsid w:val="004A0AC1"/>
    <w:rsid w:val="004A0C0D"/>
    <w:rsid w:val="004A128B"/>
    <w:rsid w:val="004A15D4"/>
    <w:rsid w:val="004A2A07"/>
    <w:rsid w:val="004A3853"/>
    <w:rsid w:val="004A53DE"/>
    <w:rsid w:val="004A6642"/>
    <w:rsid w:val="004B07CB"/>
    <w:rsid w:val="004B1B3C"/>
    <w:rsid w:val="004B60FF"/>
    <w:rsid w:val="004C006B"/>
    <w:rsid w:val="004C1FBE"/>
    <w:rsid w:val="004C2DB0"/>
    <w:rsid w:val="004C3071"/>
    <w:rsid w:val="004C3193"/>
    <w:rsid w:val="004C346A"/>
    <w:rsid w:val="004C5EB9"/>
    <w:rsid w:val="004C5F84"/>
    <w:rsid w:val="004C6318"/>
    <w:rsid w:val="004C7273"/>
    <w:rsid w:val="004D0B99"/>
    <w:rsid w:val="004D1B8A"/>
    <w:rsid w:val="004D2826"/>
    <w:rsid w:val="004D3827"/>
    <w:rsid w:val="004D4028"/>
    <w:rsid w:val="004D7254"/>
    <w:rsid w:val="004E03DA"/>
    <w:rsid w:val="004E044F"/>
    <w:rsid w:val="004E0B55"/>
    <w:rsid w:val="004E3EA2"/>
    <w:rsid w:val="004E6104"/>
    <w:rsid w:val="004E6A79"/>
    <w:rsid w:val="004E704F"/>
    <w:rsid w:val="004F0624"/>
    <w:rsid w:val="004F11A6"/>
    <w:rsid w:val="004F25D6"/>
    <w:rsid w:val="004F3014"/>
    <w:rsid w:val="004F3234"/>
    <w:rsid w:val="004F37C5"/>
    <w:rsid w:val="004F3AA4"/>
    <w:rsid w:val="004F59B2"/>
    <w:rsid w:val="004F6284"/>
    <w:rsid w:val="00501944"/>
    <w:rsid w:val="00502FB4"/>
    <w:rsid w:val="0050325C"/>
    <w:rsid w:val="00503C88"/>
    <w:rsid w:val="00503F9D"/>
    <w:rsid w:val="005058A2"/>
    <w:rsid w:val="00505EAE"/>
    <w:rsid w:val="00506DCD"/>
    <w:rsid w:val="005077BB"/>
    <w:rsid w:val="00507A9E"/>
    <w:rsid w:val="0051145B"/>
    <w:rsid w:val="005127E8"/>
    <w:rsid w:val="00513B97"/>
    <w:rsid w:val="00516846"/>
    <w:rsid w:val="00521CA5"/>
    <w:rsid w:val="00521FE9"/>
    <w:rsid w:val="00522456"/>
    <w:rsid w:val="00522955"/>
    <w:rsid w:val="00523CF8"/>
    <w:rsid w:val="0052422C"/>
    <w:rsid w:val="0052470B"/>
    <w:rsid w:val="00525026"/>
    <w:rsid w:val="005250C1"/>
    <w:rsid w:val="005269FE"/>
    <w:rsid w:val="00530C11"/>
    <w:rsid w:val="00533041"/>
    <w:rsid w:val="0053368C"/>
    <w:rsid w:val="00534005"/>
    <w:rsid w:val="005349E9"/>
    <w:rsid w:val="005368B7"/>
    <w:rsid w:val="00536EEB"/>
    <w:rsid w:val="0054071C"/>
    <w:rsid w:val="00542A25"/>
    <w:rsid w:val="00543DB1"/>
    <w:rsid w:val="00543E0F"/>
    <w:rsid w:val="00543F76"/>
    <w:rsid w:val="00545ABD"/>
    <w:rsid w:val="005473E4"/>
    <w:rsid w:val="00547B94"/>
    <w:rsid w:val="00547FA1"/>
    <w:rsid w:val="00552D18"/>
    <w:rsid w:val="005533C5"/>
    <w:rsid w:val="00553D04"/>
    <w:rsid w:val="00555102"/>
    <w:rsid w:val="005555B9"/>
    <w:rsid w:val="005559BA"/>
    <w:rsid w:val="005575DE"/>
    <w:rsid w:val="005576F0"/>
    <w:rsid w:val="005578B3"/>
    <w:rsid w:val="00557938"/>
    <w:rsid w:val="00562035"/>
    <w:rsid w:val="00562118"/>
    <w:rsid w:val="00562256"/>
    <w:rsid w:val="00562C91"/>
    <w:rsid w:val="005640C9"/>
    <w:rsid w:val="00567737"/>
    <w:rsid w:val="00567BDA"/>
    <w:rsid w:val="0057146D"/>
    <w:rsid w:val="00571475"/>
    <w:rsid w:val="005720D7"/>
    <w:rsid w:val="00572691"/>
    <w:rsid w:val="005726D5"/>
    <w:rsid w:val="00572FED"/>
    <w:rsid w:val="00573D57"/>
    <w:rsid w:val="00576219"/>
    <w:rsid w:val="00576970"/>
    <w:rsid w:val="0057734F"/>
    <w:rsid w:val="00580217"/>
    <w:rsid w:val="00581F71"/>
    <w:rsid w:val="00582F00"/>
    <w:rsid w:val="0058681B"/>
    <w:rsid w:val="00587010"/>
    <w:rsid w:val="005903F1"/>
    <w:rsid w:val="005912C8"/>
    <w:rsid w:val="00592131"/>
    <w:rsid w:val="0059448F"/>
    <w:rsid w:val="005957A2"/>
    <w:rsid w:val="005957F5"/>
    <w:rsid w:val="00596115"/>
    <w:rsid w:val="005A13C3"/>
    <w:rsid w:val="005A2EE2"/>
    <w:rsid w:val="005A33B9"/>
    <w:rsid w:val="005A5545"/>
    <w:rsid w:val="005A5A70"/>
    <w:rsid w:val="005A629A"/>
    <w:rsid w:val="005A656A"/>
    <w:rsid w:val="005A65C8"/>
    <w:rsid w:val="005A6CB6"/>
    <w:rsid w:val="005A762A"/>
    <w:rsid w:val="005B2908"/>
    <w:rsid w:val="005B2BD1"/>
    <w:rsid w:val="005B2E12"/>
    <w:rsid w:val="005B317C"/>
    <w:rsid w:val="005B3401"/>
    <w:rsid w:val="005B4424"/>
    <w:rsid w:val="005B767A"/>
    <w:rsid w:val="005B7EEA"/>
    <w:rsid w:val="005C06C9"/>
    <w:rsid w:val="005C150B"/>
    <w:rsid w:val="005C1794"/>
    <w:rsid w:val="005C223C"/>
    <w:rsid w:val="005C3DED"/>
    <w:rsid w:val="005C584B"/>
    <w:rsid w:val="005D164B"/>
    <w:rsid w:val="005D19CA"/>
    <w:rsid w:val="005D20C2"/>
    <w:rsid w:val="005D530B"/>
    <w:rsid w:val="005D5855"/>
    <w:rsid w:val="005D5C20"/>
    <w:rsid w:val="005D713B"/>
    <w:rsid w:val="005D7642"/>
    <w:rsid w:val="005D769A"/>
    <w:rsid w:val="005D794B"/>
    <w:rsid w:val="005D7C4E"/>
    <w:rsid w:val="005E20A1"/>
    <w:rsid w:val="005F15FD"/>
    <w:rsid w:val="005F17B8"/>
    <w:rsid w:val="005F26F9"/>
    <w:rsid w:val="005F339B"/>
    <w:rsid w:val="005F5B8A"/>
    <w:rsid w:val="005F5CD8"/>
    <w:rsid w:val="005F6089"/>
    <w:rsid w:val="005F6B7B"/>
    <w:rsid w:val="005F71F5"/>
    <w:rsid w:val="005F785E"/>
    <w:rsid w:val="00605ADB"/>
    <w:rsid w:val="00605C10"/>
    <w:rsid w:val="00607AFA"/>
    <w:rsid w:val="006101A6"/>
    <w:rsid w:val="0061076E"/>
    <w:rsid w:val="00611025"/>
    <w:rsid w:val="00611700"/>
    <w:rsid w:val="006144F3"/>
    <w:rsid w:val="006148A5"/>
    <w:rsid w:val="00614C8E"/>
    <w:rsid w:val="00621582"/>
    <w:rsid w:val="0062221D"/>
    <w:rsid w:val="006227F9"/>
    <w:rsid w:val="00624482"/>
    <w:rsid w:val="006265E4"/>
    <w:rsid w:val="006271FF"/>
    <w:rsid w:val="0063124E"/>
    <w:rsid w:val="00632D98"/>
    <w:rsid w:val="00635DDB"/>
    <w:rsid w:val="006368A3"/>
    <w:rsid w:val="00636F85"/>
    <w:rsid w:val="00637F7D"/>
    <w:rsid w:val="00640392"/>
    <w:rsid w:val="00642EE7"/>
    <w:rsid w:val="00642FB5"/>
    <w:rsid w:val="006436AA"/>
    <w:rsid w:val="0064514E"/>
    <w:rsid w:val="00646F15"/>
    <w:rsid w:val="00650610"/>
    <w:rsid w:val="006507F6"/>
    <w:rsid w:val="00650817"/>
    <w:rsid w:val="00650E8E"/>
    <w:rsid w:val="0065104B"/>
    <w:rsid w:val="00651E2A"/>
    <w:rsid w:val="00652A9F"/>
    <w:rsid w:val="006540A1"/>
    <w:rsid w:val="006540FF"/>
    <w:rsid w:val="00654121"/>
    <w:rsid w:val="00654466"/>
    <w:rsid w:val="00655B3C"/>
    <w:rsid w:val="00655C23"/>
    <w:rsid w:val="00655EAF"/>
    <w:rsid w:val="00660B38"/>
    <w:rsid w:val="006611A5"/>
    <w:rsid w:val="006629A5"/>
    <w:rsid w:val="00662B55"/>
    <w:rsid w:val="006633D9"/>
    <w:rsid w:val="00663C54"/>
    <w:rsid w:val="00665245"/>
    <w:rsid w:val="006655B6"/>
    <w:rsid w:val="0066641E"/>
    <w:rsid w:val="00666C85"/>
    <w:rsid w:val="0066776B"/>
    <w:rsid w:val="006709C3"/>
    <w:rsid w:val="006716CC"/>
    <w:rsid w:val="00671D79"/>
    <w:rsid w:val="00671F86"/>
    <w:rsid w:val="006721CE"/>
    <w:rsid w:val="00673E0E"/>
    <w:rsid w:val="00674A30"/>
    <w:rsid w:val="00677807"/>
    <w:rsid w:val="006806C9"/>
    <w:rsid w:val="00681364"/>
    <w:rsid w:val="006817B7"/>
    <w:rsid w:val="006820BC"/>
    <w:rsid w:val="0068248D"/>
    <w:rsid w:val="006832C4"/>
    <w:rsid w:val="00683FF6"/>
    <w:rsid w:val="006842EA"/>
    <w:rsid w:val="0068544A"/>
    <w:rsid w:val="00685E45"/>
    <w:rsid w:val="00692D31"/>
    <w:rsid w:val="00693FC6"/>
    <w:rsid w:val="00695299"/>
    <w:rsid w:val="006956D1"/>
    <w:rsid w:val="0069628B"/>
    <w:rsid w:val="0069791D"/>
    <w:rsid w:val="006A2FFD"/>
    <w:rsid w:val="006A461F"/>
    <w:rsid w:val="006A556B"/>
    <w:rsid w:val="006A5FD4"/>
    <w:rsid w:val="006A6913"/>
    <w:rsid w:val="006A786F"/>
    <w:rsid w:val="006A78FB"/>
    <w:rsid w:val="006B0898"/>
    <w:rsid w:val="006B1F62"/>
    <w:rsid w:val="006B34C1"/>
    <w:rsid w:val="006B4169"/>
    <w:rsid w:val="006B52F0"/>
    <w:rsid w:val="006B52FE"/>
    <w:rsid w:val="006B5668"/>
    <w:rsid w:val="006B585A"/>
    <w:rsid w:val="006B5C46"/>
    <w:rsid w:val="006B63FD"/>
    <w:rsid w:val="006C3857"/>
    <w:rsid w:val="006C39BC"/>
    <w:rsid w:val="006C4FC2"/>
    <w:rsid w:val="006C53BE"/>
    <w:rsid w:val="006C6F42"/>
    <w:rsid w:val="006D1648"/>
    <w:rsid w:val="006D1C28"/>
    <w:rsid w:val="006D1E22"/>
    <w:rsid w:val="006D2DB9"/>
    <w:rsid w:val="006D3570"/>
    <w:rsid w:val="006D3665"/>
    <w:rsid w:val="006D3F53"/>
    <w:rsid w:val="006D462D"/>
    <w:rsid w:val="006D531F"/>
    <w:rsid w:val="006D5A22"/>
    <w:rsid w:val="006D6977"/>
    <w:rsid w:val="006E02EA"/>
    <w:rsid w:val="006E03F4"/>
    <w:rsid w:val="006E06CE"/>
    <w:rsid w:val="006E1CEE"/>
    <w:rsid w:val="006E2BE7"/>
    <w:rsid w:val="006E42E1"/>
    <w:rsid w:val="006E5B0C"/>
    <w:rsid w:val="006E7FE8"/>
    <w:rsid w:val="006F14ED"/>
    <w:rsid w:val="006F2219"/>
    <w:rsid w:val="006F3384"/>
    <w:rsid w:val="006F52A6"/>
    <w:rsid w:val="006F63D0"/>
    <w:rsid w:val="006F6822"/>
    <w:rsid w:val="006F6B56"/>
    <w:rsid w:val="006F7377"/>
    <w:rsid w:val="006F7774"/>
    <w:rsid w:val="0070053D"/>
    <w:rsid w:val="00702A3C"/>
    <w:rsid w:val="00703237"/>
    <w:rsid w:val="00706487"/>
    <w:rsid w:val="0070765C"/>
    <w:rsid w:val="007076F8"/>
    <w:rsid w:val="00707F2C"/>
    <w:rsid w:val="007106C0"/>
    <w:rsid w:val="007117F4"/>
    <w:rsid w:val="0071202B"/>
    <w:rsid w:val="00713CA3"/>
    <w:rsid w:val="00714705"/>
    <w:rsid w:val="00714946"/>
    <w:rsid w:val="007149C2"/>
    <w:rsid w:val="007154AD"/>
    <w:rsid w:val="00715699"/>
    <w:rsid w:val="00717FDC"/>
    <w:rsid w:val="00721444"/>
    <w:rsid w:val="00721DA0"/>
    <w:rsid w:val="007227D5"/>
    <w:rsid w:val="007229CC"/>
    <w:rsid w:val="007240B4"/>
    <w:rsid w:val="00724C8F"/>
    <w:rsid w:val="00725F96"/>
    <w:rsid w:val="007278C9"/>
    <w:rsid w:val="00732241"/>
    <w:rsid w:val="00733A46"/>
    <w:rsid w:val="00733A71"/>
    <w:rsid w:val="007343E3"/>
    <w:rsid w:val="00734926"/>
    <w:rsid w:val="00736F92"/>
    <w:rsid w:val="00743F3D"/>
    <w:rsid w:val="007468B9"/>
    <w:rsid w:val="00747398"/>
    <w:rsid w:val="007520E4"/>
    <w:rsid w:val="007526DB"/>
    <w:rsid w:val="0075653B"/>
    <w:rsid w:val="007572D3"/>
    <w:rsid w:val="00761298"/>
    <w:rsid w:val="00761C9A"/>
    <w:rsid w:val="00763267"/>
    <w:rsid w:val="007652AF"/>
    <w:rsid w:val="00765D75"/>
    <w:rsid w:val="00770884"/>
    <w:rsid w:val="00770C88"/>
    <w:rsid w:val="00770E0E"/>
    <w:rsid w:val="00772787"/>
    <w:rsid w:val="007729D4"/>
    <w:rsid w:val="00773ED3"/>
    <w:rsid w:val="00774137"/>
    <w:rsid w:val="00775A7F"/>
    <w:rsid w:val="00776FE3"/>
    <w:rsid w:val="00777C76"/>
    <w:rsid w:val="00777FA8"/>
    <w:rsid w:val="007838D0"/>
    <w:rsid w:val="00784375"/>
    <w:rsid w:val="007858E8"/>
    <w:rsid w:val="0078614B"/>
    <w:rsid w:val="00790871"/>
    <w:rsid w:val="00791189"/>
    <w:rsid w:val="007924EC"/>
    <w:rsid w:val="00792B9C"/>
    <w:rsid w:val="00793561"/>
    <w:rsid w:val="00793B68"/>
    <w:rsid w:val="00794273"/>
    <w:rsid w:val="00795530"/>
    <w:rsid w:val="0079612E"/>
    <w:rsid w:val="00796431"/>
    <w:rsid w:val="00797779"/>
    <w:rsid w:val="007A110E"/>
    <w:rsid w:val="007A1D53"/>
    <w:rsid w:val="007A21FE"/>
    <w:rsid w:val="007A22C3"/>
    <w:rsid w:val="007A2786"/>
    <w:rsid w:val="007A2EF1"/>
    <w:rsid w:val="007A42DE"/>
    <w:rsid w:val="007A7BDF"/>
    <w:rsid w:val="007B0344"/>
    <w:rsid w:val="007B1718"/>
    <w:rsid w:val="007B55CC"/>
    <w:rsid w:val="007B66A4"/>
    <w:rsid w:val="007B6995"/>
    <w:rsid w:val="007B6C83"/>
    <w:rsid w:val="007B7F34"/>
    <w:rsid w:val="007C26BC"/>
    <w:rsid w:val="007C27A1"/>
    <w:rsid w:val="007C281F"/>
    <w:rsid w:val="007C2A43"/>
    <w:rsid w:val="007C2ADC"/>
    <w:rsid w:val="007C2C7C"/>
    <w:rsid w:val="007C3064"/>
    <w:rsid w:val="007C3DC3"/>
    <w:rsid w:val="007C74CC"/>
    <w:rsid w:val="007C756B"/>
    <w:rsid w:val="007C7B1B"/>
    <w:rsid w:val="007C7B5C"/>
    <w:rsid w:val="007D08AC"/>
    <w:rsid w:val="007D0C1E"/>
    <w:rsid w:val="007D0D61"/>
    <w:rsid w:val="007D5CDC"/>
    <w:rsid w:val="007D60C0"/>
    <w:rsid w:val="007D6AA7"/>
    <w:rsid w:val="007E3565"/>
    <w:rsid w:val="007E3783"/>
    <w:rsid w:val="007E37E1"/>
    <w:rsid w:val="007E7273"/>
    <w:rsid w:val="007E7A09"/>
    <w:rsid w:val="007E7A75"/>
    <w:rsid w:val="007F14F2"/>
    <w:rsid w:val="007F164F"/>
    <w:rsid w:val="007F1AC6"/>
    <w:rsid w:val="007F4EDC"/>
    <w:rsid w:val="007F5BA0"/>
    <w:rsid w:val="007F5D26"/>
    <w:rsid w:val="007F7404"/>
    <w:rsid w:val="00800EBF"/>
    <w:rsid w:val="0080230C"/>
    <w:rsid w:val="00803CE9"/>
    <w:rsid w:val="0080699A"/>
    <w:rsid w:val="008076C7"/>
    <w:rsid w:val="008106C8"/>
    <w:rsid w:val="00812A8D"/>
    <w:rsid w:val="008144DE"/>
    <w:rsid w:val="00815B59"/>
    <w:rsid w:val="00815E15"/>
    <w:rsid w:val="00815EDB"/>
    <w:rsid w:val="00816226"/>
    <w:rsid w:val="008204A9"/>
    <w:rsid w:val="008215F3"/>
    <w:rsid w:val="00822DE1"/>
    <w:rsid w:val="00823179"/>
    <w:rsid w:val="00823B96"/>
    <w:rsid w:val="00823E77"/>
    <w:rsid w:val="0082485C"/>
    <w:rsid w:val="00825C32"/>
    <w:rsid w:val="00830D37"/>
    <w:rsid w:val="008319AE"/>
    <w:rsid w:val="0083284C"/>
    <w:rsid w:val="0083402F"/>
    <w:rsid w:val="00834D5E"/>
    <w:rsid w:val="00834E02"/>
    <w:rsid w:val="00836EF2"/>
    <w:rsid w:val="00837664"/>
    <w:rsid w:val="008379E0"/>
    <w:rsid w:val="00837AAC"/>
    <w:rsid w:val="00837B71"/>
    <w:rsid w:val="00837BB1"/>
    <w:rsid w:val="00843C42"/>
    <w:rsid w:val="0084420F"/>
    <w:rsid w:val="00846303"/>
    <w:rsid w:val="008467D3"/>
    <w:rsid w:val="008479B2"/>
    <w:rsid w:val="0085059A"/>
    <w:rsid w:val="00851661"/>
    <w:rsid w:val="008525FD"/>
    <w:rsid w:val="0085478B"/>
    <w:rsid w:val="00854819"/>
    <w:rsid w:val="008549D3"/>
    <w:rsid w:val="00856360"/>
    <w:rsid w:val="008566EF"/>
    <w:rsid w:val="00856A35"/>
    <w:rsid w:val="008577EE"/>
    <w:rsid w:val="0086091B"/>
    <w:rsid w:val="00862D4C"/>
    <w:rsid w:val="008645B1"/>
    <w:rsid w:val="00864F73"/>
    <w:rsid w:val="00872371"/>
    <w:rsid w:val="0087338C"/>
    <w:rsid w:val="008750F8"/>
    <w:rsid w:val="00876061"/>
    <w:rsid w:val="008773B1"/>
    <w:rsid w:val="008778FC"/>
    <w:rsid w:val="0088061D"/>
    <w:rsid w:val="0088086D"/>
    <w:rsid w:val="00880EA4"/>
    <w:rsid w:val="00883EFF"/>
    <w:rsid w:val="00884AD7"/>
    <w:rsid w:val="00885037"/>
    <w:rsid w:val="0088556C"/>
    <w:rsid w:val="008871C9"/>
    <w:rsid w:val="00887421"/>
    <w:rsid w:val="0088776E"/>
    <w:rsid w:val="00891C55"/>
    <w:rsid w:val="00892187"/>
    <w:rsid w:val="008A2692"/>
    <w:rsid w:val="008B1337"/>
    <w:rsid w:val="008B25B8"/>
    <w:rsid w:val="008B300C"/>
    <w:rsid w:val="008B3080"/>
    <w:rsid w:val="008B3614"/>
    <w:rsid w:val="008B6CC6"/>
    <w:rsid w:val="008B7E37"/>
    <w:rsid w:val="008B7F6D"/>
    <w:rsid w:val="008C16C4"/>
    <w:rsid w:val="008C2FDA"/>
    <w:rsid w:val="008C420F"/>
    <w:rsid w:val="008C600E"/>
    <w:rsid w:val="008D01B6"/>
    <w:rsid w:val="008D043B"/>
    <w:rsid w:val="008D299D"/>
    <w:rsid w:val="008D3900"/>
    <w:rsid w:val="008D4552"/>
    <w:rsid w:val="008D4718"/>
    <w:rsid w:val="008D4A2B"/>
    <w:rsid w:val="008D5C7B"/>
    <w:rsid w:val="008D7226"/>
    <w:rsid w:val="008D77F5"/>
    <w:rsid w:val="008D7B95"/>
    <w:rsid w:val="008E0925"/>
    <w:rsid w:val="008E0CCB"/>
    <w:rsid w:val="008E23BF"/>
    <w:rsid w:val="008E3355"/>
    <w:rsid w:val="008E6AFF"/>
    <w:rsid w:val="008F038F"/>
    <w:rsid w:val="008F0553"/>
    <w:rsid w:val="008F1725"/>
    <w:rsid w:val="008F4E00"/>
    <w:rsid w:val="008F4EA5"/>
    <w:rsid w:val="008F552B"/>
    <w:rsid w:val="008F6053"/>
    <w:rsid w:val="008F7610"/>
    <w:rsid w:val="00900B50"/>
    <w:rsid w:val="00900B6D"/>
    <w:rsid w:val="00901CB9"/>
    <w:rsid w:val="00903555"/>
    <w:rsid w:val="0090387E"/>
    <w:rsid w:val="00903B2D"/>
    <w:rsid w:val="00904C3F"/>
    <w:rsid w:val="009053DA"/>
    <w:rsid w:val="00906778"/>
    <w:rsid w:val="00906B07"/>
    <w:rsid w:val="00907832"/>
    <w:rsid w:val="009103D4"/>
    <w:rsid w:val="00910D03"/>
    <w:rsid w:val="0091119A"/>
    <w:rsid w:val="00914E32"/>
    <w:rsid w:val="00914F6B"/>
    <w:rsid w:val="00915E67"/>
    <w:rsid w:val="00915F7D"/>
    <w:rsid w:val="0091682D"/>
    <w:rsid w:val="00916BA9"/>
    <w:rsid w:val="00917A1D"/>
    <w:rsid w:val="00917B7A"/>
    <w:rsid w:val="00920D64"/>
    <w:rsid w:val="00921904"/>
    <w:rsid w:val="009233E0"/>
    <w:rsid w:val="00924886"/>
    <w:rsid w:val="0092491C"/>
    <w:rsid w:val="00926F0B"/>
    <w:rsid w:val="00927030"/>
    <w:rsid w:val="0092725E"/>
    <w:rsid w:val="00931154"/>
    <w:rsid w:val="00931BC4"/>
    <w:rsid w:val="00932790"/>
    <w:rsid w:val="00932ABF"/>
    <w:rsid w:val="00932C25"/>
    <w:rsid w:val="00933A80"/>
    <w:rsid w:val="00933BD3"/>
    <w:rsid w:val="00935118"/>
    <w:rsid w:val="00935579"/>
    <w:rsid w:val="009355B0"/>
    <w:rsid w:val="00937ABB"/>
    <w:rsid w:val="009405CD"/>
    <w:rsid w:val="009420E1"/>
    <w:rsid w:val="009426E4"/>
    <w:rsid w:val="00943D8B"/>
    <w:rsid w:val="00943F7A"/>
    <w:rsid w:val="009469B4"/>
    <w:rsid w:val="009471F8"/>
    <w:rsid w:val="0095124E"/>
    <w:rsid w:val="0095237F"/>
    <w:rsid w:val="009524AA"/>
    <w:rsid w:val="00952F35"/>
    <w:rsid w:val="00953000"/>
    <w:rsid w:val="00953B90"/>
    <w:rsid w:val="00954557"/>
    <w:rsid w:val="0095628D"/>
    <w:rsid w:val="00956D1B"/>
    <w:rsid w:val="00956F5E"/>
    <w:rsid w:val="009571D2"/>
    <w:rsid w:val="00957741"/>
    <w:rsid w:val="009609B4"/>
    <w:rsid w:val="00961CE4"/>
    <w:rsid w:val="00962AF5"/>
    <w:rsid w:val="00962F2A"/>
    <w:rsid w:val="00962F5F"/>
    <w:rsid w:val="0096623C"/>
    <w:rsid w:val="00967BE1"/>
    <w:rsid w:val="00970013"/>
    <w:rsid w:val="00970314"/>
    <w:rsid w:val="00971262"/>
    <w:rsid w:val="009748FC"/>
    <w:rsid w:val="0097492E"/>
    <w:rsid w:val="0097532F"/>
    <w:rsid w:val="009768EA"/>
    <w:rsid w:val="009779A0"/>
    <w:rsid w:val="009813C0"/>
    <w:rsid w:val="0098352B"/>
    <w:rsid w:val="0098569D"/>
    <w:rsid w:val="0098782F"/>
    <w:rsid w:val="00987DFC"/>
    <w:rsid w:val="00991FC6"/>
    <w:rsid w:val="0099209D"/>
    <w:rsid w:val="00992803"/>
    <w:rsid w:val="009928FD"/>
    <w:rsid w:val="0099447E"/>
    <w:rsid w:val="009956E4"/>
    <w:rsid w:val="00996EDE"/>
    <w:rsid w:val="00997DC2"/>
    <w:rsid w:val="009A05F4"/>
    <w:rsid w:val="009A1484"/>
    <w:rsid w:val="009A1B96"/>
    <w:rsid w:val="009A32C5"/>
    <w:rsid w:val="009A36DD"/>
    <w:rsid w:val="009B0E31"/>
    <w:rsid w:val="009B1058"/>
    <w:rsid w:val="009B11AC"/>
    <w:rsid w:val="009B17E4"/>
    <w:rsid w:val="009B280F"/>
    <w:rsid w:val="009B2894"/>
    <w:rsid w:val="009B3457"/>
    <w:rsid w:val="009B43E3"/>
    <w:rsid w:val="009B53CB"/>
    <w:rsid w:val="009B564D"/>
    <w:rsid w:val="009B6A0E"/>
    <w:rsid w:val="009B6E23"/>
    <w:rsid w:val="009C091B"/>
    <w:rsid w:val="009C0B5E"/>
    <w:rsid w:val="009C1DBB"/>
    <w:rsid w:val="009C440F"/>
    <w:rsid w:val="009C61E0"/>
    <w:rsid w:val="009D0247"/>
    <w:rsid w:val="009D3CDA"/>
    <w:rsid w:val="009D7604"/>
    <w:rsid w:val="009E04C6"/>
    <w:rsid w:val="009E1929"/>
    <w:rsid w:val="009E2771"/>
    <w:rsid w:val="009E2994"/>
    <w:rsid w:val="009E2B03"/>
    <w:rsid w:val="009E54CE"/>
    <w:rsid w:val="009E5E42"/>
    <w:rsid w:val="009F26A1"/>
    <w:rsid w:val="009F2D32"/>
    <w:rsid w:val="009F343B"/>
    <w:rsid w:val="009F4E4F"/>
    <w:rsid w:val="009F4F73"/>
    <w:rsid w:val="009F6244"/>
    <w:rsid w:val="009F71DC"/>
    <w:rsid w:val="00A017C5"/>
    <w:rsid w:val="00A02559"/>
    <w:rsid w:val="00A05FBB"/>
    <w:rsid w:val="00A065C2"/>
    <w:rsid w:val="00A07AC1"/>
    <w:rsid w:val="00A1074C"/>
    <w:rsid w:val="00A12107"/>
    <w:rsid w:val="00A1329F"/>
    <w:rsid w:val="00A16B37"/>
    <w:rsid w:val="00A171A9"/>
    <w:rsid w:val="00A17A4E"/>
    <w:rsid w:val="00A17D8D"/>
    <w:rsid w:val="00A20A71"/>
    <w:rsid w:val="00A21932"/>
    <w:rsid w:val="00A222D8"/>
    <w:rsid w:val="00A2796B"/>
    <w:rsid w:val="00A30E4E"/>
    <w:rsid w:val="00A314D6"/>
    <w:rsid w:val="00A338D4"/>
    <w:rsid w:val="00A34555"/>
    <w:rsid w:val="00A35AC9"/>
    <w:rsid w:val="00A401E9"/>
    <w:rsid w:val="00A408E7"/>
    <w:rsid w:val="00A41E67"/>
    <w:rsid w:val="00A4307D"/>
    <w:rsid w:val="00A44A75"/>
    <w:rsid w:val="00A451C5"/>
    <w:rsid w:val="00A461FC"/>
    <w:rsid w:val="00A466FD"/>
    <w:rsid w:val="00A47FB0"/>
    <w:rsid w:val="00A50C16"/>
    <w:rsid w:val="00A50C40"/>
    <w:rsid w:val="00A51B51"/>
    <w:rsid w:val="00A51C23"/>
    <w:rsid w:val="00A53D92"/>
    <w:rsid w:val="00A5573F"/>
    <w:rsid w:val="00A56A1B"/>
    <w:rsid w:val="00A576B5"/>
    <w:rsid w:val="00A63408"/>
    <w:rsid w:val="00A65BCA"/>
    <w:rsid w:val="00A66D61"/>
    <w:rsid w:val="00A6772E"/>
    <w:rsid w:val="00A73175"/>
    <w:rsid w:val="00A7544E"/>
    <w:rsid w:val="00A76450"/>
    <w:rsid w:val="00A769D5"/>
    <w:rsid w:val="00A76B80"/>
    <w:rsid w:val="00A7780A"/>
    <w:rsid w:val="00A81412"/>
    <w:rsid w:val="00A83105"/>
    <w:rsid w:val="00A8416F"/>
    <w:rsid w:val="00A8440F"/>
    <w:rsid w:val="00A84F5F"/>
    <w:rsid w:val="00A85134"/>
    <w:rsid w:val="00A85499"/>
    <w:rsid w:val="00A85ABB"/>
    <w:rsid w:val="00A8613B"/>
    <w:rsid w:val="00A86FA8"/>
    <w:rsid w:val="00A90037"/>
    <w:rsid w:val="00A9015D"/>
    <w:rsid w:val="00A908BD"/>
    <w:rsid w:val="00A91227"/>
    <w:rsid w:val="00A921E1"/>
    <w:rsid w:val="00A95A00"/>
    <w:rsid w:val="00A97094"/>
    <w:rsid w:val="00AA1101"/>
    <w:rsid w:val="00AA594A"/>
    <w:rsid w:val="00AA5FCC"/>
    <w:rsid w:val="00AA629B"/>
    <w:rsid w:val="00AA6B53"/>
    <w:rsid w:val="00AA72D8"/>
    <w:rsid w:val="00AA7301"/>
    <w:rsid w:val="00AA7897"/>
    <w:rsid w:val="00AB059B"/>
    <w:rsid w:val="00AB09B9"/>
    <w:rsid w:val="00AB0BF6"/>
    <w:rsid w:val="00AB1312"/>
    <w:rsid w:val="00AB4768"/>
    <w:rsid w:val="00AB5CDF"/>
    <w:rsid w:val="00AB639F"/>
    <w:rsid w:val="00AC0664"/>
    <w:rsid w:val="00AC2404"/>
    <w:rsid w:val="00AC24A4"/>
    <w:rsid w:val="00AC71AE"/>
    <w:rsid w:val="00AD03A0"/>
    <w:rsid w:val="00AD2253"/>
    <w:rsid w:val="00AD5BC0"/>
    <w:rsid w:val="00AD6A47"/>
    <w:rsid w:val="00AD7778"/>
    <w:rsid w:val="00AE1AFD"/>
    <w:rsid w:val="00AE2B62"/>
    <w:rsid w:val="00AE300D"/>
    <w:rsid w:val="00AE3954"/>
    <w:rsid w:val="00AE3E31"/>
    <w:rsid w:val="00AE5173"/>
    <w:rsid w:val="00AE5D21"/>
    <w:rsid w:val="00AE738C"/>
    <w:rsid w:val="00AE7F54"/>
    <w:rsid w:val="00AF07F9"/>
    <w:rsid w:val="00AF0E0B"/>
    <w:rsid w:val="00AF2BF4"/>
    <w:rsid w:val="00AF4DA5"/>
    <w:rsid w:val="00AF5C7B"/>
    <w:rsid w:val="00AF61C8"/>
    <w:rsid w:val="00B03978"/>
    <w:rsid w:val="00B03EC2"/>
    <w:rsid w:val="00B042C7"/>
    <w:rsid w:val="00B045B4"/>
    <w:rsid w:val="00B046BD"/>
    <w:rsid w:val="00B0572A"/>
    <w:rsid w:val="00B05EC7"/>
    <w:rsid w:val="00B06BDE"/>
    <w:rsid w:val="00B0773A"/>
    <w:rsid w:val="00B1235C"/>
    <w:rsid w:val="00B131B6"/>
    <w:rsid w:val="00B15D97"/>
    <w:rsid w:val="00B2156B"/>
    <w:rsid w:val="00B223CE"/>
    <w:rsid w:val="00B227F2"/>
    <w:rsid w:val="00B23024"/>
    <w:rsid w:val="00B24D01"/>
    <w:rsid w:val="00B265F2"/>
    <w:rsid w:val="00B266B9"/>
    <w:rsid w:val="00B2706B"/>
    <w:rsid w:val="00B27999"/>
    <w:rsid w:val="00B31D66"/>
    <w:rsid w:val="00B329BE"/>
    <w:rsid w:val="00B332BE"/>
    <w:rsid w:val="00B367D8"/>
    <w:rsid w:val="00B379BB"/>
    <w:rsid w:val="00B403D1"/>
    <w:rsid w:val="00B40F27"/>
    <w:rsid w:val="00B415BA"/>
    <w:rsid w:val="00B41CA6"/>
    <w:rsid w:val="00B42543"/>
    <w:rsid w:val="00B439E3"/>
    <w:rsid w:val="00B43ABA"/>
    <w:rsid w:val="00B4415E"/>
    <w:rsid w:val="00B441D5"/>
    <w:rsid w:val="00B44532"/>
    <w:rsid w:val="00B44562"/>
    <w:rsid w:val="00B455F0"/>
    <w:rsid w:val="00B46073"/>
    <w:rsid w:val="00B47503"/>
    <w:rsid w:val="00B50DF3"/>
    <w:rsid w:val="00B52DF4"/>
    <w:rsid w:val="00B533E3"/>
    <w:rsid w:val="00B55460"/>
    <w:rsid w:val="00B5788E"/>
    <w:rsid w:val="00B57E47"/>
    <w:rsid w:val="00B61471"/>
    <w:rsid w:val="00B623BC"/>
    <w:rsid w:val="00B62FDA"/>
    <w:rsid w:val="00B64227"/>
    <w:rsid w:val="00B64285"/>
    <w:rsid w:val="00B64ECD"/>
    <w:rsid w:val="00B6502D"/>
    <w:rsid w:val="00B666DB"/>
    <w:rsid w:val="00B66D72"/>
    <w:rsid w:val="00B67502"/>
    <w:rsid w:val="00B67547"/>
    <w:rsid w:val="00B7185A"/>
    <w:rsid w:val="00B72439"/>
    <w:rsid w:val="00B73621"/>
    <w:rsid w:val="00B73B11"/>
    <w:rsid w:val="00B73C5C"/>
    <w:rsid w:val="00B77557"/>
    <w:rsid w:val="00B77B8C"/>
    <w:rsid w:val="00B81826"/>
    <w:rsid w:val="00B81D81"/>
    <w:rsid w:val="00B81FDA"/>
    <w:rsid w:val="00B838A2"/>
    <w:rsid w:val="00B8456D"/>
    <w:rsid w:val="00B85262"/>
    <w:rsid w:val="00B9047B"/>
    <w:rsid w:val="00B926CD"/>
    <w:rsid w:val="00B9299A"/>
    <w:rsid w:val="00B93203"/>
    <w:rsid w:val="00B93885"/>
    <w:rsid w:val="00B95A14"/>
    <w:rsid w:val="00B95C96"/>
    <w:rsid w:val="00B967BE"/>
    <w:rsid w:val="00B96B4E"/>
    <w:rsid w:val="00B96EED"/>
    <w:rsid w:val="00B96FDC"/>
    <w:rsid w:val="00BA082E"/>
    <w:rsid w:val="00BA0A31"/>
    <w:rsid w:val="00BA122A"/>
    <w:rsid w:val="00BA1A63"/>
    <w:rsid w:val="00BA2577"/>
    <w:rsid w:val="00BA2682"/>
    <w:rsid w:val="00BA2DBF"/>
    <w:rsid w:val="00BA3D10"/>
    <w:rsid w:val="00BA49A2"/>
    <w:rsid w:val="00BA4B0E"/>
    <w:rsid w:val="00BA4DE2"/>
    <w:rsid w:val="00BA5437"/>
    <w:rsid w:val="00BA59CB"/>
    <w:rsid w:val="00BA6323"/>
    <w:rsid w:val="00BB0B44"/>
    <w:rsid w:val="00BB1304"/>
    <w:rsid w:val="00BB15ED"/>
    <w:rsid w:val="00BB196C"/>
    <w:rsid w:val="00BB2B14"/>
    <w:rsid w:val="00BB757F"/>
    <w:rsid w:val="00BB758F"/>
    <w:rsid w:val="00BC0675"/>
    <w:rsid w:val="00BC0B43"/>
    <w:rsid w:val="00BC3AA9"/>
    <w:rsid w:val="00BC3E2B"/>
    <w:rsid w:val="00BC5534"/>
    <w:rsid w:val="00BC6176"/>
    <w:rsid w:val="00BC6F11"/>
    <w:rsid w:val="00BC771E"/>
    <w:rsid w:val="00BD01D1"/>
    <w:rsid w:val="00BD0ED2"/>
    <w:rsid w:val="00BD3840"/>
    <w:rsid w:val="00BD4406"/>
    <w:rsid w:val="00BD512E"/>
    <w:rsid w:val="00BD6744"/>
    <w:rsid w:val="00BD6924"/>
    <w:rsid w:val="00BD7E5D"/>
    <w:rsid w:val="00BE0EE3"/>
    <w:rsid w:val="00BE1057"/>
    <w:rsid w:val="00BE279F"/>
    <w:rsid w:val="00BE2B5D"/>
    <w:rsid w:val="00BE3B82"/>
    <w:rsid w:val="00BE497F"/>
    <w:rsid w:val="00BE50A3"/>
    <w:rsid w:val="00BF183C"/>
    <w:rsid w:val="00BF2361"/>
    <w:rsid w:val="00BF4ED8"/>
    <w:rsid w:val="00BF5800"/>
    <w:rsid w:val="00BF5C4D"/>
    <w:rsid w:val="00BF5D42"/>
    <w:rsid w:val="00BF684A"/>
    <w:rsid w:val="00BF6C9E"/>
    <w:rsid w:val="00C00437"/>
    <w:rsid w:val="00C0077B"/>
    <w:rsid w:val="00C00843"/>
    <w:rsid w:val="00C01346"/>
    <w:rsid w:val="00C01787"/>
    <w:rsid w:val="00C01A34"/>
    <w:rsid w:val="00C03E28"/>
    <w:rsid w:val="00C04017"/>
    <w:rsid w:val="00C055DB"/>
    <w:rsid w:val="00C11B7C"/>
    <w:rsid w:val="00C12375"/>
    <w:rsid w:val="00C12BA6"/>
    <w:rsid w:val="00C12C95"/>
    <w:rsid w:val="00C136C6"/>
    <w:rsid w:val="00C14247"/>
    <w:rsid w:val="00C14532"/>
    <w:rsid w:val="00C15083"/>
    <w:rsid w:val="00C15650"/>
    <w:rsid w:val="00C178D1"/>
    <w:rsid w:val="00C17BB9"/>
    <w:rsid w:val="00C17D6A"/>
    <w:rsid w:val="00C20C43"/>
    <w:rsid w:val="00C25D91"/>
    <w:rsid w:val="00C25F70"/>
    <w:rsid w:val="00C272BF"/>
    <w:rsid w:val="00C302E8"/>
    <w:rsid w:val="00C31C3A"/>
    <w:rsid w:val="00C320C9"/>
    <w:rsid w:val="00C322BA"/>
    <w:rsid w:val="00C335F8"/>
    <w:rsid w:val="00C337D1"/>
    <w:rsid w:val="00C338B8"/>
    <w:rsid w:val="00C40448"/>
    <w:rsid w:val="00C42A1F"/>
    <w:rsid w:val="00C42FDF"/>
    <w:rsid w:val="00C445DB"/>
    <w:rsid w:val="00C454F9"/>
    <w:rsid w:val="00C45954"/>
    <w:rsid w:val="00C46D58"/>
    <w:rsid w:val="00C471BA"/>
    <w:rsid w:val="00C5000D"/>
    <w:rsid w:val="00C51394"/>
    <w:rsid w:val="00C52B29"/>
    <w:rsid w:val="00C547E8"/>
    <w:rsid w:val="00C55EA9"/>
    <w:rsid w:val="00C575A7"/>
    <w:rsid w:val="00C60588"/>
    <w:rsid w:val="00C60FC9"/>
    <w:rsid w:val="00C6129C"/>
    <w:rsid w:val="00C6231F"/>
    <w:rsid w:val="00C629E0"/>
    <w:rsid w:val="00C62DA1"/>
    <w:rsid w:val="00C643F2"/>
    <w:rsid w:val="00C647A5"/>
    <w:rsid w:val="00C6542E"/>
    <w:rsid w:val="00C67EE6"/>
    <w:rsid w:val="00C71474"/>
    <w:rsid w:val="00C718C1"/>
    <w:rsid w:val="00C71ED1"/>
    <w:rsid w:val="00C72B6C"/>
    <w:rsid w:val="00C75156"/>
    <w:rsid w:val="00C751D5"/>
    <w:rsid w:val="00C75D34"/>
    <w:rsid w:val="00C768B0"/>
    <w:rsid w:val="00C7711C"/>
    <w:rsid w:val="00C77AE4"/>
    <w:rsid w:val="00C77F57"/>
    <w:rsid w:val="00C80AAD"/>
    <w:rsid w:val="00C80D8C"/>
    <w:rsid w:val="00C81F63"/>
    <w:rsid w:val="00C8328D"/>
    <w:rsid w:val="00C87469"/>
    <w:rsid w:val="00C900E5"/>
    <w:rsid w:val="00C905AF"/>
    <w:rsid w:val="00C91523"/>
    <w:rsid w:val="00C925F6"/>
    <w:rsid w:val="00C95346"/>
    <w:rsid w:val="00C972E6"/>
    <w:rsid w:val="00C97450"/>
    <w:rsid w:val="00CA0CD3"/>
    <w:rsid w:val="00CA0EA3"/>
    <w:rsid w:val="00CA172E"/>
    <w:rsid w:val="00CA1DEE"/>
    <w:rsid w:val="00CA2B41"/>
    <w:rsid w:val="00CA5C0A"/>
    <w:rsid w:val="00CA746D"/>
    <w:rsid w:val="00CB111F"/>
    <w:rsid w:val="00CB1750"/>
    <w:rsid w:val="00CB17EF"/>
    <w:rsid w:val="00CB337F"/>
    <w:rsid w:val="00CB49DC"/>
    <w:rsid w:val="00CB4E08"/>
    <w:rsid w:val="00CB5FD6"/>
    <w:rsid w:val="00CB66CB"/>
    <w:rsid w:val="00CC1A20"/>
    <w:rsid w:val="00CC54A5"/>
    <w:rsid w:val="00CC5CC8"/>
    <w:rsid w:val="00CC7A2C"/>
    <w:rsid w:val="00CD1386"/>
    <w:rsid w:val="00CD1CEF"/>
    <w:rsid w:val="00CD481E"/>
    <w:rsid w:val="00CD4989"/>
    <w:rsid w:val="00CD5DC1"/>
    <w:rsid w:val="00CD6315"/>
    <w:rsid w:val="00CD63EC"/>
    <w:rsid w:val="00CD7C85"/>
    <w:rsid w:val="00CE08A5"/>
    <w:rsid w:val="00CE12B1"/>
    <w:rsid w:val="00CE13A1"/>
    <w:rsid w:val="00CE2837"/>
    <w:rsid w:val="00CE310A"/>
    <w:rsid w:val="00CE572E"/>
    <w:rsid w:val="00CE5B0E"/>
    <w:rsid w:val="00CE6788"/>
    <w:rsid w:val="00CE6CD9"/>
    <w:rsid w:val="00CF038D"/>
    <w:rsid w:val="00CF0FAD"/>
    <w:rsid w:val="00CF2C10"/>
    <w:rsid w:val="00CF3DF1"/>
    <w:rsid w:val="00CF5EE6"/>
    <w:rsid w:val="00D006E1"/>
    <w:rsid w:val="00D016BD"/>
    <w:rsid w:val="00D016CD"/>
    <w:rsid w:val="00D01ABC"/>
    <w:rsid w:val="00D03751"/>
    <w:rsid w:val="00D0459C"/>
    <w:rsid w:val="00D116AE"/>
    <w:rsid w:val="00D14F8B"/>
    <w:rsid w:val="00D1572F"/>
    <w:rsid w:val="00D159B9"/>
    <w:rsid w:val="00D15D38"/>
    <w:rsid w:val="00D1624B"/>
    <w:rsid w:val="00D16F6E"/>
    <w:rsid w:val="00D1777B"/>
    <w:rsid w:val="00D20857"/>
    <w:rsid w:val="00D22E4C"/>
    <w:rsid w:val="00D27E3C"/>
    <w:rsid w:val="00D32065"/>
    <w:rsid w:val="00D3254C"/>
    <w:rsid w:val="00D34F35"/>
    <w:rsid w:val="00D35D7E"/>
    <w:rsid w:val="00D3640C"/>
    <w:rsid w:val="00D36AC0"/>
    <w:rsid w:val="00D378F6"/>
    <w:rsid w:val="00D42944"/>
    <w:rsid w:val="00D43455"/>
    <w:rsid w:val="00D435D0"/>
    <w:rsid w:val="00D442BC"/>
    <w:rsid w:val="00D44581"/>
    <w:rsid w:val="00D45659"/>
    <w:rsid w:val="00D462B7"/>
    <w:rsid w:val="00D51BB8"/>
    <w:rsid w:val="00D52BCD"/>
    <w:rsid w:val="00D536E3"/>
    <w:rsid w:val="00D53A31"/>
    <w:rsid w:val="00D54275"/>
    <w:rsid w:val="00D571A4"/>
    <w:rsid w:val="00D57560"/>
    <w:rsid w:val="00D623E0"/>
    <w:rsid w:val="00D62B3F"/>
    <w:rsid w:val="00D646D9"/>
    <w:rsid w:val="00D6472C"/>
    <w:rsid w:val="00D653D7"/>
    <w:rsid w:val="00D67771"/>
    <w:rsid w:val="00D71449"/>
    <w:rsid w:val="00D71788"/>
    <w:rsid w:val="00D71825"/>
    <w:rsid w:val="00D71A24"/>
    <w:rsid w:val="00D7339B"/>
    <w:rsid w:val="00D74D5C"/>
    <w:rsid w:val="00D75624"/>
    <w:rsid w:val="00D75CEF"/>
    <w:rsid w:val="00D75E4C"/>
    <w:rsid w:val="00D8049A"/>
    <w:rsid w:val="00D808C9"/>
    <w:rsid w:val="00D80D97"/>
    <w:rsid w:val="00D814F5"/>
    <w:rsid w:val="00D821F6"/>
    <w:rsid w:val="00D83881"/>
    <w:rsid w:val="00D84EB7"/>
    <w:rsid w:val="00D851F0"/>
    <w:rsid w:val="00D8553B"/>
    <w:rsid w:val="00D85C50"/>
    <w:rsid w:val="00D8618B"/>
    <w:rsid w:val="00D91334"/>
    <w:rsid w:val="00D9462B"/>
    <w:rsid w:val="00D952EE"/>
    <w:rsid w:val="00D972CE"/>
    <w:rsid w:val="00D97A14"/>
    <w:rsid w:val="00DA0E85"/>
    <w:rsid w:val="00DA231A"/>
    <w:rsid w:val="00DA3A70"/>
    <w:rsid w:val="00DA3C22"/>
    <w:rsid w:val="00DA4BF3"/>
    <w:rsid w:val="00DA4CF4"/>
    <w:rsid w:val="00DA69A7"/>
    <w:rsid w:val="00DB0186"/>
    <w:rsid w:val="00DB0B60"/>
    <w:rsid w:val="00DB35D1"/>
    <w:rsid w:val="00DB4EC1"/>
    <w:rsid w:val="00DB63CD"/>
    <w:rsid w:val="00DB6485"/>
    <w:rsid w:val="00DC0187"/>
    <w:rsid w:val="00DC08E6"/>
    <w:rsid w:val="00DC0BBA"/>
    <w:rsid w:val="00DC0BE2"/>
    <w:rsid w:val="00DC3BB7"/>
    <w:rsid w:val="00DC4A4B"/>
    <w:rsid w:val="00DC5017"/>
    <w:rsid w:val="00DC5AFB"/>
    <w:rsid w:val="00DC5C5D"/>
    <w:rsid w:val="00DD0D60"/>
    <w:rsid w:val="00DD1B4F"/>
    <w:rsid w:val="00DD1E18"/>
    <w:rsid w:val="00DD1E94"/>
    <w:rsid w:val="00DD3FB5"/>
    <w:rsid w:val="00DD6675"/>
    <w:rsid w:val="00DE0024"/>
    <w:rsid w:val="00DE11C7"/>
    <w:rsid w:val="00DE21D6"/>
    <w:rsid w:val="00DE4D87"/>
    <w:rsid w:val="00DE7937"/>
    <w:rsid w:val="00DE7BCA"/>
    <w:rsid w:val="00DF57CE"/>
    <w:rsid w:val="00DF6429"/>
    <w:rsid w:val="00DF6A29"/>
    <w:rsid w:val="00E00B9E"/>
    <w:rsid w:val="00E0637E"/>
    <w:rsid w:val="00E06796"/>
    <w:rsid w:val="00E1063B"/>
    <w:rsid w:val="00E10BB3"/>
    <w:rsid w:val="00E10C00"/>
    <w:rsid w:val="00E13249"/>
    <w:rsid w:val="00E151A3"/>
    <w:rsid w:val="00E20A4B"/>
    <w:rsid w:val="00E2248B"/>
    <w:rsid w:val="00E229A1"/>
    <w:rsid w:val="00E23713"/>
    <w:rsid w:val="00E23AF2"/>
    <w:rsid w:val="00E2627D"/>
    <w:rsid w:val="00E26B2F"/>
    <w:rsid w:val="00E30A74"/>
    <w:rsid w:val="00E30BF6"/>
    <w:rsid w:val="00E323A6"/>
    <w:rsid w:val="00E32ACC"/>
    <w:rsid w:val="00E32C2D"/>
    <w:rsid w:val="00E3399F"/>
    <w:rsid w:val="00E35313"/>
    <w:rsid w:val="00E377B8"/>
    <w:rsid w:val="00E4247F"/>
    <w:rsid w:val="00E43D35"/>
    <w:rsid w:val="00E50E70"/>
    <w:rsid w:val="00E510E6"/>
    <w:rsid w:val="00E516C3"/>
    <w:rsid w:val="00E51E65"/>
    <w:rsid w:val="00E524FC"/>
    <w:rsid w:val="00E52D0E"/>
    <w:rsid w:val="00E53622"/>
    <w:rsid w:val="00E547CE"/>
    <w:rsid w:val="00E556B0"/>
    <w:rsid w:val="00E570E4"/>
    <w:rsid w:val="00E574D4"/>
    <w:rsid w:val="00E6039E"/>
    <w:rsid w:val="00E603BE"/>
    <w:rsid w:val="00E605F0"/>
    <w:rsid w:val="00E612CE"/>
    <w:rsid w:val="00E61BEC"/>
    <w:rsid w:val="00E6392E"/>
    <w:rsid w:val="00E63DA5"/>
    <w:rsid w:val="00E6426D"/>
    <w:rsid w:val="00E64D92"/>
    <w:rsid w:val="00E64F04"/>
    <w:rsid w:val="00E653AD"/>
    <w:rsid w:val="00E66F44"/>
    <w:rsid w:val="00E67821"/>
    <w:rsid w:val="00E67844"/>
    <w:rsid w:val="00E67926"/>
    <w:rsid w:val="00E67987"/>
    <w:rsid w:val="00E7112E"/>
    <w:rsid w:val="00E71C8F"/>
    <w:rsid w:val="00E72758"/>
    <w:rsid w:val="00E73B42"/>
    <w:rsid w:val="00E73F57"/>
    <w:rsid w:val="00E75276"/>
    <w:rsid w:val="00E77DBD"/>
    <w:rsid w:val="00E804FD"/>
    <w:rsid w:val="00E80752"/>
    <w:rsid w:val="00E80AA0"/>
    <w:rsid w:val="00E82533"/>
    <w:rsid w:val="00E82A1A"/>
    <w:rsid w:val="00E83981"/>
    <w:rsid w:val="00E904DD"/>
    <w:rsid w:val="00E90BFB"/>
    <w:rsid w:val="00E90CFD"/>
    <w:rsid w:val="00E91D42"/>
    <w:rsid w:val="00E91F1A"/>
    <w:rsid w:val="00E93964"/>
    <w:rsid w:val="00E940D0"/>
    <w:rsid w:val="00E94186"/>
    <w:rsid w:val="00E95C71"/>
    <w:rsid w:val="00E966B9"/>
    <w:rsid w:val="00E974AB"/>
    <w:rsid w:val="00E97BC5"/>
    <w:rsid w:val="00E97E7D"/>
    <w:rsid w:val="00EA00E1"/>
    <w:rsid w:val="00EA0DBF"/>
    <w:rsid w:val="00EA2664"/>
    <w:rsid w:val="00EA2DB6"/>
    <w:rsid w:val="00EA3293"/>
    <w:rsid w:val="00EA4EBF"/>
    <w:rsid w:val="00EA6B8C"/>
    <w:rsid w:val="00EA756A"/>
    <w:rsid w:val="00EB0D89"/>
    <w:rsid w:val="00EB1BDA"/>
    <w:rsid w:val="00EB37EB"/>
    <w:rsid w:val="00EB4EB5"/>
    <w:rsid w:val="00EC5926"/>
    <w:rsid w:val="00EC64AC"/>
    <w:rsid w:val="00EC6DE9"/>
    <w:rsid w:val="00EC7753"/>
    <w:rsid w:val="00ED1DE2"/>
    <w:rsid w:val="00ED48F7"/>
    <w:rsid w:val="00ED4AA1"/>
    <w:rsid w:val="00ED5C13"/>
    <w:rsid w:val="00ED5C73"/>
    <w:rsid w:val="00ED7466"/>
    <w:rsid w:val="00ED7BAA"/>
    <w:rsid w:val="00EE084A"/>
    <w:rsid w:val="00EE0BD5"/>
    <w:rsid w:val="00EE0EAB"/>
    <w:rsid w:val="00EE2432"/>
    <w:rsid w:val="00EE32B8"/>
    <w:rsid w:val="00EE356D"/>
    <w:rsid w:val="00EE4560"/>
    <w:rsid w:val="00EE4656"/>
    <w:rsid w:val="00EE5406"/>
    <w:rsid w:val="00EE546B"/>
    <w:rsid w:val="00EE5632"/>
    <w:rsid w:val="00EE5B9F"/>
    <w:rsid w:val="00EE5E6D"/>
    <w:rsid w:val="00EF3B2F"/>
    <w:rsid w:val="00EF6C26"/>
    <w:rsid w:val="00EF7345"/>
    <w:rsid w:val="00EF7690"/>
    <w:rsid w:val="00EF7917"/>
    <w:rsid w:val="00EF7C45"/>
    <w:rsid w:val="00EF7E86"/>
    <w:rsid w:val="00F01D49"/>
    <w:rsid w:val="00F0298E"/>
    <w:rsid w:val="00F030AB"/>
    <w:rsid w:val="00F030CE"/>
    <w:rsid w:val="00F03DC6"/>
    <w:rsid w:val="00F07349"/>
    <w:rsid w:val="00F105BD"/>
    <w:rsid w:val="00F113C7"/>
    <w:rsid w:val="00F118BB"/>
    <w:rsid w:val="00F1223D"/>
    <w:rsid w:val="00F12A49"/>
    <w:rsid w:val="00F12F85"/>
    <w:rsid w:val="00F16102"/>
    <w:rsid w:val="00F1733A"/>
    <w:rsid w:val="00F17813"/>
    <w:rsid w:val="00F20677"/>
    <w:rsid w:val="00F21CC3"/>
    <w:rsid w:val="00F221DE"/>
    <w:rsid w:val="00F3086A"/>
    <w:rsid w:val="00F30BCA"/>
    <w:rsid w:val="00F30ECC"/>
    <w:rsid w:val="00F34B20"/>
    <w:rsid w:val="00F35454"/>
    <w:rsid w:val="00F404D1"/>
    <w:rsid w:val="00F40CCD"/>
    <w:rsid w:val="00F42D78"/>
    <w:rsid w:val="00F436EB"/>
    <w:rsid w:val="00F44414"/>
    <w:rsid w:val="00F4602C"/>
    <w:rsid w:val="00F5046A"/>
    <w:rsid w:val="00F51BF3"/>
    <w:rsid w:val="00F51CE5"/>
    <w:rsid w:val="00F521D5"/>
    <w:rsid w:val="00F52FFF"/>
    <w:rsid w:val="00F54D9C"/>
    <w:rsid w:val="00F55E0A"/>
    <w:rsid w:val="00F57E12"/>
    <w:rsid w:val="00F60452"/>
    <w:rsid w:val="00F60E68"/>
    <w:rsid w:val="00F61DC2"/>
    <w:rsid w:val="00F62554"/>
    <w:rsid w:val="00F63D31"/>
    <w:rsid w:val="00F64EB4"/>
    <w:rsid w:val="00F661C9"/>
    <w:rsid w:val="00F6744F"/>
    <w:rsid w:val="00F700BA"/>
    <w:rsid w:val="00F70C2F"/>
    <w:rsid w:val="00F71761"/>
    <w:rsid w:val="00F72994"/>
    <w:rsid w:val="00F7326C"/>
    <w:rsid w:val="00F75927"/>
    <w:rsid w:val="00F76B4A"/>
    <w:rsid w:val="00F8066B"/>
    <w:rsid w:val="00F80834"/>
    <w:rsid w:val="00F80C68"/>
    <w:rsid w:val="00F81EE2"/>
    <w:rsid w:val="00F825E0"/>
    <w:rsid w:val="00F83AB3"/>
    <w:rsid w:val="00F85119"/>
    <w:rsid w:val="00F86B9B"/>
    <w:rsid w:val="00F8756A"/>
    <w:rsid w:val="00F87841"/>
    <w:rsid w:val="00F931D7"/>
    <w:rsid w:val="00F976CE"/>
    <w:rsid w:val="00FA2320"/>
    <w:rsid w:val="00FA450C"/>
    <w:rsid w:val="00FA4DBA"/>
    <w:rsid w:val="00FA4DFB"/>
    <w:rsid w:val="00FA7B54"/>
    <w:rsid w:val="00FB1D5C"/>
    <w:rsid w:val="00FB22ED"/>
    <w:rsid w:val="00FB3710"/>
    <w:rsid w:val="00FB44ED"/>
    <w:rsid w:val="00FB474F"/>
    <w:rsid w:val="00FB4814"/>
    <w:rsid w:val="00FB49CE"/>
    <w:rsid w:val="00FB5777"/>
    <w:rsid w:val="00FB5D5A"/>
    <w:rsid w:val="00FB6327"/>
    <w:rsid w:val="00FB65A0"/>
    <w:rsid w:val="00FB7231"/>
    <w:rsid w:val="00FC0C10"/>
    <w:rsid w:val="00FC3A03"/>
    <w:rsid w:val="00FC4CB2"/>
    <w:rsid w:val="00FC6104"/>
    <w:rsid w:val="00FC786A"/>
    <w:rsid w:val="00FC7DFB"/>
    <w:rsid w:val="00FD0B05"/>
    <w:rsid w:val="00FD144C"/>
    <w:rsid w:val="00FD15A4"/>
    <w:rsid w:val="00FD33E3"/>
    <w:rsid w:val="00FD3E09"/>
    <w:rsid w:val="00FD6D23"/>
    <w:rsid w:val="00FE0CEE"/>
    <w:rsid w:val="00FE0EDC"/>
    <w:rsid w:val="00FE115D"/>
    <w:rsid w:val="00FE2E9C"/>
    <w:rsid w:val="00FE44AE"/>
    <w:rsid w:val="00FE4973"/>
    <w:rsid w:val="00FE586D"/>
    <w:rsid w:val="00FE700D"/>
    <w:rsid w:val="00FE7D29"/>
    <w:rsid w:val="00FE7DE2"/>
    <w:rsid w:val="00FF069E"/>
    <w:rsid w:val="00FF1CCE"/>
    <w:rsid w:val="00FF533D"/>
    <w:rsid w:val="00FF6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02E71"/>
  <w15:chartTrackingRefBased/>
  <w15:docId w15:val="{F4264EA7-3336-47D9-9758-AE67C871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BC4"/>
    <w:rPr>
      <w:rFonts w:ascii="Arial" w:hAnsi="Arial"/>
      <w:sz w:val="24"/>
    </w:rPr>
  </w:style>
  <w:style w:type="paragraph" w:styleId="Heading1">
    <w:name w:val="heading 1"/>
    <w:basedOn w:val="Normal"/>
    <w:next w:val="Normal"/>
    <w:link w:val="Heading1Char"/>
    <w:autoRedefine/>
    <w:uiPriority w:val="9"/>
    <w:qFormat/>
    <w:rsid w:val="006D2DB9"/>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autoRedefine/>
    <w:uiPriority w:val="9"/>
    <w:unhideWhenUsed/>
    <w:qFormat/>
    <w:rsid w:val="0057146D"/>
    <w:pPr>
      <w:keepNext/>
      <w:keepLines/>
      <w:spacing w:before="40" w:after="0"/>
      <w:outlineLvl w:val="1"/>
    </w:pPr>
    <w:rPr>
      <w:rFonts w:eastAsiaTheme="majorEastAsia" w:cstheme="majorBidi"/>
      <w:b/>
      <w:color w:val="1F3864" w:themeColor="accent1" w:themeShade="80"/>
      <w:sz w:val="26"/>
      <w:szCs w:val="26"/>
    </w:rPr>
  </w:style>
  <w:style w:type="paragraph" w:styleId="Heading3">
    <w:name w:val="heading 3"/>
    <w:basedOn w:val="Normal"/>
    <w:next w:val="Normal"/>
    <w:link w:val="Heading3Char"/>
    <w:autoRedefine/>
    <w:uiPriority w:val="9"/>
    <w:unhideWhenUsed/>
    <w:qFormat/>
    <w:rsid w:val="00906B07"/>
    <w:pPr>
      <w:keepNext/>
      <w:keepLines/>
      <w:spacing w:before="40" w:after="0" w:line="240" w:lineRule="auto"/>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4A6642"/>
    <w:pPr>
      <w:keepNext/>
      <w:keepLines/>
      <w:spacing w:before="40" w:after="0"/>
      <w:outlineLvl w:val="3"/>
    </w:pPr>
    <w:rPr>
      <w:rFonts w:asciiTheme="majorHAnsi" w:eastAsiaTheme="majorEastAsia" w:hAnsiTheme="majorHAnsi" w:cstheme="majorBidi"/>
      <w:b/>
      <w:i/>
      <w:iCs/>
      <w:color w:val="1F3864" w:themeColor="accent1" w:themeShade="80"/>
    </w:rPr>
  </w:style>
  <w:style w:type="paragraph" w:styleId="Heading5">
    <w:name w:val="heading 5"/>
    <w:basedOn w:val="Normal"/>
    <w:next w:val="Normal"/>
    <w:link w:val="Heading5Char"/>
    <w:uiPriority w:val="9"/>
    <w:unhideWhenUsed/>
    <w:qFormat/>
    <w:rsid w:val="004A6642"/>
    <w:pPr>
      <w:keepNext/>
      <w:keepLines/>
      <w:spacing w:before="40" w:after="0"/>
      <w:outlineLvl w:val="4"/>
    </w:pPr>
    <w:rPr>
      <w:rFonts w:asciiTheme="majorHAnsi" w:eastAsiaTheme="majorEastAsia" w:hAnsiTheme="majorHAnsi" w:cstheme="majorBidi"/>
      <w:b/>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84F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4F03"/>
    <w:rPr>
      <w:rFonts w:ascii="Ubuntu" w:eastAsiaTheme="majorEastAsia" w:hAnsi="Ubuntu" w:cstheme="majorBidi"/>
      <w:spacing w:val="-10"/>
      <w:kern w:val="28"/>
      <w:sz w:val="56"/>
      <w:szCs w:val="56"/>
    </w:rPr>
  </w:style>
  <w:style w:type="character" w:customStyle="1" w:styleId="Heading1Char">
    <w:name w:val="Heading 1 Char"/>
    <w:basedOn w:val="DefaultParagraphFont"/>
    <w:link w:val="Heading1"/>
    <w:uiPriority w:val="9"/>
    <w:rsid w:val="006D2DB9"/>
    <w:rPr>
      <w:rFonts w:ascii="Arial" w:eastAsiaTheme="majorEastAsia" w:hAnsi="Arial" w:cstheme="majorBidi"/>
      <w:color w:val="1F3864" w:themeColor="accent1" w:themeShade="80"/>
      <w:sz w:val="32"/>
      <w:szCs w:val="32"/>
    </w:rPr>
  </w:style>
  <w:style w:type="character" w:styleId="BookTitle">
    <w:name w:val="Book Title"/>
    <w:basedOn w:val="DefaultParagraphFont"/>
    <w:uiPriority w:val="33"/>
    <w:qFormat/>
    <w:rsid w:val="00BE1057"/>
    <w:rPr>
      <w:rFonts w:ascii="Arial" w:hAnsi="Arial"/>
      <w:b/>
      <w:bCs/>
      <w:i/>
      <w:iCs/>
      <w:spacing w:val="5"/>
      <w:sz w:val="56"/>
    </w:rPr>
  </w:style>
  <w:style w:type="character" w:customStyle="1" w:styleId="Heading2Char">
    <w:name w:val="Heading 2 Char"/>
    <w:basedOn w:val="DefaultParagraphFont"/>
    <w:link w:val="Heading2"/>
    <w:uiPriority w:val="9"/>
    <w:rsid w:val="0057146D"/>
    <w:rPr>
      <w:rFonts w:ascii="Arial" w:eastAsiaTheme="majorEastAsia" w:hAnsi="Arial" w:cstheme="majorBidi"/>
      <w:b/>
      <w:color w:val="1F3864" w:themeColor="accent1" w:themeShade="80"/>
      <w:sz w:val="26"/>
      <w:szCs w:val="26"/>
    </w:rPr>
  </w:style>
  <w:style w:type="character" w:customStyle="1" w:styleId="Heading3Char">
    <w:name w:val="Heading 3 Char"/>
    <w:basedOn w:val="DefaultParagraphFont"/>
    <w:link w:val="Heading3"/>
    <w:uiPriority w:val="9"/>
    <w:rsid w:val="00906B07"/>
    <w:rPr>
      <w:rFonts w:ascii="Arial" w:eastAsiaTheme="majorEastAsia" w:hAnsi="Arial" w:cstheme="majorBidi"/>
      <w:b/>
      <w:color w:val="1F3763" w:themeColor="accent1" w:themeShade="7F"/>
      <w:sz w:val="24"/>
      <w:szCs w:val="24"/>
    </w:rPr>
  </w:style>
  <w:style w:type="paragraph" w:customStyle="1" w:styleId="CodeBlock">
    <w:name w:val="CodeBlock"/>
    <w:basedOn w:val="Normal"/>
    <w:link w:val="CodeBlockChar"/>
    <w:autoRedefine/>
    <w:qFormat/>
    <w:rsid w:val="00D27E3C"/>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ind w:left="1440" w:right="1440"/>
    </w:pPr>
    <w:rPr>
      <w:rFonts w:ascii="Consolas" w:hAnsi="Consolas"/>
      <w:b/>
      <w:noProof/>
      <w:color w:val="000000"/>
      <w:sz w:val="18"/>
      <w:szCs w:val="20"/>
      <w14:textFill>
        <w14:solidFill>
          <w14:srgbClr w14:val="000000">
            <w14:lumMod w14:val="50000"/>
          </w14:srgbClr>
        </w14:solidFill>
      </w14:textFill>
    </w:rPr>
  </w:style>
  <w:style w:type="character" w:styleId="Emphasis">
    <w:name w:val="Emphasis"/>
    <w:basedOn w:val="DefaultParagraphFont"/>
    <w:uiPriority w:val="20"/>
    <w:qFormat/>
    <w:rsid w:val="00AD5BC0"/>
    <w:rPr>
      <w:i/>
      <w:iCs/>
    </w:rPr>
  </w:style>
  <w:style w:type="character" w:customStyle="1" w:styleId="CodeBlockChar">
    <w:name w:val="CodeBlock Char"/>
    <w:basedOn w:val="DefaultParagraphFont"/>
    <w:link w:val="CodeBlock"/>
    <w:rsid w:val="00D27E3C"/>
    <w:rPr>
      <w:rFonts w:ascii="Consolas" w:hAnsi="Consolas"/>
      <w:b/>
      <w:noProof/>
      <w:color w:val="000000"/>
      <w:sz w:val="18"/>
      <w:szCs w:val="20"/>
      <w:shd w:val="clear" w:color="auto" w:fill="DBDBDB" w:themeFill="accent3" w:themeFillTint="66"/>
      <w14:textFill>
        <w14:solidFill>
          <w14:srgbClr w14:val="000000">
            <w14:lumMod w14:val="50000"/>
          </w14:srgbClr>
        </w14:solidFill>
      </w14:textFill>
    </w:rPr>
  </w:style>
  <w:style w:type="paragraph" w:styleId="ListParagraph">
    <w:name w:val="List Paragraph"/>
    <w:basedOn w:val="Normal"/>
    <w:uiPriority w:val="34"/>
    <w:qFormat/>
    <w:rsid w:val="00BA6323"/>
    <w:pPr>
      <w:ind w:left="720"/>
      <w:contextualSpacing/>
    </w:pPr>
  </w:style>
  <w:style w:type="paragraph" w:styleId="TOCHeading">
    <w:name w:val="TOC Heading"/>
    <w:basedOn w:val="Heading1"/>
    <w:next w:val="Normal"/>
    <w:uiPriority w:val="39"/>
    <w:unhideWhenUsed/>
    <w:qFormat/>
    <w:rsid w:val="00051AFD"/>
    <w:pPr>
      <w:outlineLvl w:val="9"/>
    </w:pPr>
    <w:rPr>
      <w:rFonts w:asciiTheme="majorHAnsi" w:hAnsiTheme="majorHAnsi"/>
    </w:rPr>
  </w:style>
  <w:style w:type="paragraph" w:styleId="TOC1">
    <w:name w:val="toc 1"/>
    <w:basedOn w:val="Normal"/>
    <w:next w:val="Normal"/>
    <w:autoRedefine/>
    <w:uiPriority w:val="39"/>
    <w:unhideWhenUsed/>
    <w:rsid w:val="00051AFD"/>
    <w:pPr>
      <w:spacing w:after="100"/>
    </w:pPr>
  </w:style>
  <w:style w:type="paragraph" w:styleId="TOC2">
    <w:name w:val="toc 2"/>
    <w:basedOn w:val="Normal"/>
    <w:next w:val="Normal"/>
    <w:autoRedefine/>
    <w:uiPriority w:val="39"/>
    <w:unhideWhenUsed/>
    <w:rsid w:val="00051AFD"/>
    <w:pPr>
      <w:spacing w:after="100"/>
      <w:ind w:left="220"/>
    </w:pPr>
  </w:style>
  <w:style w:type="character" w:styleId="Hyperlink">
    <w:name w:val="Hyperlink"/>
    <w:basedOn w:val="DefaultParagraphFont"/>
    <w:uiPriority w:val="99"/>
    <w:unhideWhenUsed/>
    <w:rsid w:val="00051AFD"/>
    <w:rPr>
      <w:color w:val="0563C1" w:themeColor="hyperlink"/>
      <w:u w:val="single"/>
    </w:rPr>
  </w:style>
  <w:style w:type="paragraph" w:styleId="Index1">
    <w:name w:val="index 1"/>
    <w:basedOn w:val="Normal"/>
    <w:next w:val="Normal"/>
    <w:autoRedefine/>
    <w:uiPriority w:val="99"/>
    <w:semiHidden/>
    <w:unhideWhenUsed/>
    <w:rsid w:val="0012047B"/>
    <w:pPr>
      <w:spacing w:after="0" w:line="240" w:lineRule="auto"/>
      <w:ind w:left="220" w:hanging="220"/>
    </w:pPr>
  </w:style>
  <w:style w:type="character" w:customStyle="1" w:styleId="Heading4Char">
    <w:name w:val="Heading 4 Char"/>
    <w:basedOn w:val="DefaultParagraphFont"/>
    <w:link w:val="Heading4"/>
    <w:uiPriority w:val="9"/>
    <w:rsid w:val="004A6642"/>
    <w:rPr>
      <w:rFonts w:asciiTheme="majorHAnsi" w:eastAsiaTheme="majorEastAsia" w:hAnsiTheme="majorHAnsi" w:cstheme="majorBidi"/>
      <w:b/>
      <w:i/>
      <w:iCs/>
      <w:color w:val="1F3864" w:themeColor="accent1" w:themeShade="80"/>
      <w:sz w:val="20"/>
    </w:rPr>
  </w:style>
  <w:style w:type="table" w:styleId="TableGrid">
    <w:name w:val="Table Grid"/>
    <w:basedOn w:val="TableNormal"/>
    <w:uiPriority w:val="39"/>
    <w:rsid w:val="00E5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CD"/>
    <w:rPr>
      <w:rFonts w:ascii="Arial" w:hAnsi="Arial"/>
      <w:sz w:val="20"/>
    </w:rPr>
  </w:style>
  <w:style w:type="paragraph" w:styleId="Footer">
    <w:name w:val="footer"/>
    <w:basedOn w:val="Normal"/>
    <w:link w:val="FooterChar"/>
    <w:uiPriority w:val="99"/>
    <w:unhideWhenUsed/>
    <w:rsid w:val="00D5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CD"/>
    <w:rPr>
      <w:rFonts w:ascii="Arial" w:hAnsi="Arial"/>
      <w:sz w:val="20"/>
    </w:rPr>
  </w:style>
  <w:style w:type="paragraph" w:styleId="BalloonText">
    <w:name w:val="Balloon Text"/>
    <w:basedOn w:val="Normal"/>
    <w:link w:val="BalloonTextChar"/>
    <w:uiPriority w:val="99"/>
    <w:semiHidden/>
    <w:unhideWhenUsed/>
    <w:rsid w:val="000D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A41"/>
    <w:rPr>
      <w:rFonts w:ascii="Segoe UI" w:hAnsi="Segoe UI" w:cs="Segoe UI"/>
      <w:sz w:val="18"/>
      <w:szCs w:val="18"/>
    </w:rPr>
  </w:style>
  <w:style w:type="character" w:customStyle="1" w:styleId="Heading5Char">
    <w:name w:val="Heading 5 Char"/>
    <w:basedOn w:val="DefaultParagraphFont"/>
    <w:link w:val="Heading5"/>
    <w:uiPriority w:val="9"/>
    <w:rsid w:val="004A6642"/>
    <w:rPr>
      <w:rFonts w:asciiTheme="majorHAnsi" w:eastAsiaTheme="majorEastAsia" w:hAnsiTheme="majorHAnsi" w:cstheme="majorBidi"/>
      <w:b/>
      <w:color w:val="1F3864" w:themeColor="accent1" w:themeShade="80"/>
      <w:sz w:val="20"/>
    </w:rPr>
  </w:style>
  <w:style w:type="character" w:customStyle="1" w:styleId="UnresolvedMention1">
    <w:name w:val="Unresolved Mention1"/>
    <w:basedOn w:val="DefaultParagraphFont"/>
    <w:uiPriority w:val="99"/>
    <w:semiHidden/>
    <w:unhideWhenUsed/>
    <w:rsid w:val="00126839"/>
    <w:rPr>
      <w:color w:val="605E5C"/>
      <w:shd w:val="clear" w:color="auto" w:fill="E1DFDD"/>
    </w:rPr>
  </w:style>
  <w:style w:type="paragraph" w:styleId="NoSpacing">
    <w:name w:val="No Spacing"/>
    <w:uiPriority w:val="1"/>
    <w:qFormat/>
    <w:rsid w:val="00233B8F"/>
    <w:pPr>
      <w:spacing w:after="0" w:line="240" w:lineRule="auto"/>
    </w:pPr>
    <w:rPr>
      <w:rFonts w:ascii="Arial" w:hAnsi="Arial"/>
      <w:sz w:val="20"/>
    </w:rPr>
  </w:style>
  <w:style w:type="paragraph" w:customStyle="1" w:styleId="TableMid">
    <w:name w:val="TableMid"/>
    <w:basedOn w:val="Normal"/>
    <w:qFormat/>
    <w:rsid w:val="00931BC4"/>
    <w:pPr>
      <w:spacing w:before="240" w:after="0" w:line="360" w:lineRule="auto"/>
      <w:jc w:val="center"/>
    </w:pPr>
  </w:style>
  <w:style w:type="table" w:styleId="PlainTable1">
    <w:name w:val="Plain Table 1"/>
    <w:basedOn w:val="TableNormal"/>
    <w:uiPriority w:val="41"/>
    <w:rsid w:val="001D31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33041"/>
    <w:pPr>
      <w:spacing w:after="100"/>
      <w:ind w:left="400"/>
    </w:pPr>
    <w:rPr>
      <w:sz w:val="20"/>
    </w:rPr>
  </w:style>
  <w:style w:type="character" w:styleId="UnresolvedMention">
    <w:name w:val="Unresolved Mention"/>
    <w:basedOn w:val="DefaultParagraphFont"/>
    <w:uiPriority w:val="99"/>
    <w:semiHidden/>
    <w:unhideWhenUsed/>
    <w:rsid w:val="003C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540">
      <w:bodyDiv w:val="1"/>
      <w:marLeft w:val="0"/>
      <w:marRight w:val="0"/>
      <w:marTop w:val="0"/>
      <w:marBottom w:val="0"/>
      <w:divBdr>
        <w:top w:val="none" w:sz="0" w:space="0" w:color="auto"/>
        <w:left w:val="none" w:sz="0" w:space="0" w:color="auto"/>
        <w:bottom w:val="none" w:sz="0" w:space="0" w:color="auto"/>
        <w:right w:val="none" w:sz="0" w:space="0" w:color="auto"/>
      </w:divBdr>
    </w:div>
    <w:div w:id="473715058">
      <w:bodyDiv w:val="1"/>
      <w:marLeft w:val="0"/>
      <w:marRight w:val="0"/>
      <w:marTop w:val="0"/>
      <w:marBottom w:val="0"/>
      <w:divBdr>
        <w:top w:val="none" w:sz="0" w:space="0" w:color="auto"/>
        <w:left w:val="none" w:sz="0" w:space="0" w:color="auto"/>
        <w:bottom w:val="none" w:sz="0" w:space="0" w:color="auto"/>
        <w:right w:val="none" w:sz="0" w:space="0" w:color="auto"/>
      </w:divBdr>
    </w:div>
    <w:div w:id="750077840">
      <w:bodyDiv w:val="1"/>
      <w:marLeft w:val="0"/>
      <w:marRight w:val="0"/>
      <w:marTop w:val="0"/>
      <w:marBottom w:val="0"/>
      <w:divBdr>
        <w:top w:val="none" w:sz="0" w:space="0" w:color="auto"/>
        <w:left w:val="none" w:sz="0" w:space="0" w:color="auto"/>
        <w:bottom w:val="none" w:sz="0" w:space="0" w:color="auto"/>
        <w:right w:val="none" w:sz="0" w:space="0" w:color="auto"/>
      </w:divBdr>
    </w:div>
    <w:div w:id="800534146">
      <w:bodyDiv w:val="1"/>
      <w:marLeft w:val="0"/>
      <w:marRight w:val="0"/>
      <w:marTop w:val="0"/>
      <w:marBottom w:val="0"/>
      <w:divBdr>
        <w:top w:val="none" w:sz="0" w:space="0" w:color="auto"/>
        <w:left w:val="none" w:sz="0" w:space="0" w:color="auto"/>
        <w:bottom w:val="none" w:sz="0" w:space="0" w:color="auto"/>
        <w:right w:val="none" w:sz="0" w:space="0" w:color="auto"/>
      </w:divBdr>
    </w:div>
    <w:div w:id="845481555">
      <w:bodyDiv w:val="1"/>
      <w:marLeft w:val="0"/>
      <w:marRight w:val="0"/>
      <w:marTop w:val="0"/>
      <w:marBottom w:val="0"/>
      <w:divBdr>
        <w:top w:val="none" w:sz="0" w:space="0" w:color="auto"/>
        <w:left w:val="none" w:sz="0" w:space="0" w:color="auto"/>
        <w:bottom w:val="none" w:sz="0" w:space="0" w:color="auto"/>
        <w:right w:val="none" w:sz="0" w:space="0" w:color="auto"/>
      </w:divBdr>
    </w:div>
    <w:div w:id="1228687014">
      <w:bodyDiv w:val="1"/>
      <w:marLeft w:val="0"/>
      <w:marRight w:val="0"/>
      <w:marTop w:val="0"/>
      <w:marBottom w:val="0"/>
      <w:divBdr>
        <w:top w:val="none" w:sz="0" w:space="0" w:color="auto"/>
        <w:left w:val="none" w:sz="0" w:space="0" w:color="auto"/>
        <w:bottom w:val="none" w:sz="0" w:space="0" w:color="auto"/>
        <w:right w:val="none" w:sz="0" w:space="0" w:color="auto"/>
      </w:divBdr>
    </w:div>
    <w:div w:id="1331375320">
      <w:bodyDiv w:val="1"/>
      <w:marLeft w:val="0"/>
      <w:marRight w:val="0"/>
      <w:marTop w:val="0"/>
      <w:marBottom w:val="0"/>
      <w:divBdr>
        <w:top w:val="none" w:sz="0" w:space="0" w:color="auto"/>
        <w:left w:val="none" w:sz="0" w:space="0" w:color="auto"/>
        <w:bottom w:val="none" w:sz="0" w:space="0" w:color="auto"/>
        <w:right w:val="none" w:sz="0" w:space="0" w:color="auto"/>
      </w:divBdr>
    </w:div>
    <w:div w:id="1391005199">
      <w:bodyDiv w:val="1"/>
      <w:marLeft w:val="0"/>
      <w:marRight w:val="0"/>
      <w:marTop w:val="0"/>
      <w:marBottom w:val="0"/>
      <w:divBdr>
        <w:top w:val="none" w:sz="0" w:space="0" w:color="auto"/>
        <w:left w:val="none" w:sz="0" w:space="0" w:color="auto"/>
        <w:bottom w:val="none" w:sz="0" w:space="0" w:color="auto"/>
        <w:right w:val="none" w:sz="0" w:space="0" w:color="auto"/>
      </w:divBdr>
    </w:div>
    <w:div w:id="1583418325">
      <w:bodyDiv w:val="1"/>
      <w:marLeft w:val="0"/>
      <w:marRight w:val="0"/>
      <w:marTop w:val="0"/>
      <w:marBottom w:val="0"/>
      <w:divBdr>
        <w:top w:val="none" w:sz="0" w:space="0" w:color="auto"/>
        <w:left w:val="none" w:sz="0" w:space="0" w:color="auto"/>
        <w:bottom w:val="none" w:sz="0" w:space="0" w:color="auto"/>
        <w:right w:val="none" w:sz="0" w:space="0" w:color="auto"/>
      </w:divBdr>
    </w:div>
    <w:div w:id="1670594071">
      <w:bodyDiv w:val="1"/>
      <w:marLeft w:val="0"/>
      <w:marRight w:val="0"/>
      <w:marTop w:val="0"/>
      <w:marBottom w:val="0"/>
      <w:divBdr>
        <w:top w:val="none" w:sz="0" w:space="0" w:color="auto"/>
        <w:left w:val="none" w:sz="0" w:space="0" w:color="auto"/>
        <w:bottom w:val="none" w:sz="0" w:space="0" w:color="auto"/>
        <w:right w:val="none" w:sz="0" w:space="0" w:color="auto"/>
      </w:divBdr>
    </w:div>
    <w:div w:id="1882017508">
      <w:bodyDiv w:val="1"/>
      <w:marLeft w:val="0"/>
      <w:marRight w:val="0"/>
      <w:marTop w:val="0"/>
      <w:marBottom w:val="0"/>
      <w:divBdr>
        <w:top w:val="none" w:sz="0" w:space="0" w:color="auto"/>
        <w:left w:val="none" w:sz="0" w:space="0" w:color="auto"/>
        <w:bottom w:val="none" w:sz="0" w:space="0" w:color="auto"/>
        <w:right w:val="none" w:sz="0" w:space="0" w:color="auto"/>
      </w:divBdr>
    </w:div>
    <w:div w:id="191516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188/docpacs212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6.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chacow\Documents\Custom%20Office%20Templates\The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49282B-67B3-426A-88CF-06741A57A7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D352BD-A389-4E68-9D82-FA4447C25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43742D-5A77-455F-8D01-B956A63A63AD}">
  <ds:schemaRefs>
    <ds:schemaRef ds:uri="http://schemas.openxmlformats.org/officeDocument/2006/bibliography"/>
  </ds:schemaRefs>
</ds:datastoreItem>
</file>

<file path=customXml/itemProps4.xml><?xml version="1.0" encoding="utf-8"?>
<ds:datastoreItem xmlns:ds="http://schemas.openxmlformats.org/officeDocument/2006/customXml" ds:itemID="{E1348E40-A9A5-4199-92A0-5FD0DEFF8C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TheBook.dotx</Template>
  <TotalTime>354</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Links>
    <vt:vector size="108" baseType="variant">
      <vt:variant>
        <vt:i4>2031672</vt:i4>
      </vt:variant>
      <vt:variant>
        <vt:i4>104</vt:i4>
      </vt:variant>
      <vt:variant>
        <vt:i4>0</vt:i4>
      </vt:variant>
      <vt:variant>
        <vt:i4>5</vt:i4>
      </vt:variant>
      <vt:variant>
        <vt:lpwstr/>
      </vt:variant>
      <vt:variant>
        <vt:lpwstr>_Toc27301788</vt:lpwstr>
      </vt:variant>
      <vt:variant>
        <vt:i4>1048632</vt:i4>
      </vt:variant>
      <vt:variant>
        <vt:i4>98</vt:i4>
      </vt:variant>
      <vt:variant>
        <vt:i4>0</vt:i4>
      </vt:variant>
      <vt:variant>
        <vt:i4>5</vt:i4>
      </vt:variant>
      <vt:variant>
        <vt:lpwstr/>
      </vt:variant>
      <vt:variant>
        <vt:lpwstr>_Toc27301787</vt:lpwstr>
      </vt:variant>
      <vt:variant>
        <vt:i4>1114168</vt:i4>
      </vt:variant>
      <vt:variant>
        <vt:i4>92</vt:i4>
      </vt:variant>
      <vt:variant>
        <vt:i4>0</vt:i4>
      </vt:variant>
      <vt:variant>
        <vt:i4>5</vt:i4>
      </vt:variant>
      <vt:variant>
        <vt:lpwstr/>
      </vt:variant>
      <vt:variant>
        <vt:lpwstr>_Toc27301786</vt:lpwstr>
      </vt:variant>
      <vt:variant>
        <vt:i4>1179704</vt:i4>
      </vt:variant>
      <vt:variant>
        <vt:i4>86</vt:i4>
      </vt:variant>
      <vt:variant>
        <vt:i4>0</vt:i4>
      </vt:variant>
      <vt:variant>
        <vt:i4>5</vt:i4>
      </vt:variant>
      <vt:variant>
        <vt:lpwstr/>
      </vt:variant>
      <vt:variant>
        <vt:lpwstr>_Toc27301785</vt:lpwstr>
      </vt:variant>
      <vt:variant>
        <vt:i4>1245240</vt:i4>
      </vt:variant>
      <vt:variant>
        <vt:i4>80</vt:i4>
      </vt:variant>
      <vt:variant>
        <vt:i4>0</vt:i4>
      </vt:variant>
      <vt:variant>
        <vt:i4>5</vt:i4>
      </vt:variant>
      <vt:variant>
        <vt:lpwstr/>
      </vt:variant>
      <vt:variant>
        <vt:lpwstr>_Toc27301784</vt:lpwstr>
      </vt:variant>
      <vt:variant>
        <vt:i4>1310776</vt:i4>
      </vt:variant>
      <vt:variant>
        <vt:i4>74</vt:i4>
      </vt:variant>
      <vt:variant>
        <vt:i4>0</vt:i4>
      </vt:variant>
      <vt:variant>
        <vt:i4>5</vt:i4>
      </vt:variant>
      <vt:variant>
        <vt:lpwstr/>
      </vt:variant>
      <vt:variant>
        <vt:lpwstr>_Toc27301783</vt:lpwstr>
      </vt:variant>
      <vt:variant>
        <vt:i4>1376312</vt:i4>
      </vt:variant>
      <vt:variant>
        <vt:i4>68</vt:i4>
      </vt:variant>
      <vt:variant>
        <vt:i4>0</vt:i4>
      </vt:variant>
      <vt:variant>
        <vt:i4>5</vt:i4>
      </vt:variant>
      <vt:variant>
        <vt:lpwstr/>
      </vt:variant>
      <vt:variant>
        <vt:lpwstr>_Toc27301782</vt:lpwstr>
      </vt:variant>
      <vt:variant>
        <vt:i4>1441848</vt:i4>
      </vt:variant>
      <vt:variant>
        <vt:i4>62</vt:i4>
      </vt:variant>
      <vt:variant>
        <vt:i4>0</vt:i4>
      </vt:variant>
      <vt:variant>
        <vt:i4>5</vt:i4>
      </vt:variant>
      <vt:variant>
        <vt:lpwstr/>
      </vt:variant>
      <vt:variant>
        <vt:lpwstr>_Toc27301781</vt:lpwstr>
      </vt:variant>
      <vt:variant>
        <vt:i4>1507384</vt:i4>
      </vt:variant>
      <vt:variant>
        <vt:i4>56</vt:i4>
      </vt:variant>
      <vt:variant>
        <vt:i4>0</vt:i4>
      </vt:variant>
      <vt:variant>
        <vt:i4>5</vt:i4>
      </vt:variant>
      <vt:variant>
        <vt:lpwstr/>
      </vt:variant>
      <vt:variant>
        <vt:lpwstr>_Toc27301780</vt:lpwstr>
      </vt:variant>
      <vt:variant>
        <vt:i4>1966135</vt:i4>
      </vt:variant>
      <vt:variant>
        <vt:i4>50</vt:i4>
      </vt:variant>
      <vt:variant>
        <vt:i4>0</vt:i4>
      </vt:variant>
      <vt:variant>
        <vt:i4>5</vt:i4>
      </vt:variant>
      <vt:variant>
        <vt:lpwstr/>
      </vt:variant>
      <vt:variant>
        <vt:lpwstr>_Toc27301779</vt:lpwstr>
      </vt:variant>
      <vt:variant>
        <vt:i4>2031671</vt:i4>
      </vt:variant>
      <vt:variant>
        <vt:i4>44</vt:i4>
      </vt:variant>
      <vt:variant>
        <vt:i4>0</vt:i4>
      </vt:variant>
      <vt:variant>
        <vt:i4>5</vt:i4>
      </vt:variant>
      <vt:variant>
        <vt:lpwstr/>
      </vt:variant>
      <vt:variant>
        <vt:lpwstr>_Toc27301778</vt:lpwstr>
      </vt:variant>
      <vt:variant>
        <vt:i4>1048631</vt:i4>
      </vt:variant>
      <vt:variant>
        <vt:i4>38</vt:i4>
      </vt:variant>
      <vt:variant>
        <vt:i4>0</vt:i4>
      </vt:variant>
      <vt:variant>
        <vt:i4>5</vt:i4>
      </vt:variant>
      <vt:variant>
        <vt:lpwstr/>
      </vt:variant>
      <vt:variant>
        <vt:lpwstr>_Toc27301777</vt:lpwstr>
      </vt:variant>
      <vt:variant>
        <vt:i4>1114167</vt:i4>
      </vt:variant>
      <vt:variant>
        <vt:i4>32</vt:i4>
      </vt:variant>
      <vt:variant>
        <vt:i4>0</vt:i4>
      </vt:variant>
      <vt:variant>
        <vt:i4>5</vt:i4>
      </vt:variant>
      <vt:variant>
        <vt:lpwstr/>
      </vt:variant>
      <vt:variant>
        <vt:lpwstr>_Toc27301776</vt:lpwstr>
      </vt:variant>
      <vt:variant>
        <vt:i4>1179703</vt:i4>
      </vt:variant>
      <vt:variant>
        <vt:i4>26</vt:i4>
      </vt:variant>
      <vt:variant>
        <vt:i4>0</vt:i4>
      </vt:variant>
      <vt:variant>
        <vt:i4>5</vt:i4>
      </vt:variant>
      <vt:variant>
        <vt:lpwstr/>
      </vt:variant>
      <vt:variant>
        <vt:lpwstr>_Toc27301775</vt:lpwstr>
      </vt:variant>
      <vt:variant>
        <vt:i4>1245239</vt:i4>
      </vt:variant>
      <vt:variant>
        <vt:i4>20</vt:i4>
      </vt:variant>
      <vt:variant>
        <vt:i4>0</vt:i4>
      </vt:variant>
      <vt:variant>
        <vt:i4>5</vt:i4>
      </vt:variant>
      <vt:variant>
        <vt:lpwstr/>
      </vt:variant>
      <vt:variant>
        <vt:lpwstr>_Toc27301774</vt:lpwstr>
      </vt:variant>
      <vt:variant>
        <vt:i4>1310775</vt:i4>
      </vt:variant>
      <vt:variant>
        <vt:i4>14</vt:i4>
      </vt:variant>
      <vt:variant>
        <vt:i4>0</vt:i4>
      </vt:variant>
      <vt:variant>
        <vt:i4>5</vt:i4>
      </vt:variant>
      <vt:variant>
        <vt:lpwstr/>
      </vt:variant>
      <vt:variant>
        <vt:lpwstr>_Toc27301773</vt:lpwstr>
      </vt:variant>
      <vt:variant>
        <vt:i4>1376311</vt:i4>
      </vt:variant>
      <vt:variant>
        <vt:i4>8</vt:i4>
      </vt:variant>
      <vt:variant>
        <vt:i4>0</vt:i4>
      </vt:variant>
      <vt:variant>
        <vt:i4>5</vt:i4>
      </vt:variant>
      <vt:variant>
        <vt:lpwstr/>
      </vt:variant>
      <vt:variant>
        <vt:lpwstr>_Toc27301772</vt:lpwstr>
      </vt:variant>
      <vt:variant>
        <vt:i4>1441847</vt:i4>
      </vt:variant>
      <vt:variant>
        <vt:i4>2</vt:i4>
      </vt:variant>
      <vt:variant>
        <vt:i4>0</vt:i4>
      </vt:variant>
      <vt:variant>
        <vt:i4>5</vt:i4>
      </vt:variant>
      <vt:variant>
        <vt:lpwstr/>
      </vt:variant>
      <vt:variant>
        <vt:lpwstr>_Toc27301771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mechacow</dc:creator>
  <cp:keywords/>
  <dc:description/>
  <cp:lastModifiedBy>SMITH, CHRISTOPHER</cp:lastModifiedBy>
  <cp:revision>171</cp:revision>
  <cp:lastPrinted>2020-03-09T16:27:00Z</cp:lastPrinted>
  <dcterms:created xsi:type="dcterms:W3CDTF">2021-07-28T13:59:00Z</dcterms:created>
  <dcterms:modified xsi:type="dcterms:W3CDTF">2021-09-27T02:33:00Z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