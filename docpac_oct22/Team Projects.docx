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7FCB" w14:textId="75A62794" w:rsidR="007229CC" w:rsidRDefault="00D36BA6" w:rsidP="00095812">
      <w:pPr>
        <w:pStyle w:val="Title"/>
      </w:pPr>
      <w:r>
        <w:t>Available Team Projects</w:t>
      </w:r>
    </w:p>
    <w:p w14:paraId="7B9CAD9E" w14:textId="38781E95" w:rsidR="004B3E07" w:rsidRDefault="003810D2" w:rsidP="003810D2">
      <w:pPr>
        <w:pStyle w:val="Heading1"/>
      </w:pPr>
      <w:proofErr w:type="spellStart"/>
      <w:r>
        <w:t>Formbar</w:t>
      </w:r>
      <w:proofErr w:type="spellEnd"/>
      <w:r>
        <w:t xml:space="preserve"> Development</w:t>
      </w:r>
    </w:p>
    <w:p w14:paraId="733A0C19" w14:textId="5328B254" w:rsidR="003810D2" w:rsidRDefault="003810D2" w:rsidP="003810D2">
      <w:r>
        <w:t>By now, everyone is well-acquainted with</w:t>
      </w:r>
      <w:r w:rsidR="00B4426D">
        <w:t xml:space="preserve"> the </w:t>
      </w:r>
      <w:proofErr w:type="spellStart"/>
      <w:r w:rsidR="00B4426D">
        <w:t>Formbar</w:t>
      </w:r>
      <w:proofErr w:type="spellEnd"/>
      <w:r w:rsidR="00B4426D">
        <w:t xml:space="preserve">. What you may not know if that the </w:t>
      </w:r>
      <w:proofErr w:type="spellStart"/>
      <w:r w:rsidR="00B4426D">
        <w:t>Formbar</w:t>
      </w:r>
      <w:proofErr w:type="spellEnd"/>
      <w:r w:rsidR="00B4426D">
        <w:t xml:space="preserve"> is packed with Teacher-only tools and </w:t>
      </w:r>
      <w:r w:rsidR="009776BA">
        <w:t>features.</w:t>
      </w:r>
      <w:r w:rsidR="00B4426D">
        <w:t xml:space="preserve"> Since its inception last year, many teachers and administrators have been asking when they can get their hands on one.</w:t>
      </w:r>
    </w:p>
    <w:p w14:paraId="5B4E1170" w14:textId="083D315C" w:rsidR="009776BA" w:rsidRDefault="009776BA" w:rsidP="003810D2">
      <w:r>
        <w:t xml:space="preserve">Unfortunately, this project was created out of necessity </w:t>
      </w:r>
      <w:r w:rsidR="00CD2C6D">
        <w:t xml:space="preserve">over a few lunch breaks during Covid by a single developer. The </w:t>
      </w:r>
      <w:proofErr w:type="spellStart"/>
      <w:r w:rsidR="00CD2C6D">
        <w:t>Formbar</w:t>
      </w:r>
      <w:proofErr w:type="spellEnd"/>
      <w:r w:rsidR="00CD2C6D">
        <w:t xml:space="preserve"> is riddled with broken </w:t>
      </w:r>
      <w:r w:rsidR="006E3BD9">
        <w:t xml:space="preserve">and missing </w:t>
      </w:r>
      <w:r w:rsidR="00CD2C6D">
        <w:t xml:space="preserve">features, bugs, </w:t>
      </w:r>
      <w:r w:rsidR="006E3BD9">
        <w:t xml:space="preserve">and completely lacks any documentation. In </w:t>
      </w:r>
      <w:r w:rsidR="00A85C38">
        <w:t>its</w:t>
      </w:r>
      <w:r w:rsidR="006E3BD9">
        <w:t xml:space="preserve"> current form, it does not collect all of the data Mr. Smith requires, would be difficult to write third </w:t>
      </w:r>
      <w:proofErr w:type="gramStart"/>
      <w:r w:rsidR="006E3BD9">
        <w:t>parties</w:t>
      </w:r>
      <w:proofErr w:type="gramEnd"/>
      <w:r w:rsidR="006E3BD9">
        <w:t xml:space="preserve"> applications for, and nearly impossible to use for anyone </w:t>
      </w:r>
      <w:r w:rsidR="00A85C38">
        <w:t>who is not “tech-savvy”.</w:t>
      </w:r>
    </w:p>
    <w:p w14:paraId="7ADCDA54" w14:textId="5FFEA89D" w:rsidR="00A85C38" w:rsidRDefault="00A85C38" w:rsidP="00452397">
      <w:pPr>
        <w:pStyle w:val="Heading3"/>
      </w:pPr>
      <w:r>
        <w:t>Job Description</w:t>
      </w:r>
      <w:r w:rsidR="007271F6">
        <w:t xml:space="preserve"> (what you will be doing)</w:t>
      </w:r>
    </w:p>
    <w:p w14:paraId="15DFBB11" w14:textId="1C68DFF9" w:rsidR="00452397" w:rsidRDefault="004D52B5" w:rsidP="00C02CA2">
      <w:pPr>
        <w:pStyle w:val="ListParagraph"/>
        <w:numPr>
          <w:ilvl w:val="0"/>
          <w:numId w:val="1"/>
        </w:numPr>
      </w:pPr>
      <w:r>
        <w:t>D</w:t>
      </w:r>
      <w:r w:rsidR="00452397">
        <w:t>iscuss and interpret required features from clients</w:t>
      </w:r>
    </w:p>
    <w:p w14:paraId="7E65243B" w14:textId="3DAD6685" w:rsidR="00D83D0C" w:rsidRDefault="00D83D0C" w:rsidP="00C02CA2">
      <w:pPr>
        <w:pStyle w:val="ListParagraph"/>
        <w:numPr>
          <w:ilvl w:val="0"/>
          <w:numId w:val="1"/>
        </w:numPr>
      </w:pPr>
      <w:r>
        <w:t>W</w:t>
      </w:r>
      <w:r>
        <w:t xml:space="preserve">ork with other teams to make </w:t>
      </w:r>
      <w:proofErr w:type="spellStart"/>
      <w:r>
        <w:t>Formbar</w:t>
      </w:r>
      <w:proofErr w:type="spellEnd"/>
      <w:r>
        <w:t xml:space="preserve"> features available</w:t>
      </w:r>
      <w:r>
        <w:t xml:space="preserve"> to them</w:t>
      </w:r>
    </w:p>
    <w:p w14:paraId="32BA34DA" w14:textId="13B2EA79" w:rsidR="007271F6" w:rsidRDefault="004D52B5" w:rsidP="00C02CA2">
      <w:pPr>
        <w:pStyle w:val="ListParagraph"/>
        <w:numPr>
          <w:ilvl w:val="0"/>
          <w:numId w:val="1"/>
        </w:numPr>
      </w:pPr>
      <w:r>
        <w:t>A</w:t>
      </w:r>
      <w:r w:rsidR="007271F6">
        <w:t>ccurately Document features</w:t>
      </w:r>
    </w:p>
    <w:p w14:paraId="325F4A1D" w14:textId="771E41B4" w:rsidR="007271F6" w:rsidRDefault="004D52B5" w:rsidP="00C02CA2">
      <w:pPr>
        <w:pStyle w:val="ListParagraph"/>
        <w:numPr>
          <w:ilvl w:val="0"/>
          <w:numId w:val="1"/>
        </w:numPr>
      </w:pPr>
      <w:r>
        <w:t>C</w:t>
      </w:r>
      <w:r w:rsidR="00D74E01">
        <w:t>ollaborate in a codebase</w:t>
      </w:r>
      <w:r>
        <w:t xml:space="preserve"> and track bugs</w:t>
      </w:r>
    </w:p>
    <w:p w14:paraId="5ECB94CB" w14:textId="32156F94" w:rsidR="004D52B5" w:rsidRDefault="004D52B5" w:rsidP="00C02CA2">
      <w:pPr>
        <w:pStyle w:val="ListParagraph"/>
        <w:numPr>
          <w:ilvl w:val="0"/>
          <w:numId w:val="1"/>
        </w:numPr>
      </w:pPr>
      <w:r>
        <w:t xml:space="preserve">Code </w:t>
      </w:r>
      <w:r w:rsidR="00487070">
        <w:t>backend and frontend applications</w:t>
      </w:r>
    </w:p>
    <w:p w14:paraId="4E9B9460" w14:textId="2D6AEDB7" w:rsidR="004D52B5" w:rsidRDefault="00487070" w:rsidP="004D52B5">
      <w:pPr>
        <w:pStyle w:val="Heading3"/>
      </w:pPr>
      <w:r>
        <w:t>Required Skills (what you will need to prove to me you can do</w:t>
      </w:r>
      <w:r w:rsidR="007A6C68">
        <w:t xml:space="preserve"> or learn</w:t>
      </w:r>
      <w:r>
        <w:t>)</w:t>
      </w:r>
    </w:p>
    <w:p w14:paraId="15ADC231" w14:textId="532F8FE8" w:rsidR="002C0B84" w:rsidRDefault="002C0B84" w:rsidP="00C02CA2">
      <w:pPr>
        <w:pStyle w:val="ListParagraph"/>
        <w:numPr>
          <w:ilvl w:val="0"/>
          <w:numId w:val="2"/>
        </w:numPr>
      </w:pPr>
      <w:r>
        <w:t xml:space="preserve">Document code and usage in </w:t>
      </w:r>
      <w:r w:rsidRPr="008F5FBF">
        <w:rPr>
          <w:b/>
          <w:bCs/>
        </w:rPr>
        <w:t>excruciating</w:t>
      </w:r>
      <w:r>
        <w:t xml:space="preserve"> detail</w:t>
      </w:r>
    </w:p>
    <w:p w14:paraId="313F6A1C" w14:textId="06CA305B" w:rsidR="00487070" w:rsidRDefault="002F3AE0" w:rsidP="00C02CA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to share/merge code and track bugs</w:t>
      </w:r>
    </w:p>
    <w:p w14:paraId="6F9CFB46" w14:textId="66C1FCD0" w:rsidR="002F3AE0" w:rsidRDefault="002F3AE0" w:rsidP="00C02CA2">
      <w:pPr>
        <w:pStyle w:val="ListParagraph"/>
        <w:numPr>
          <w:ilvl w:val="0"/>
          <w:numId w:val="2"/>
        </w:numPr>
      </w:pPr>
      <w:r>
        <w:t>Code backend software in Python</w:t>
      </w:r>
      <w:r w:rsidR="00F177EA">
        <w:t xml:space="preserve"> with flask, and </w:t>
      </w:r>
      <w:r w:rsidR="00C02CA2">
        <w:t>SQL</w:t>
      </w:r>
    </w:p>
    <w:p w14:paraId="5492DAB0" w14:textId="113B8E7C" w:rsidR="002F3AE0" w:rsidRDefault="002F3AE0" w:rsidP="00C02CA2">
      <w:pPr>
        <w:pStyle w:val="ListParagraph"/>
        <w:numPr>
          <w:ilvl w:val="0"/>
          <w:numId w:val="2"/>
        </w:numPr>
      </w:pPr>
      <w:r>
        <w:t xml:space="preserve">Code frontend </w:t>
      </w:r>
      <w:r w:rsidR="00947A82">
        <w:t xml:space="preserve">software with Javascript, </w:t>
      </w:r>
      <w:r w:rsidR="007A6C68">
        <w:t>Jinja2, HTML and CSS</w:t>
      </w:r>
    </w:p>
    <w:p w14:paraId="34D5DA07" w14:textId="3CE1E069" w:rsidR="007A6C68" w:rsidRDefault="00DF7745" w:rsidP="00C02CA2">
      <w:pPr>
        <w:pStyle w:val="ListParagraph"/>
        <w:numPr>
          <w:ilvl w:val="0"/>
          <w:numId w:val="2"/>
        </w:numPr>
      </w:pPr>
      <w:r>
        <w:t>Code physical features on a Raspberry Pi</w:t>
      </w:r>
    </w:p>
    <w:p w14:paraId="406B00EC" w14:textId="32D6FB61" w:rsidR="00456AA3" w:rsidRDefault="00456AA3" w:rsidP="00C02CA2">
      <w:pPr>
        <w:pStyle w:val="ListParagraph"/>
        <w:numPr>
          <w:ilvl w:val="0"/>
          <w:numId w:val="2"/>
        </w:numPr>
      </w:pPr>
      <w:r>
        <w:t>Communicate between applications with REST APIs and Websites</w:t>
      </w:r>
    </w:p>
    <w:p w14:paraId="29132547" w14:textId="5EEF1A05" w:rsidR="00DF7745" w:rsidRDefault="00456AA3" w:rsidP="00DF7745">
      <w:pPr>
        <w:pStyle w:val="Heading1"/>
      </w:pPr>
      <w:r>
        <w:t xml:space="preserve">RPG Maker </w:t>
      </w:r>
      <w:proofErr w:type="spellStart"/>
      <w:r>
        <w:t>Websockets</w:t>
      </w:r>
      <w:proofErr w:type="spellEnd"/>
      <w:r>
        <w:t xml:space="preserve"> Plugin</w:t>
      </w:r>
    </w:p>
    <w:p w14:paraId="15C60930" w14:textId="406132BC" w:rsidR="00456AA3" w:rsidRDefault="00456AA3" w:rsidP="00456AA3">
      <w:r>
        <w:t xml:space="preserve">As some may know, Mr. Smith teaches most of </w:t>
      </w:r>
      <w:r w:rsidR="00D83D0C">
        <w:t>his 9</w:t>
      </w:r>
      <w:r w:rsidR="00D83D0C" w:rsidRPr="00D83D0C">
        <w:rPr>
          <w:vertAlign w:val="superscript"/>
        </w:rPr>
        <w:t>th</w:t>
      </w:r>
      <w:r w:rsidR="00D83D0C">
        <w:t xml:space="preserve"> grade class in RPG Maker MV. </w:t>
      </w:r>
      <w:r w:rsidR="00AC19F9">
        <w:t>RPG Maker can easily load in plugins</w:t>
      </w:r>
      <w:r w:rsidR="00393BF0">
        <w:t xml:space="preserve"> to add features without any coding knowledge. Mr. Smith requires a plugin for RPG Maker games that allows 9</w:t>
      </w:r>
      <w:r w:rsidR="00393BF0" w:rsidRPr="00393BF0">
        <w:rPr>
          <w:vertAlign w:val="superscript"/>
        </w:rPr>
        <w:t>th</w:t>
      </w:r>
      <w:r w:rsidR="00393BF0">
        <w:t xml:space="preserve"> graders to easily add chat/</w:t>
      </w:r>
      <w:proofErr w:type="spellStart"/>
      <w:r w:rsidR="00393BF0">
        <w:t>websocket</w:t>
      </w:r>
      <w:proofErr w:type="spellEnd"/>
      <w:r w:rsidR="00393BF0">
        <w:t xml:space="preserve"> multiplayer </w:t>
      </w:r>
      <w:r w:rsidR="00790AF2">
        <w:t xml:space="preserve">and/or </w:t>
      </w:r>
      <w:proofErr w:type="spellStart"/>
      <w:r w:rsidR="00790AF2">
        <w:t>Formbar</w:t>
      </w:r>
      <w:proofErr w:type="spellEnd"/>
      <w:r w:rsidR="00790AF2">
        <w:t xml:space="preserve"> </w:t>
      </w:r>
      <w:proofErr w:type="spellStart"/>
      <w:r w:rsidR="00790AF2">
        <w:t>webockets</w:t>
      </w:r>
      <w:proofErr w:type="spellEnd"/>
      <w:r w:rsidR="00790AF2">
        <w:t>/API to their game.</w:t>
      </w:r>
    </w:p>
    <w:p w14:paraId="57B89188" w14:textId="77777777" w:rsidR="00790AF2" w:rsidRDefault="00790AF2" w:rsidP="00790AF2">
      <w:pPr>
        <w:pStyle w:val="Heading3"/>
      </w:pPr>
      <w:r>
        <w:t>Job Description (what you will be doing)</w:t>
      </w:r>
    </w:p>
    <w:p w14:paraId="5F97C785" w14:textId="77777777" w:rsidR="00790AF2" w:rsidRDefault="00790AF2" w:rsidP="00C02CA2">
      <w:pPr>
        <w:pStyle w:val="ListParagraph"/>
        <w:numPr>
          <w:ilvl w:val="0"/>
          <w:numId w:val="1"/>
        </w:numPr>
      </w:pPr>
      <w:r>
        <w:t>Accurately Document features</w:t>
      </w:r>
    </w:p>
    <w:p w14:paraId="6BDB1382" w14:textId="23230FBF" w:rsidR="00790AF2" w:rsidRDefault="00A64A2B" w:rsidP="00C02CA2">
      <w:pPr>
        <w:pStyle w:val="ListParagraph"/>
        <w:numPr>
          <w:ilvl w:val="0"/>
          <w:numId w:val="1"/>
        </w:numPr>
      </w:pPr>
      <w:r>
        <w:t xml:space="preserve">Work with REST APIs and </w:t>
      </w:r>
      <w:proofErr w:type="spellStart"/>
      <w:r>
        <w:t>websockets</w:t>
      </w:r>
      <w:proofErr w:type="spellEnd"/>
      <w:r w:rsidR="008F5FBF">
        <w:t xml:space="preserve"> to communicate with </w:t>
      </w:r>
      <w:proofErr w:type="spellStart"/>
      <w:r w:rsidR="008F5FBF">
        <w:t>Formbar</w:t>
      </w:r>
      <w:proofErr w:type="spellEnd"/>
    </w:p>
    <w:p w14:paraId="4E88491A" w14:textId="77777777" w:rsidR="00790AF2" w:rsidRDefault="00790AF2" w:rsidP="00790AF2">
      <w:pPr>
        <w:pStyle w:val="Heading3"/>
      </w:pPr>
      <w:r>
        <w:t>Required Skills (what you will need to prove to me you can do or learn)</w:t>
      </w:r>
    </w:p>
    <w:p w14:paraId="6BE42C2A" w14:textId="4CFABCE3" w:rsidR="00790AF2" w:rsidRDefault="00A64A2B" w:rsidP="00C02CA2">
      <w:pPr>
        <w:pStyle w:val="ListParagraph"/>
        <w:numPr>
          <w:ilvl w:val="0"/>
          <w:numId w:val="3"/>
        </w:numPr>
      </w:pPr>
      <w:r>
        <w:t xml:space="preserve">Code in Javascript to use </w:t>
      </w:r>
      <w:proofErr w:type="spellStart"/>
      <w:r>
        <w:t>websockets</w:t>
      </w:r>
      <w:proofErr w:type="spellEnd"/>
      <w:r w:rsidR="008F5FBF">
        <w:t xml:space="preserve">, frontend features, and the </w:t>
      </w:r>
      <w:proofErr w:type="spellStart"/>
      <w:r w:rsidR="008F5FBF">
        <w:t>Formbar</w:t>
      </w:r>
      <w:proofErr w:type="spellEnd"/>
    </w:p>
    <w:p w14:paraId="655D6729" w14:textId="06F1A8A2" w:rsidR="00E35709" w:rsidRDefault="00E35709" w:rsidP="00C02CA2">
      <w:pPr>
        <w:pStyle w:val="ListParagraph"/>
        <w:numPr>
          <w:ilvl w:val="0"/>
          <w:numId w:val="3"/>
        </w:numPr>
      </w:pPr>
      <w:r>
        <w:t>Familiarity and experience with RPG Maker</w:t>
      </w:r>
    </w:p>
    <w:p w14:paraId="7FDEF86F" w14:textId="422EAEAF" w:rsidR="0041616A" w:rsidRDefault="0041616A" w:rsidP="00C02CA2">
      <w:pPr>
        <w:pStyle w:val="ListParagraph"/>
        <w:numPr>
          <w:ilvl w:val="0"/>
          <w:numId w:val="3"/>
        </w:numPr>
      </w:pPr>
      <w:r>
        <w:t>Ability to document code and usage</w:t>
      </w:r>
    </w:p>
    <w:p w14:paraId="3DCED0D7" w14:textId="09A1B2F5" w:rsidR="00E35709" w:rsidRDefault="0041616A" w:rsidP="0041616A">
      <w:pPr>
        <w:pStyle w:val="Heading1"/>
      </w:pPr>
      <w:r>
        <w:br w:type="page"/>
      </w:r>
      <w:proofErr w:type="spellStart"/>
      <w:r w:rsidR="00245211">
        <w:lastRenderedPageBreak/>
        <w:t>Grindset</w:t>
      </w:r>
      <w:proofErr w:type="spellEnd"/>
      <w:r w:rsidR="00245211">
        <w:t xml:space="preserve"> Flashcards</w:t>
      </w:r>
    </w:p>
    <w:p w14:paraId="376F4B93" w14:textId="76B6AD04" w:rsidR="00953CB4" w:rsidRDefault="00DC6003" w:rsidP="00245211">
      <w:r>
        <w:t xml:space="preserve">Computer Programming requires a lot of practice and memorization. </w:t>
      </w:r>
      <w:r w:rsidR="00D21382">
        <w:t>Creating practice material for programming is time-consuming</w:t>
      </w:r>
      <w:r w:rsidR="0042669C">
        <w:t xml:space="preserve"> and buying it is expensive. Your team will be creating </w:t>
      </w:r>
      <w:r w:rsidR="00DF7A04">
        <w:t>simple HTML + Javascript tools/games</w:t>
      </w:r>
      <w:r w:rsidR="00B77B22">
        <w:t xml:space="preserve"> to rapidly practice</w:t>
      </w:r>
      <w:r w:rsidR="00953CB4">
        <w:t xml:space="preserve"> code snippets. This will start with a standalone Flashcard website with easy </w:t>
      </w:r>
      <w:r w:rsidR="005721F5">
        <w:t>flashcard creation. It will expand to mini-</w:t>
      </w:r>
      <w:proofErr w:type="gramStart"/>
      <w:r w:rsidR="005721F5">
        <w:t>quizzes, and</w:t>
      </w:r>
      <w:proofErr w:type="gramEnd"/>
      <w:r w:rsidR="005721F5">
        <w:t xml:space="preserve"> drag-and-drop answers. Eventually, this will interface with the </w:t>
      </w:r>
      <w:proofErr w:type="spellStart"/>
      <w:r w:rsidR="005721F5">
        <w:t>Formbar</w:t>
      </w:r>
      <w:proofErr w:type="spellEnd"/>
      <w:r w:rsidR="005721F5">
        <w:t xml:space="preserve"> to collect data and reward students for streaks/</w:t>
      </w:r>
      <w:proofErr w:type="spellStart"/>
      <w:r w:rsidR="005721F5">
        <w:t>highscores</w:t>
      </w:r>
      <w:proofErr w:type="spellEnd"/>
      <w:r w:rsidR="005721F5">
        <w:t>.</w:t>
      </w:r>
    </w:p>
    <w:p w14:paraId="1C74BB76" w14:textId="77777777" w:rsidR="007B095D" w:rsidRDefault="007B095D" w:rsidP="007B095D">
      <w:pPr>
        <w:pStyle w:val="Heading3"/>
      </w:pPr>
      <w:r>
        <w:t>Job Description (what you will be doing)</w:t>
      </w:r>
    </w:p>
    <w:p w14:paraId="1123C79D" w14:textId="7D2882E3" w:rsidR="007B095D" w:rsidRDefault="007B095D" w:rsidP="00C02CA2">
      <w:pPr>
        <w:pStyle w:val="ListParagraph"/>
        <w:numPr>
          <w:ilvl w:val="0"/>
          <w:numId w:val="1"/>
        </w:numPr>
      </w:pPr>
      <w:r>
        <w:t>Creating learning aides for students</w:t>
      </w:r>
    </w:p>
    <w:p w14:paraId="163237A0" w14:textId="36B7F9AB" w:rsidR="007B095D" w:rsidRDefault="007B095D" w:rsidP="00C02CA2">
      <w:pPr>
        <w:pStyle w:val="ListParagraph"/>
        <w:numPr>
          <w:ilvl w:val="0"/>
          <w:numId w:val="1"/>
        </w:numPr>
      </w:pPr>
      <w:r>
        <w:t>Collecting and storing data</w:t>
      </w:r>
      <w:r w:rsidR="000F6693">
        <w:t xml:space="preserve"> of usage</w:t>
      </w:r>
    </w:p>
    <w:p w14:paraId="4AF1E525" w14:textId="5866D73E" w:rsidR="000F6693" w:rsidRDefault="000F6693" w:rsidP="00C02CA2">
      <w:pPr>
        <w:pStyle w:val="ListParagraph"/>
        <w:numPr>
          <w:ilvl w:val="0"/>
          <w:numId w:val="1"/>
        </w:numPr>
      </w:pPr>
      <w:r>
        <w:t xml:space="preserve">Interacting with the </w:t>
      </w:r>
      <w:proofErr w:type="spellStart"/>
      <w:r>
        <w:t>Formbar</w:t>
      </w:r>
      <w:proofErr w:type="spellEnd"/>
    </w:p>
    <w:p w14:paraId="24AD8B35" w14:textId="77777777" w:rsidR="007B095D" w:rsidRDefault="007B095D" w:rsidP="007B095D">
      <w:pPr>
        <w:pStyle w:val="Heading3"/>
      </w:pPr>
      <w:r>
        <w:t>Required Skills (what you will need to prove to me you can do or learn)</w:t>
      </w:r>
    </w:p>
    <w:p w14:paraId="08F63EC4" w14:textId="393D5952" w:rsidR="0037787B" w:rsidRDefault="000F6693" w:rsidP="00C02CA2">
      <w:pPr>
        <w:pStyle w:val="ListParagraph"/>
        <w:numPr>
          <w:ilvl w:val="0"/>
          <w:numId w:val="4"/>
        </w:numPr>
      </w:pPr>
      <w:r>
        <w:t xml:space="preserve">Code </w:t>
      </w:r>
      <w:r w:rsidR="0037787B">
        <w:t>front-end features using Javascript, jQuery, and CSS</w:t>
      </w:r>
    </w:p>
    <w:p w14:paraId="01987A6E" w14:textId="174CD2DC" w:rsidR="0037787B" w:rsidRDefault="00B17EA8" w:rsidP="00C02CA2">
      <w:pPr>
        <w:pStyle w:val="ListParagraph"/>
        <w:numPr>
          <w:ilvl w:val="0"/>
          <w:numId w:val="4"/>
        </w:numPr>
      </w:pPr>
      <w:r>
        <w:t xml:space="preserve">Use REST APIs and </w:t>
      </w:r>
      <w:proofErr w:type="spellStart"/>
      <w:r>
        <w:t>websockets</w:t>
      </w:r>
      <w:proofErr w:type="spellEnd"/>
      <w:r>
        <w:t xml:space="preserve"> to communicate with </w:t>
      </w:r>
      <w:proofErr w:type="spellStart"/>
      <w:r>
        <w:t>Formbar</w:t>
      </w:r>
      <w:proofErr w:type="spellEnd"/>
    </w:p>
    <w:p w14:paraId="7941F9BE" w14:textId="54CE1E70" w:rsidR="00B17EA8" w:rsidRDefault="00D939C7" w:rsidP="00B17EA8">
      <w:pPr>
        <w:pStyle w:val="Heading1"/>
      </w:pPr>
      <w:proofErr w:type="spellStart"/>
      <w:r>
        <w:t>Lattebar</w:t>
      </w:r>
      <w:proofErr w:type="spellEnd"/>
      <w:r>
        <w:t xml:space="preserve"> Menu</w:t>
      </w:r>
    </w:p>
    <w:p w14:paraId="02728755" w14:textId="06D236FB" w:rsidR="00D939C7" w:rsidRDefault="00D939C7" w:rsidP="00D939C7">
      <w:r>
        <w:t>The Spart Inn has a Latte Bar</w:t>
      </w:r>
      <w:r w:rsidR="002419C8">
        <w:t>. Each day, a Culinary Instructor must manually sen</w:t>
      </w:r>
      <w:r w:rsidR="00AA1962">
        <w:t>d</w:t>
      </w:r>
      <w:r w:rsidR="002419C8">
        <w:t xml:space="preserve"> out and email declaring that the </w:t>
      </w:r>
      <w:r w:rsidR="00AA1962">
        <w:t>bar is open, and what flavors are available. Each order must be emailed back, and orders are tracked on paper. You will be building a website that handles the menu and orders automatically.</w:t>
      </w:r>
    </w:p>
    <w:p w14:paraId="49351237" w14:textId="77777777" w:rsidR="00AA1962" w:rsidRDefault="00AA1962" w:rsidP="00AA1962">
      <w:pPr>
        <w:pStyle w:val="Heading3"/>
      </w:pPr>
      <w:r>
        <w:t>Job Description (what you will be doing)</w:t>
      </w:r>
    </w:p>
    <w:p w14:paraId="16498EA0" w14:textId="68AF7313" w:rsidR="00AA1962" w:rsidRDefault="00AA1962" w:rsidP="00AA1962">
      <w:pPr>
        <w:pStyle w:val="ListParagraph"/>
        <w:numPr>
          <w:ilvl w:val="0"/>
          <w:numId w:val="1"/>
        </w:numPr>
      </w:pPr>
      <w:r>
        <w:t xml:space="preserve">Working with </w:t>
      </w:r>
      <w:r w:rsidR="00F96C94">
        <w:t>clients who are not “tech-savvy” to meet their needs</w:t>
      </w:r>
    </w:p>
    <w:p w14:paraId="35E14C17" w14:textId="712D80B0" w:rsidR="00022591" w:rsidRDefault="00022591" w:rsidP="00AA1962">
      <w:pPr>
        <w:pStyle w:val="ListParagraph"/>
        <w:numPr>
          <w:ilvl w:val="0"/>
          <w:numId w:val="1"/>
        </w:numPr>
      </w:pPr>
      <w:r>
        <w:t xml:space="preserve">Creating an interactive </w:t>
      </w:r>
      <w:r w:rsidR="00A657FF">
        <w:t>website with server</w:t>
      </w:r>
    </w:p>
    <w:p w14:paraId="1EF13B36" w14:textId="77777777" w:rsidR="00AA1962" w:rsidRDefault="00AA1962" w:rsidP="00AA1962">
      <w:pPr>
        <w:pStyle w:val="Heading3"/>
      </w:pPr>
      <w:r>
        <w:t>Required Skills (what you will need to prove to me you can do or learn)</w:t>
      </w:r>
    </w:p>
    <w:p w14:paraId="3751475B" w14:textId="5CF895C0" w:rsidR="009E228C" w:rsidRDefault="009E228C" w:rsidP="009E228C">
      <w:pPr>
        <w:pStyle w:val="ListParagraph"/>
        <w:numPr>
          <w:ilvl w:val="0"/>
          <w:numId w:val="1"/>
        </w:numPr>
      </w:pPr>
      <w:r>
        <w:t xml:space="preserve">HTML, CSS, and </w:t>
      </w:r>
      <w:proofErr w:type="spellStart"/>
      <w:r>
        <w:t>Javacript</w:t>
      </w:r>
      <w:proofErr w:type="spellEnd"/>
      <w:r>
        <w:t xml:space="preserve"> to code front-end features</w:t>
      </w:r>
    </w:p>
    <w:p w14:paraId="442B49B2" w14:textId="59F2B108" w:rsidR="009E228C" w:rsidRDefault="009E228C" w:rsidP="009E228C">
      <w:pPr>
        <w:pStyle w:val="ListParagraph"/>
        <w:numPr>
          <w:ilvl w:val="0"/>
          <w:numId w:val="1"/>
        </w:numPr>
      </w:pPr>
      <w:r>
        <w:t xml:space="preserve">Javascript in </w:t>
      </w:r>
      <w:proofErr w:type="spellStart"/>
      <w:r>
        <w:t>nodeJS</w:t>
      </w:r>
      <w:proofErr w:type="spellEnd"/>
      <w:r>
        <w:t>, ExpressJS and EJS</w:t>
      </w:r>
    </w:p>
    <w:p w14:paraId="644E553D" w14:textId="53875B8D" w:rsidR="00CA56E5" w:rsidRDefault="00CA56E5" w:rsidP="00D86F16">
      <w:pPr>
        <w:pStyle w:val="ListParagraph"/>
        <w:numPr>
          <w:ilvl w:val="0"/>
          <w:numId w:val="1"/>
        </w:numPr>
      </w:pPr>
      <w:r>
        <w:t>Using SQL Databases</w:t>
      </w:r>
    </w:p>
    <w:p w14:paraId="4BC18003" w14:textId="78623A76" w:rsidR="00D86F16" w:rsidRDefault="00D86F16" w:rsidP="00D86F16">
      <w:pPr>
        <w:pStyle w:val="Heading1"/>
      </w:pPr>
      <w:r>
        <w:t xml:space="preserve">Personal Finance </w:t>
      </w:r>
      <w:r w:rsidR="00EA0289">
        <w:t>Bank</w:t>
      </w:r>
    </w:p>
    <w:p w14:paraId="5958D7B8" w14:textId="6AAB3A9D" w:rsidR="00D86F16" w:rsidRDefault="00EA0289" w:rsidP="00D86F16">
      <w:r>
        <w:t xml:space="preserve">Mr. </w:t>
      </w:r>
      <w:proofErr w:type="spellStart"/>
      <w:r>
        <w:t>Gaidos</w:t>
      </w:r>
      <w:proofErr w:type="spellEnd"/>
      <w:r>
        <w:t xml:space="preserve"> requires a piece of software that tracks “money” in his personal finance class.</w:t>
      </w:r>
    </w:p>
    <w:p w14:paraId="40588583" w14:textId="77777777" w:rsidR="00D86F16" w:rsidRDefault="00D86F16" w:rsidP="00D86F16">
      <w:pPr>
        <w:pStyle w:val="Heading3"/>
      </w:pPr>
      <w:r>
        <w:t>Job Description (what you will be doing)</w:t>
      </w:r>
    </w:p>
    <w:p w14:paraId="1F06BA00" w14:textId="77777777" w:rsidR="00D86F16" w:rsidRDefault="00D86F16" w:rsidP="00D86F16">
      <w:pPr>
        <w:pStyle w:val="ListParagraph"/>
        <w:numPr>
          <w:ilvl w:val="0"/>
          <w:numId w:val="1"/>
        </w:numPr>
      </w:pPr>
      <w:r>
        <w:t>Working with clients who are not “tech-savvy” to meet their needs</w:t>
      </w:r>
    </w:p>
    <w:p w14:paraId="601A4972" w14:textId="01B7F52F" w:rsidR="00D86F16" w:rsidRDefault="00D86F16" w:rsidP="00D86F16">
      <w:pPr>
        <w:pStyle w:val="ListParagraph"/>
        <w:numPr>
          <w:ilvl w:val="0"/>
          <w:numId w:val="1"/>
        </w:numPr>
      </w:pPr>
      <w:r>
        <w:t>Creating an interactive website with server</w:t>
      </w:r>
      <w:r w:rsidR="006F310E">
        <w:t xml:space="preserve"> with APIs</w:t>
      </w:r>
    </w:p>
    <w:p w14:paraId="0945CE17" w14:textId="58FCCFE8" w:rsidR="006F310E" w:rsidRDefault="006F310E" w:rsidP="00D86F16">
      <w:pPr>
        <w:pStyle w:val="ListParagraph"/>
        <w:numPr>
          <w:ilvl w:val="0"/>
          <w:numId w:val="1"/>
        </w:numPr>
      </w:pPr>
      <w:r>
        <w:t>Using student IDs and scanning hardware</w:t>
      </w:r>
    </w:p>
    <w:p w14:paraId="6B808423" w14:textId="77777777" w:rsidR="00D86F16" w:rsidRDefault="00D86F16" w:rsidP="00D86F16">
      <w:pPr>
        <w:pStyle w:val="Heading3"/>
      </w:pPr>
      <w:r>
        <w:t>Required Skills (what you will need to prove to me you can do or learn)</w:t>
      </w:r>
    </w:p>
    <w:p w14:paraId="3C5A17DE" w14:textId="77777777" w:rsidR="00D86F16" w:rsidRDefault="00D86F16" w:rsidP="00D86F16">
      <w:pPr>
        <w:pStyle w:val="ListParagraph"/>
        <w:numPr>
          <w:ilvl w:val="0"/>
          <w:numId w:val="1"/>
        </w:numPr>
      </w:pPr>
      <w:r>
        <w:t xml:space="preserve">HTML, CSS, and </w:t>
      </w:r>
      <w:proofErr w:type="spellStart"/>
      <w:r>
        <w:t>Javacript</w:t>
      </w:r>
      <w:proofErr w:type="spellEnd"/>
      <w:r>
        <w:t xml:space="preserve"> to code front-end features</w:t>
      </w:r>
    </w:p>
    <w:p w14:paraId="675281E1" w14:textId="77777777" w:rsidR="00D86F16" w:rsidRDefault="00D86F16" w:rsidP="00D86F16">
      <w:pPr>
        <w:pStyle w:val="ListParagraph"/>
        <w:numPr>
          <w:ilvl w:val="0"/>
          <w:numId w:val="1"/>
        </w:numPr>
      </w:pPr>
      <w:r>
        <w:t xml:space="preserve">Javascript in </w:t>
      </w:r>
      <w:proofErr w:type="spellStart"/>
      <w:r>
        <w:t>nodeJS</w:t>
      </w:r>
      <w:proofErr w:type="spellEnd"/>
      <w:r>
        <w:t>, ExpressJS and EJS</w:t>
      </w:r>
    </w:p>
    <w:p w14:paraId="4993E13F" w14:textId="4B956F19" w:rsidR="00466D2F" w:rsidRDefault="00D86F16" w:rsidP="00CC7F47">
      <w:pPr>
        <w:pStyle w:val="ListParagraph"/>
        <w:numPr>
          <w:ilvl w:val="0"/>
          <w:numId w:val="1"/>
        </w:numPr>
      </w:pPr>
      <w:r>
        <w:t>Using SQL Databases</w:t>
      </w:r>
    </w:p>
    <w:p w14:paraId="652EB2FD" w14:textId="21CBFC1F" w:rsidR="00AA1962" w:rsidRDefault="00466D2F" w:rsidP="00466D2F">
      <w:pPr>
        <w:pStyle w:val="Heading1"/>
      </w:pPr>
      <w:r>
        <w:br w:type="page"/>
      </w:r>
      <w:r w:rsidR="00FB078E">
        <w:lastRenderedPageBreak/>
        <w:t>Caught Being a Spartan</w:t>
      </w:r>
    </w:p>
    <w:p w14:paraId="2993F752" w14:textId="6F01FE93" w:rsidR="00FB078E" w:rsidRDefault="00FB078E" w:rsidP="00FB078E">
      <w:r>
        <w:t>As we all know, the “Caught Being a Spartan” program is defunct.</w:t>
      </w:r>
      <w:r w:rsidR="00736554">
        <w:t xml:space="preserve"> It is too difficult to reward students for good behavior at a moment’s notice.</w:t>
      </w:r>
      <w:r w:rsidR="00C12DA3">
        <w:t xml:space="preserve"> Your team will be developing an application that teachers can use to reward </w:t>
      </w:r>
      <w:r w:rsidR="00562B15">
        <w:t>students</w:t>
      </w:r>
      <w:r w:rsidR="0029072B">
        <w:t xml:space="preserve">, probably by a phone-based web-application. You will also develop a website to track these points and </w:t>
      </w:r>
      <w:r w:rsidR="00B9145E">
        <w:t>allow administrators to create/give out rewards.</w:t>
      </w:r>
    </w:p>
    <w:p w14:paraId="3B2AEB78" w14:textId="77777777" w:rsidR="00863F69" w:rsidRDefault="00863F69" w:rsidP="00863F69">
      <w:pPr>
        <w:pStyle w:val="Heading3"/>
      </w:pPr>
      <w:r>
        <w:t>Job Description (what you will be doing)</w:t>
      </w:r>
    </w:p>
    <w:p w14:paraId="789829F1" w14:textId="77777777" w:rsidR="00863F69" w:rsidRDefault="00863F69" w:rsidP="00863F69">
      <w:pPr>
        <w:pStyle w:val="ListParagraph"/>
        <w:numPr>
          <w:ilvl w:val="0"/>
          <w:numId w:val="1"/>
        </w:numPr>
      </w:pPr>
      <w:r>
        <w:t>Working with clients who are not “tech-savvy” to meet their needs</w:t>
      </w:r>
    </w:p>
    <w:p w14:paraId="008DEA1B" w14:textId="77777777" w:rsidR="00863F69" w:rsidRDefault="00863F69" w:rsidP="00863F69">
      <w:pPr>
        <w:pStyle w:val="ListParagraph"/>
        <w:numPr>
          <w:ilvl w:val="0"/>
          <w:numId w:val="1"/>
        </w:numPr>
      </w:pPr>
      <w:r>
        <w:t>Creating an interactive website with server with APIs</w:t>
      </w:r>
    </w:p>
    <w:p w14:paraId="5F5AC27B" w14:textId="3EB7F04A" w:rsidR="00863F69" w:rsidRDefault="00863F69" w:rsidP="00863F69">
      <w:pPr>
        <w:pStyle w:val="ListParagraph"/>
        <w:numPr>
          <w:ilvl w:val="0"/>
          <w:numId w:val="1"/>
        </w:numPr>
      </w:pPr>
      <w:r>
        <w:t>Using student IDs</w:t>
      </w:r>
      <w:r>
        <w:t xml:space="preserve">, </w:t>
      </w:r>
      <w:r>
        <w:t xml:space="preserve">scanning </w:t>
      </w:r>
      <w:proofErr w:type="gramStart"/>
      <w:r>
        <w:t>hardware</w:t>
      </w:r>
      <w:proofErr w:type="gramEnd"/>
      <w:r>
        <w:t xml:space="preserve"> and developing for mobile platforms</w:t>
      </w:r>
    </w:p>
    <w:p w14:paraId="37E3DD20" w14:textId="77777777" w:rsidR="00863F69" w:rsidRDefault="00863F69" w:rsidP="00863F69">
      <w:pPr>
        <w:pStyle w:val="Heading3"/>
      </w:pPr>
      <w:r>
        <w:t>Required Skills (what you will need to prove to me you can do or learn)</w:t>
      </w:r>
    </w:p>
    <w:p w14:paraId="3BA6DDE8" w14:textId="339901F5" w:rsidR="00863F69" w:rsidRDefault="00863F69" w:rsidP="00863F69">
      <w:pPr>
        <w:pStyle w:val="ListParagraph"/>
        <w:numPr>
          <w:ilvl w:val="0"/>
          <w:numId w:val="1"/>
        </w:numPr>
      </w:pPr>
      <w:r>
        <w:t xml:space="preserve">HTML, CSS, and </w:t>
      </w:r>
      <w:proofErr w:type="spellStart"/>
      <w:r>
        <w:t>Javacript</w:t>
      </w:r>
      <w:proofErr w:type="spellEnd"/>
      <w:r>
        <w:t xml:space="preserve"> to code front-end features</w:t>
      </w:r>
      <w:r w:rsidR="00B111DB">
        <w:t xml:space="preserve"> for mobile</w:t>
      </w:r>
    </w:p>
    <w:p w14:paraId="0B9BD97D" w14:textId="77777777" w:rsidR="00863F69" w:rsidRDefault="00863F69" w:rsidP="00863F69">
      <w:pPr>
        <w:pStyle w:val="ListParagraph"/>
        <w:numPr>
          <w:ilvl w:val="0"/>
          <w:numId w:val="1"/>
        </w:numPr>
      </w:pPr>
      <w:r>
        <w:t xml:space="preserve">Javascript in </w:t>
      </w:r>
      <w:proofErr w:type="spellStart"/>
      <w:r>
        <w:t>nodeJS</w:t>
      </w:r>
      <w:proofErr w:type="spellEnd"/>
      <w:r>
        <w:t>, ExpressJS and EJS</w:t>
      </w:r>
    </w:p>
    <w:p w14:paraId="3A904A75" w14:textId="40E594A9" w:rsidR="00863F69" w:rsidRDefault="00863F69" w:rsidP="00FB078E">
      <w:pPr>
        <w:pStyle w:val="ListParagraph"/>
        <w:numPr>
          <w:ilvl w:val="0"/>
          <w:numId w:val="1"/>
        </w:numPr>
      </w:pPr>
      <w:r>
        <w:t>Using SQL Databases</w:t>
      </w:r>
    </w:p>
    <w:p w14:paraId="4284E698" w14:textId="7CBBB0D3" w:rsidR="00B111DB" w:rsidRDefault="00B111DB" w:rsidP="00FB078E">
      <w:pPr>
        <w:pStyle w:val="ListParagraph"/>
        <w:numPr>
          <w:ilvl w:val="0"/>
          <w:numId w:val="1"/>
        </w:numPr>
      </w:pPr>
      <w:r>
        <w:t>Using scanners or NFC</w:t>
      </w:r>
    </w:p>
    <w:p w14:paraId="477B8EC8" w14:textId="5A769294" w:rsidR="00B111DB" w:rsidRDefault="00B111DB" w:rsidP="00FB078E">
      <w:pPr>
        <w:pStyle w:val="ListParagraph"/>
        <w:numPr>
          <w:ilvl w:val="0"/>
          <w:numId w:val="1"/>
        </w:numPr>
      </w:pPr>
      <w:r>
        <w:t>Using mobile camera hardware</w:t>
      </w:r>
    </w:p>
    <w:p w14:paraId="7FFCD8B1" w14:textId="10F2B381" w:rsidR="005E49FC" w:rsidRDefault="005E49FC" w:rsidP="005E49FC">
      <w:pPr>
        <w:pStyle w:val="Heading1"/>
      </w:pPr>
      <w:r>
        <w:t>Lateral File Organizer</w:t>
      </w:r>
    </w:p>
    <w:p w14:paraId="2212039A" w14:textId="76EE7DF7" w:rsidR="005E49FC" w:rsidRDefault="005E49FC" w:rsidP="005E49FC">
      <w:r>
        <w:t xml:space="preserve">You may not know this, but the file server for this school is an absolute mess. It is very difficult to </w:t>
      </w:r>
      <w:r w:rsidR="00D933E4">
        <w:t xml:space="preserve">find anything you need in what is essentially just a giant flash drive on the network. You will be developing a piece of software that can organize hundreds of documents by “tags”, such as school year, </w:t>
      </w:r>
      <w:r w:rsidR="001367F4">
        <w:t>category, and filetype. Users will be able to rapidly search for a document by descriptive “tags”.</w:t>
      </w:r>
      <w:r w:rsidR="0051430B">
        <w:t xml:space="preserve"> Users will also be able to upload files as “revisions” or “new versions”</w:t>
      </w:r>
      <w:r w:rsidR="00635A89">
        <w:t xml:space="preserve"> and rapidly tag them with related “tags”.</w:t>
      </w:r>
    </w:p>
    <w:p w14:paraId="2820E3D1" w14:textId="77777777" w:rsidR="005E49FC" w:rsidRDefault="005E49FC" w:rsidP="005E49FC">
      <w:pPr>
        <w:pStyle w:val="Heading3"/>
      </w:pPr>
      <w:r>
        <w:t>Job Description (what you will be doing)</w:t>
      </w:r>
    </w:p>
    <w:p w14:paraId="10D09D99" w14:textId="77777777" w:rsidR="005E49FC" w:rsidRDefault="005E49FC" w:rsidP="005E49FC">
      <w:pPr>
        <w:pStyle w:val="ListParagraph"/>
        <w:numPr>
          <w:ilvl w:val="0"/>
          <w:numId w:val="1"/>
        </w:numPr>
      </w:pPr>
      <w:r>
        <w:t>Working with clients who are not “tech-savvy” to meet their needs</w:t>
      </w:r>
    </w:p>
    <w:p w14:paraId="2E3AB3CD" w14:textId="77777777" w:rsidR="005E49FC" w:rsidRDefault="005E49FC" w:rsidP="005E49FC">
      <w:pPr>
        <w:pStyle w:val="ListParagraph"/>
        <w:numPr>
          <w:ilvl w:val="0"/>
          <w:numId w:val="1"/>
        </w:numPr>
      </w:pPr>
      <w:r>
        <w:t>Creating an interactive website with server with APIs</w:t>
      </w:r>
    </w:p>
    <w:p w14:paraId="1D108250" w14:textId="48192283" w:rsidR="005E49FC" w:rsidRDefault="00635A89" w:rsidP="005E49FC">
      <w:pPr>
        <w:pStyle w:val="ListParagraph"/>
        <w:numPr>
          <w:ilvl w:val="0"/>
          <w:numId w:val="1"/>
        </w:numPr>
      </w:pPr>
      <w:r>
        <w:t>Organizing data by qualities</w:t>
      </w:r>
    </w:p>
    <w:p w14:paraId="074DD2F6" w14:textId="39B45944" w:rsidR="00635A89" w:rsidRDefault="00635A89" w:rsidP="005E49FC">
      <w:pPr>
        <w:pStyle w:val="ListParagraph"/>
        <w:numPr>
          <w:ilvl w:val="0"/>
          <w:numId w:val="1"/>
        </w:numPr>
      </w:pPr>
      <w:r>
        <w:t xml:space="preserve">Searching and matching </w:t>
      </w:r>
      <w:r w:rsidR="00411146">
        <w:t>data by qualities</w:t>
      </w:r>
    </w:p>
    <w:p w14:paraId="56D14F22" w14:textId="3349C2CD" w:rsidR="00411146" w:rsidRDefault="00DD45B2" w:rsidP="005E49FC">
      <w:pPr>
        <w:pStyle w:val="ListParagraph"/>
        <w:numPr>
          <w:ilvl w:val="0"/>
          <w:numId w:val="1"/>
        </w:numPr>
      </w:pPr>
      <w:r>
        <w:t>Anticipating user needs</w:t>
      </w:r>
    </w:p>
    <w:p w14:paraId="1D63EB71" w14:textId="77777777" w:rsidR="005E49FC" w:rsidRDefault="005E49FC" w:rsidP="005E49FC">
      <w:pPr>
        <w:pStyle w:val="Heading3"/>
      </w:pPr>
      <w:r>
        <w:t>Required Skills (what you will need to prove to me you can do or learn)</w:t>
      </w:r>
    </w:p>
    <w:p w14:paraId="1D4C0041" w14:textId="77777777" w:rsidR="005E49FC" w:rsidRDefault="005E49FC" w:rsidP="005E49FC">
      <w:pPr>
        <w:pStyle w:val="ListParagraph"/>
        <w:numPr>
          <w:ilvl w:val="0"/>
          <w:numId w:val="1"/>
        </w:numPr>
      </w:pPr>
      <w:r>
        <w:t xml:space="preserve">HTML, CSS, and </w:t>
      </w:r>
      <w:proofErr w:type="spellStart"/>
      <w:r>
        <w:t>Javacript</w:t>
      </w:r>
      <w:proofErr w:type="spellEnd"/>
      <w:r>
        <w:t xml:space="preserve"> to code front-end features for mobile</w:t>
      </w:r>
    </w:p>
    <w:p w14:paraId="07B28BEB" w14:textId="77777777" w:rsidR="005E49FC" w:rsidRDefault="005E49FC" w:rsidP="005E49FC">
      <w:pPr>
        <w:pStyle w:val="ListParagraph"/>
        <w:numPr>
          <w:ilvl w:val="0"/>
          <w:numId w:val="1"/>
        </w:numPr>
      </w:pPr>
      <w:r>
        <w:t xml:space="preserve">Javascript in </w:t>
      </w:r>
      <w:proofErr w:type="spellStart"/>
      <w:r>
        <w:t>nodeJS</w:t>
      </w:r>
      <w:proofErr w:type="spellEnd"/>
      <w:r>
        <w:t>, ExpressJS and EJS</w:t>
      </w:r>
    </w:p>
    <w:p w14:paraId="11E22BE8" w14:textId="574C4CF3" w:rsidR="00B111DB" w:rsidRPr="00FB078E" w:rsidRDefault="006906CA" w:rsidP="00B111DB">
      <w:pPr>
        <w:pStyle w:val="ListParagraph"/>
        <w:numPr>
          <w:ilvl w:val="0"/>
          <w:numId w:val="1"/>
        </w:numPr>
      </w:pPr>
      <w:r>
        <w:t>Expertise with SQL databases</w:t>
      </w:r>
    </w:p>
    <w:sectPr w:rsidR="00B111DB" w:rsidRPr="00FB078E" w:rsidSect="00F14615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D52" w14:textId="77777777" w:rsidR="00432D44" w:rsidRDefault="00432D44" w:rsidP="00D52BCD">
      <w:pPr>
        <w:spacing w:after="0" w:line="240" w:lineRule="auto"/>
      </w:pPr>
      <w:r>
        <w:separator/>
      </w:r>
    </w:p>
  </w:endnote>
  <w:endnote w:type="continuationSeparator" w:id="0">
    <w:p w14:paraId="649F3065" w14:textId="77777777" w:rsidR="00432D44" w:rsidRDefault="00432D44" w:rsidP="00D52BCD">
      <w:pPr>
        <w:spacing w:after="0" w:line="240" w:lineRule="auto"/>
      </w:pPr>
      <w:r>
        <w:continuationSeparator/>
      </w:r>
    </w:p>
  </w:endnote>
  <w:endnote w:type="continuationNotice" w:id="1">
    <w:p w14:paraId="73E6C627" w14:textId="77777777" w:rsidR="00432D44" w:rsidRDefault="0043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C92E" w14:textId="77777777" w:rsidR="00432D44" w:rsidRDefault="00432D44" w:rsidP="00D52BCD">
      <w:pPr>
        <w:spacing w:after="0" w:line="240" w:lineRule="auto"/>
      </w:pPr>
      <w:r>
        <w:separator/>
      </w:r>
    </w:p>
  </w:footnote>
  <w:footnote w:type="continuationSeparator" w:id="0">
    <w:p w14:paraId="2015A9C4" w14:textId="77777777" w:rsidR="00432D44" w:rsidRDefault="00432D44" w:rsidP="00D52BCD">
      <w:pPr>
        <w:spacing w:after="0" w:line="240" w:lineRule="auto"/>
      </w:pPr>
      <w:r>
        <w:continuationSeparator/>
      </w:r>
    </w:p>
  </w:footnote>
  <w:footnote w:type="continuationNotice" w:id="1">
    <w:p w14:paraId="02F28590" w14:textId="77777777" w:rsidR="00432D44" w:rsidRDefault="0043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D3C"/>
    <w:multiLevelType w:val="hybridMultilevel"/>
    <w:tmpl w:val="C1B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121E"/>
    <w:multiLevelType w:val="hybridMultilevel"/>
    <w:tmpl w:val="715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084C"/>
    <w:multiLevelType w:val="hybridMultilevel"/>
    <w:tmpl w:val="01D2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15BF"/>
    <w:multiLevelType w:val="hybridMultilevel"/>
    <w:tmpl w:val="D97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2591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812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693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67F4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9C8"/>
    <w:rsid w:val="00241C22"/>
    <w:rsid w:val="00243F58"/>
    <w:rsid w:val="00244675"/>
    <w:rsid w:val="00245211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72B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B84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3AE0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7787B"/>
    <w:rsid w:val="00380B2B"/>
    <w:rsid w:val="003810D2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3BF0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472"/>
    <w:rsid w:val="003F6FE6"/>
    <w:rsid w:val="003F7608"/>
    <w:rsid w:val="003F7FDD"/>
    <w:rsid w:val="00400089"/>
    <w:rsid w:val="004023F8"/>
    <w:rsid w:val="0040313F"/>
    <w:rsid w:val="00404E72"/>
    <w:rsid w:val="00405CC9"/>
    <w:rsid w:val="00411146"/>
    <w:rsid w:val="00412605"/>
    <w:rsid w:val="00414360"/>
    <w:rsid w:val="0041616A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69C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8D3"/>
    <w:rsid w:val="00446B4E"/>
    <w:rsid w:val="004514BF"/>
    <w:rsid w:val="00451595"/>
    <w:rsid w:val="00451840"/>
    <w:rsid w:val="00452397"/>
    <w:rsid w:val="004532A0"/>
    <w:rsid w:val="0045383E"/>
    <w:rsid w:val="00453A25"/>
    <w:rsid w:val="00454E48"/>
    <w:rsid w:val="00455565"/>
    <w:rsid w:val="00456779"/>
    <w:rsid w:val="00456AA3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6D2F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87070"/>
    <w:rsid w:val="00490436"/>
    <w:rsid w:val="00490BF7"/>
    <w:rsid w:val="0049246D"/>
    <w:rsid w:val="00492D03"/>
    <w:rsid w:val="0049394F"/>
    <w:rsid w:val="00494219"/>
    <w:rsid w:val="00494441"/>
    <w:rsid w:val="004951C4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3E07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52B5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430B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B15"/>
    <w:rsid w:val="00562C91"/>
    <w:rsid w:val="005640C9"/>
    <w:rsid w:val="00567737"/>
    <w:rsid w:val="00567BDA"/>
    <w:rsid w:val="0057146D"/>
    <w:rsid w:val="00571475"/>
    <w:rsid w:val="005720D7"/>
    <w:rsid w:val="005721F5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1DA5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E49FC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A89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06CA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3BD9"/>
    <w:rsid w:val="006E42E1"/>
    <w:rsid w:val="006E5B0C"/>
    <w:rsid w:val="006E7FE8"/>
    <w:rsid w:val="006F14ED"/>
    <w:rsid w:val="006F2219"/>
    <w:rsid w:val="006F310E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1F6"/>
    <w:rsid w:val="007278C9"/>
    <w:rsid w:val="00732241"/>
    <w:rsid w:val="00733A46"/>
    <w:rsid w:val="00733A71"/>
    <w:rsid w:val="007343E3"/>
    <w:rsid w:val="00734926"/>
    <w:rsid w:val="00736554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0AF2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6C68"/>
    <w:rsid w:val="007A7BDF"/>
    <w:rsid w:val="007B0344"/>
    <w:rsid w:val="007B095D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0B5E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3F69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5FBF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47A82"/>
    <w:rsid w:val="0095124E"/>
    <w:rsid w:val="0095237F"/>
    <w:rsid w:val="009524AA"/>
    <w:rsid w:val="00952F35"/>
    <w:rsid w:val="00953000"/>
    <w:rsid w:val="0095311C"/>
    <w:rsid w:val="00953A93"/>
    <w:rsid w:val="00953B90"/>
    <w:rsid w:val="00953CB4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6BA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045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28C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4A2B"/>
    <w:rsid w:val="00A657FF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5C38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1962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19F9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11DB"/>
    <w:rsid w:val="00B1235C"/>
    <w:rsid w:val="00B131B6"/>
    <w:rsid w:val="00B15D97"/>
    <w:rsid w:val="00B17EA8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26D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67B46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2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45E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79F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658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2CA2"/>
    <w:rsid w:val="00C03E28"/>
    <w:rsid w:val="00C04017"/>
    <w:rsid w:val="00C04FB9"/>
    <w:rsid w:val="00C055DB"/>
    <w:rsid w:val="00C11B7C"/>
    <w:rsid w:val="00C12375"/>
    <w:rsid w:val="00C12BA6"/>
    <w:rsid w:val="00C12C95"/>
    <w:rsid w:val="00C12DA3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36D36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6E5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2C6D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1382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6BA6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115"/>
    <w:rsid w:val="00D74D5C"/>
    <w:rsid w:val="00D74E01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3D0C"/>
    <w:rsid w:val="00D84EB7"/>
    <w:rsid w:val="00D851F0"/>
    <w:rsid w:val="00D8553B"/>
    <w:rsid w:val="00D85C50"/>
    <w:rsid w:val="00D8618B"/>
    <w:rsid w:val="00D86F16"/>
    <w:rsid w:val="00D91334"/>
    <w:rsid w:val="00D926EA"/>
    <w:rsid w:val="00D933E4"/>
    <w:rsid w:val="00D939C7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C6003"/>
    <w:rsid w:val="00DD0D60"/>
    <w:rsid w:val="00DD1B4F"/>
    <w:rsid w:val="00DD1E18"/>
    <w:rsid w:val="00DD1E94"/>
    <w:rsid w:val="00DD3FB5"/>
    <w:rsid w:val="00DD45B2"/>
    <w:rsid w:val="00DD6675"/>
    <w:rsid w:val="00DE0024"/>
    <w:rsid w:val="00DE11C7"/>
    <w:rsid w:val="00DE21D6"/>
    <w:rsid w:val="00DE4D87"/>
    <w:rsid w:val="00DE6F62"/>
    <w:rsid w:val="00DE7937"/>
    <w:rsid w:val="00DE7A45"/>
    <w:rsid w:val="00DE7BCA"/>
    <w:rsid w:val="00DF57CE"/>
    <w:rsid w:val="00DF6429"/>
    <w:rsid w:val="00DF6A29"/>
    <w:rsid w:val="00DF7745"/>
    <w:rsid w:val="00DF7A04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5709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289"/>
    <w:rsid w:val="00EA0DBF"/>
    <w:rsid w:val="00EA149D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5A12"/>
    <w:rsid w:val="00F07349"/>
    <w:rsid w:val="00F105BD"/>
    <w:rsid w:val="00F113C7"/>
    <w:rsid w:val="00F118BB"/>
    <w:rsid w:val="00F1223D"/>
    <w:rsid w:val="00F12A49"/>
    <w:rsid w:val="00F12F85"/>
    <w:rsid w:val="00F1357A"/>
    <w:rsid w:val="00F14615"/>
    <w:rsid w:val="00F16102"/>
    <w:rsid w:val="00F1733A"/>
    <w:rsid w:val="00F177E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6C94"/>
    <w:rsid w:val="00F976CE"/>
    <w:rsid w:val="00FA2320"/>
    <w:rsid w:val="00FA3D06"/>
    <w:rsid w:val="00FA450C"/>
    <w:rsid w:val="00FA4DBA"/>
    <w:rsid w:val="00FA4DFB"/>
    <w:rsid w:val="00FA7B54"/>
    <w:rsid w:val="00FB069F"/>
    <w:rsid w:val="00FB078E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95812"/>
    <w:pPr>
      <w:spacing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456DD-F280-4240-8979-047AD3640E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49282B-67B3-426A-88CF-06741A57A774}">
  <ds:schemaRefs>
    <ds:schemaRef ds:uri="cc9255bc-4d99-4f42-bba5-857cbcc6e725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fc2bff61-6a31-4c51-9f32-b9bba46405e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56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86</cp:revision>
  <cp:lastPrinted>2021-10-04T16:51:00Z</cp:lastPrinted>
  <dcterms:created xsi:type="dcterms:W3CDTF">2021-10-04T02:17:00Z</dcterms:created>
  <dcterms:modified xsi:type="dcterms:W3CDTF">2021-10-17T22:05:00Z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