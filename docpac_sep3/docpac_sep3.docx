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0D8D691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50793E">
        <w:rPr>
          <w:rStyle w:val="BookTitle"/>
          <w:sz w:val="24"/>
          <w:szCs w:val="24"/>
        </w:rPr>
        <w:t>Sep 3</w:t>
      </w:r>
      <w:r w:rsidR="009667B6" w:rsidRPr="009667B6">
        <w:rPr>
          <w:rStyle w:val="BookTitle"/>
          <w:sz w:val="24"/>
          <w:szCs w:val="24"/>
          <w:vertAlign w:val="superscript"/>
        </w:rPr>
        <w:t>rd</w:t>
      </w:r>
      <w:bookmarkStart w:id="0" w:name="_GoBack"/>
      <w:bookmarkEnd w:id="0"/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0ECF974B" w14:textId="71187F99" w:rsidR="00655C23" w:rsidRDefault="00DA4CF4" w:rsidP="00655C23">
      <w:pPr>
        <w:pStyle w:val="ListParagraph"/>
        <w:numPr>
          <w:ilvl w:val="0"/>
          <w:numId w:val="20"/>
        </w:numPr>
      </w:pPr>
      <w:r>
        <w:t>Understand different ways of sharing files and data with teammates</w:t>
      </w:r>
    </w:p>
    <w:p w14:paraId="470B7A35" w14:textId="6B061A86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Review using </w:t>
      </w:r>
      <w:proofErr w:type="spellStart"/>
      <w:r>
        <w:t>github</w:t>
      </w:r>
      <w:proofErr w:type="spellEnd"/>
      <w:r>
        <w:t xml:space="preserve"> to complete projects together</w:t>
      </w:r>
    </w:p>
    <w:p w14:paraId="35959C47" w14:textId="2ACEF642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Understand how basic </w:t>
      </w:r>
      <w:proofErr w:type="spellStart"/>
      <w:r>
        <w:t>nodejs</w:t>
      </w:r>
      <w:proofErr w:type="spellEnd"/>
      <w:r>
        <w:t xml:space="preserve"> applications work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7F04BBC8" w:rsidR="00345039" w:rsidRDefault="00534005" w:rsidP="00C335F8">
      <w:pPr>
        <w:pStyle w:val="ListParagraph"/>
        <w:numPr>
          <w:ilvl w:val="0"/>
          <w:numId w:val="20"/>
        </w:numPr>
      </w:pPr>
      <w:r>
        <w:t>N/A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9667B6" w:rsidP="009B43E3">
      <w:pPr>
        <w:pStyle w:val="ListParagraph"/>
        <w:numPr>
          <w:ilvl w:val="0"/>
          <w:numId w:val="31"/>
        </w:numPr>
      </w:pPr>
      <w:r>
        <w:pict w14:anchorId="187921CF">
          <v:shape id="Picture 36" o:spid="_x0000_i1027" type="#_x0000_t75" alt="Eye Icon - Free Download at Icons8" style="width:12.15pt;height:12.15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>Department and Name required on front of DocPacs</w:t>
      </w:r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>Permanent changes made to DocPacs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>during the week, before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r>
        <w:t>DocPac</w:t>
      </w:r>
      <w:r w:rsidR="007D6AA7">
        <w:t xml:space="preserve">s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grading, but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59208" w14:textId="77777777" w:rsidR="00BB1304" w:rsidRDefault="00BB1304" w:rsidP="00D52BCD">
      <w:pPr>
        <w:spacing w:after="0" w:line="240" w:lineRule="auto"/>
      </w:pPr>
      <w:r>
        <w:separator/>
      </w:r>
    </w:p>
  </w:endnote>
  <w:endnote w:type="continuationSeparator" w:id="0">
    <w:p w14:paraId="504B4E28" w14:textId="77777777" w:rsidR="00BB1304" w:rsidRDefault="00BB1304" w:rsidP="00D52BCD">
      <w:pPr>
        <w:spacing w:after="0" w:line="240" w:lineRule="auto"/>
      </w:pPr>
      <w:r>
        <w:continuationSeparator/>
      </w:r>
    </w:p>
  </w:endnote>
  <w:endnote w:type="continuationNotice" w:id="1">
    <w:p w14:paraId="148E4F1B" w14:textId="77777777" w:rsidR="00BB1304" w:rsidRDefault="00BB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9571" w14:textId="77777777" w:rsidR="00BB1304" w:rsidRDefault="00BB1304" w:rsidP="00D52BCD">
      <w:pPr>
        <w:spacing w:after="0" w:line="240" w:lineRule="auto"/>
      </w:pPr>
      <w:r>
        <w:separator/>
      </w:r>
    </w:p>
  </w:footnote>
  <w:footnote w:type="continuationSeparator" w:id="0">
    <w:p w14:paraId="745D4C6F" w14:textId="77777777" w:rsidR="00BB1304" w:rsidRDefault="00BB1304" w:rsidP="00D52BCD">
      <w:pPr>
        <w:spacing w:after="0" w:line="240" w:lineRule="auto"/>
      </w:pPr>
      <w:r>
        <w:continuationSeparator/>
      </w:r>
    </w:p>
  </w:footnote>
  <w:footnote w:type="continuationNotice" w:id="1">
    <w:p w14:paraId="4B4DE9CF" w14:textId="77777777" w:rsidR="00BB1304" w:rsidRDefault="00BB1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25pt;height:25.25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93E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67B6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purl.org/dc/dcmitype/"/>
    <ds:schemaRef ds:uri="http://schemas.openxmlformats.org/package/2006/metadata/core-properties"/>
    <ds:schemaRef ds:uri="fc2bff61-6a31-4c51-9f32-b9bba46405e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c9255bc-4d99-4f42-bba5-857cbcc6e72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07D27F-D38C-4C3D-82A1-DBFD5464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103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Mr. Smith</cp:lastModifiedBy>
  <cp:revision>67</cp:revision>
  <cp:lastPrinted>2020-03-09T16:27:00Z</cp:lastPrinted>
  <dcterms:created xsi:type="dcterms:W3CDTF">2021-07-28T13:59:00Z</dcterms:created>
  <dcterms:modified xsi:type="dcterms:W3CDTF">2022-01-31T16:03:00Z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